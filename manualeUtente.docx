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60"/>
      </w:tblGrid>
      <w:tr w:rsidR="004B7E44" w14:paraId="78181C73" w14:textId="77777777" w:rsidTr="00037606">
        <w:trPr>
          <w:trHeight w:val="2972"/>
        </w:trPr>
        <w:tc>
          <w:tcPr>
            <w:tcW w:w="9160" w:type="dxa"/>
            <w:tcBorders>
              <w:top w:val="nil"/>
              <w:left w:val="nil"/>
              <w:bottom w:val="nil"/>
              <w:right w:val="nil"/>
            </w:tcBorders>
          </w:tcPr>
          <w:p w14:paraId="6432489A" w14:textId="36A7325B" w:rsidR="004B7E44" w:rsidRDefault="004B7E44" w:rsidP="004B7E44"/>
        </w:tc>
      </w:tr>
      <w:tr w:rsidR="004B7E44" w14:paraId="6D44DD08" w14:textId="77777777" w:rsidTr="00037606">
        <w:trPr>
          <w:trHeight w:val="4469"/>
        </w:trPr>
        <w:tc>
          <w:tcPr>
            <w:tcW w:w="91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08662E" w14:textId="6739102A" w:rsidR="004B7E44" w:rsidRDefault="004B7E44" w:rsidP="004B7E44"/>
        </w:tc>
      </w:tr>
    </w:tbl>
    <w:p w14:paraId="05E07272" w14:textId="705F830C" w:rsidR="004B7E44" w:rsidRDefault="004B7E44" w:rsidP="004B7E44">
      <w:r>
        <w:rPr>
          <w:noProof/>
          <w:lang w:eastAsia="it-IT"/>
        </w:rPr>
        <w:drawing>
          <wp:anchor distT="0" distB="0" distL="114300" distR="114300" simplePos="0" relativeHeight="251658240" behindDoc="1" locked="0" layoutInCell="1" allowOverlap="1" wp14:anchorId="73700539" wp14:editId="3DBC1F25">
            <wp:simplePos x="0" y="0"/>
            <wp:positionH relativeFrom="column">
              <wp:posOffset>-779145</wp:posOffset>
            </wp:positionH>
            <wp:positionV relativeFrom="page">
              <wp:posOffset>-9525</wp:posOffset>
            </wp:positionV>
            <wp:extent cx="7581900" cy="10701655"/>
            <wp:effectExtent l="0" t="0" r="0" b="4445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42" cy="10702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50EB4" w14:textId="205672A8" w:rsidR="0006650B" w:rsidRPr="00573BD7" w:rsidRDefault="00696989" w:rsidP="00696989">
      <w:pPr>
        <w:tabs>
          <w:tab w:val="right" w:pos="9602"/>
        </w:tabs>
        <w:spacing w:after="200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7B3B7A" wp14:editId="4CB58EBB">
                <wp:simplePos x="0" y="0"/>
                <wp:positionH relativeFrom="column">
                  <wp:posOffset>2792730</wp:posOffset>
                </wp:positionH>
                <wp:positionV relativeFrom="paragraph">
                  <wp:posOffset>7065010</wp:posOffset>
                </wp:positionV>
                <wp:extent cx="3671570" cy="2314575"/>
                <wp:effectExtent l="0" t="0" r="24130" b="28575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570" cy="23145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5950F" w14:textId="77777777" w:rsidR="003B4806" w:rsidRPr="00696989" w:rsidRDefault="003B4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</w:pPr>
                            <w:r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Guida all’uso dell’</w:t>
                            </w:r>
                          </w:p>
                          <w:p w14:paraId="32E5E6C9" w14:textId="37D4081F" w:rsidR="003B4806" w:rsidRPr="00696989" w:rsidRDefault="00696989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96"/>
                                <w:szCs w:val="18"/>
                              </w:rPr>
                            </w:pPr>
                            <w:r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A</w:t>
                            </w:r>
                            <w:r w:rsidR="003B4806"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pplicazione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 xml:space="preserve"> </w:t>
                            </w:r>
                            <w:r w:rsidR="00037606"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w</w:t>
                            </w:r>
                            <w:r w:rsidR="003B4806"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eb</w:t>
                            </w:r>
                            <w:r w:rsidR="00037606" w:rsidRPr="0069698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7B3B7A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219.9pt;margin-top:556.3pt;width:289.1pt;height:18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" fillcolor="#a4063e [3204]" strokecolor="#a4063e [3204]" strokeweight=".5pt">
                <v:textbox>
                  <w:txbxContent>
                    <w:p w14:paraId="2A95950F" w14:textId="77777777" w:rsidR="003B4806" w:rsidRPr="00696989" w:rsidRDefault="003B4806">
                      <w:pPr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</w:pPr>
                      <w:r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Guida all’uso dell’</w:t>
                      </w:r>
                    </w:p>
                    <w:p w14:paraId="32E5E6C9" w14:textId="37D4081F" w:rsidR="003B4806" w:rsidRPr="00696989" w:rsidRDefault="00696989">
                      <w:pPr>
                        <w:rPr>
                          <w:rFonts w:ascii="Times New Roman" w:hAnsi="Times New Roman" w:cs="Times New Roman"/>
                          <w:b/>
                          <w:sz w:val="96"/>
                          <w:szCs w:val="18"/>
                        </w:rPr>
                      </w:pPr>
                      <w:r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A</w:t>
                      </w:r>
                      <w:r w:rsidR="003B4806"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pplicazione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 xml:space="preserve"> </w:t>
                      </w:r>
                      <w:r w:rsidR="00037606"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w</w:t>
                      </w:r>
                      <w:r w:rsidR="003B4806"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eb</w:t>
                      </w:r>
                      <w:r w:rsidR="00037606" w:rsidRPr="00696989"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4649D7" wp14:editId="72A651B9">
                <wp:simplePos x="0" y="0"/>
                <wp:positionH relativeFrom="column">
                  <wp:posOffset>4953635</wp:posOffset>
                </wp:positionH>
                <wp:positionV relativeFrom="paragraph">
                  <wp:posOffset>9377680</wp:posOffset>
                </wp:positionV>
                <wp:extent cx="1509823" cy="285750"/>
                <wp:effectExtent l="0" t="0" r="14605" b="19050"/>
                <wp:wrapNone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823" cy="2857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5DCD9" w14:textId="77777777" w:rsidR="003B4806" w:rsidRPr="003B4806" w:rsidRDefault="003B480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B4806">
                              <w:rPr>
                                <w:rFonts w:ascii="Times New Roman" w:hAnsi="Times New Roman" w:cs="Times New Roman"/>
                              </w:rPr>
                              <w:t>Delfrate Riccardo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649D7" id="Casella di testo 9" o:spid="_x0000_s1027" type="#_x0000_t202" style="position:absolute;margin-left:390.05pt;margin-top:738.4pt;width:118.9pt;height:2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" fillcolor="#a4063e [3204]" strokecolor="#a4063e [3204]" strokeweight=".5pt">
                <v:textbox>
                  <w:txbxContent>
                    <w:p w14:paraId="0FD5DCD9" w14:textId="77777777" w:rsidR="003B4806" w:rsidRPr="003B4806" w:rsidRDefault="003B480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3B4806">
                        <w:rPr>
                          <w:rFonts w:ascii="Times New Roman" w:hAnsi="Times New Roman" w:cs="Times New Roman"/>
                        </w:rPr>
                        <w:t>Delfrate Riccardo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41B21F6" wp14:editId="5C823F82">
                <wp:simplePos x="0" y="0"/>
                <wp:positionH relativeFrom="page">
                  <wp:posOffset>3419475</wp:posOffset>
                </wp:positionH>
                <wp:positionV relativeFrom="margin">
                  <wp:posOffset>7038975</wp:posOffset>
                </wp:positionV>
                <wp:extent cx="3833495" cy="2908300"/>
                <wp:effectExtent l="0" t="0" r="0" b="6350"/>
                <wp:wrapNone/>
                <wp:docPr id="2" name="Rettangolo 2" descr="rettangolo colora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495" cy="29083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DA6F3" id="Rettangolo 2" o:spid="_x0000_s1026" alt="rettangolo colorato" style="position:absolute;margin-left:269.25pt;margin-top:554.25pt;width:301.85pt;height:229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" fillcolor="#a4063e [3204]" stroked="f" strokeweight="2pt">
                <w10:wrap anchorx="page" anchory="margin"/>
              </v:rect>
            </w:pict>
          </mc:Fallback>
        </mc:AlternateContent>
      </w:r>
      <w:r w:rsidR="004B7E44">
        <w:rPr>
          <w:lang w:bidi="it-IT"/>
        </w:rPr>
        <w:br w:type="page"/>
      </w:r>
      <w:r>
        <w:rPr>
          <w:lang w:bidi="it-IT"/>
        </w:rPr>
        <w:lastRenderedPageBreak/>
        <w:tab/>
      </w:r>
    </w:p>
    <w:p w14:paraId="0606B05C" w14:textId="38A6512A" w:rsidR="00573BD7" w:rsidRPr="00573BD7" w:rsidRDefault="00573BD7" w:rsidP="00573BD7">
      <w:pPr>
        <w:jc w:val="center"/>
        <w:rPr>
          <w:rFonts w:ascii="Times New Roman" w:hAnsi="Times New Roman" w:cs="Times New Roman"/>
          <w:b/>
          <w:bCs/>
          <w:color w:val="161718" w:themeColor="text1"/>
          <w:sz w:val="40"/>
          <w:szCs w:val="40"/>
        </w:rPr>
      </w:pPr>
      <w:r w:rsidRPr="00573BD7">
        <w:rPr>
          <w:rFonts w:ascii="Times New Roman" w:hAnsi="Times New Roman" w:cs="Times New Roman"/>
          <w:b/>
          <w:bCs/>
          <w:color w:val="161718" w:themeColor="text1"/>
          <w:sz w:val="40"/>
          <w:szCs w:val="40"/>
        </w:rPr>
        <w:t>INDICE</w:t>
      </w:r>
    </w:p>
    <w:p w14:paraId="22B1F1C6" w14:textId="6F456C88" w:rsidR="0006650B" w:rsidRPr="0006650B" w:rsidRDefault="0006650B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 xml:space="preserve">1. Introduzione </w:t>
      </w:r>
      <w:r w:rsidR="00DE6175">
        <w:rPr>
          <w:color w:val="161718" w:themeColor="text1"/>
          <w:sz w:val="22"/>
        </w:rPr>
        <w:t>.........................</w:t>
      </w:r>
      <w:r w:rsidRPr="0006650B">
        <w:rPr>
          <w:color w:val="161718" w:themeColor="text1"/>
          <w:sz w:val="22"/>
        </w:rPr>
        <w:t>.................................................................</w:t>
      </w:r>
      <w:r w:rsidR="0005121C">
        <w:rPr>
          <w:color w:val="161718" w:themeColor="text1"/>
          <w:sz w:val="22"/>
        </w:rPr>
        <w:t>...............................</w:t>
      </w:r>
      <w:r w:rsidRPr="0006650B">
        <w:rPr>
          <w:color w:val="161718" w:themeColor="text1"/>
          <w:sz w:val="22"/>
        </w:rPr>
        <w:t>..</w:t>
      </w:r>
      <w:r w:rsidR="00593618">
        <w:rPr>
          <w:color w:val="161718" w:themeColor="text1"/>
          <w:sz w:val="22"/>
        </w:rPr>
        <w:t>.</w:t>
      </w:r>
      <w:r w:rsidRPr="0006650B">
        <w:rPr>
          <w:color w:val="161718" w:themeColor="text1"/>
          <w:sz w:val="22"/>
        </w:rPr>
        <w:t>.....3</w:t>
      </w:r>
    </w:p>
    <w:p w14:paraId="1F94FF5D" w14:textId="3F886988" w:rsidR="0006650B" w:rsidRPr="0006650B" w:rsidRDefault="0006650B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 xml:space="preserve">1.1 </w:t>
      </w:r>
      <w:r w:rsidR="00697E9A">
        <w:rPr>
          <w:color w:val="161718" w:themeColor="text1"/>
          <w:sz w:val="22"/>
        </w:rPr>
        <w:t>O</w:t>
      </w:r>
      <w:r w:rsidR="00037606" w:rsidRPr="0006650B">
        <w:rPr>
          <w:color w:val="161718" w:themeColor="text1"/>
          <w:sz w:val="22"/>
        </w:rPr>
        <w:t>biettivo del documento</w:t>
      </w:r>
      <w:r w:rsidR="00242E07">
        <w:rPr>
          <w:color w:val="161718" w:themeColor="text1"/>
          <w:sz w:val="22"/>
        </w:rPr>
        <w:t xml:space="preserve"> </w:t>
      </w:r>
      <w:r w:rsidR="00037606" w:rsidRPr="0006650B">
        <w:rPr>
          <w:color w:val="161718" w:themeColor="text1"/>
          <w:sz w:val="22"/>
        </w:rPr>
        <w:t>.......................................................</w:t>
      </w:r>
      <w:r w:rsidR="00037606">
        <w:rPr>
          <w:color w:val="161718" w:themeColor="text1"/>
          <w:sz w:val="22"/>
        </w:rPr>
        <w:t>...........................</w:t>
      </w:r>
      <w:r w:rsidR="00242E07">
        <w:rPr>
          <w:color w:val="161718" w:themeColor="text1"/>
          <w:sz w:val="22"/>
        </w:rPr>
        <w:t>............</w:t>
      </w:r>
      <w:r w:rsidR="0005121C">
        <w:rPr>
          <w:color w:val="161718" w:themeColor="text1"/>
          <w:sz w:val="22"/>
        </w:rPr>
        <w:t>.....</w:t>
      </w:r>
      <w:r w:rsidR="00242E07">
        <w:rPr>
          <w:color w:val="161718" w:themeColor="text1"/>
          <w:sz w:val="22"/>
        </w:rPr>
        <w:t>....</w:t>
      </w:r>
      <w:r w:rsidR="00593618">
        <w:rPr>
          <w:color w:val="161718" w:themeColor="text1"/>
          <w:sz w:val="22"/>
        </w:rPr>
        <w:t>.</w:t>
      </w:r>
      <w:r w:rsidR="00242E07">
        <w:rPr>
          <w:color w:val="161718" w:themeColor="text1"/>
          <w:sz w:val="22"/>
        </w:rPr>
        <w:t>....</w:t>
      </w:r>
      <w:r w:rsidR="00037606" w:rsidRPr="0006650B">
        <w:rPr>
          <w:color w:val="161718" w:themeColor="text1"/>
          <w:sz w:val="22"/>
        </w:rPr>
        <w:t>3</w:t>
      </w:r>
    </w:p>
    <w:p w14:paraId="321562BC" w14:textId="4297403E" w:rsidR="0006650B" w:rsidRPr="0006650B" w:rsidRDefault="0006650B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>2. Informazioni sul manuale ...................................................................</w:t>
      </w:r>
      <w:r w:rsidR="00037606">
        <w:rPr>
          <w:color w:val="161718" w:themeColor="text1"/>
          <w:sz w:val="22"/>
        </w:rPr>
        <w:t>................</w:t>
      </w:r>
      <w:r w:rsidRPr="0006650B">
        <w:rPr>
          <w:color w:val="161718" w:themeColor="text1"/>
          <w:sz w:val="22"/>
        </w:rPr>
        <w:t>.............</w:t>
      </w:r>
      <w:r w:rsidR="0005121C">
        <w:rPr>
          <w:color w:val="161718" w:themeColor="text1"/>
          <w:sz w:val="22"/>
        </w:rPr>
        <w:t>...</w:t>
      </w:r>
      <w:r w:rsidR="00573BD7">
        <w:rPr>
          <w:color w:val="161718" w:themeColor="text1"/>
          <w:sz w:val="22"/>
        </w:rPr>
        <w:t>.</w:t>
      </w:r>
      <w:r w:rsidR="0005121C">
        <w:rPr>
          <w:color w:val="161718" w:themeColor="text1"/>
          <w:sz w:val="22"/>
        </w:rPr>
        <w:t>...</w:t>
      </w:r>
      <w:r w:rsidR="00242E07">
        <w:rPr>
          <w:color w:val="161718" w:themeColor="text1"/>
          <w:sz w:val="22"/>
        </w:rPr>
        <w:t>.</w:t>
      </w:r>
      <w:r w:rsidR="00593618">
        <w:rPr>
          <w:color w:val="161718" w:themeColor="text1"/>
          <w:sz w:val="22"/>
        </w:rPr>
        <w:t>.</w:t>
      </w:r>
      <w:r w:rsidR="00242E07">
        <w:rPr>
          <w:color w:val="161718" w:themeColor="text1"/>
          <w:sz w:val="22"/>
        </w:rPr>
        <w:t>...</w:t>
      </w:r>
      <w:r w:rsidR="00573BD7">
        <w:rPr>
          <w:color w:val="161718" w:themeColor="text1"/>
          <w:sz w:val="22"/>
        </w:rPr>
        <w:t>.</w:t>
      </w:r>
      <w:r w:rsidRPr="0006650B">
        <w:rPr>
          <w:color w:val="161718" w:themeColor="text1"/>
          <w:sz w:val="22"/>
        </w:rPr>
        <w:t>4</w:t>
      </w:r>
    </w:p>
    <w:p w14:paraId="797998DD" w14:textId="2A8B71BE" w:rsidR="0006650B" w:rsidRPr="0006650B" w:rsidRDefault="0006650B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 xml:space="preserve">2.1 </w:t>
      </w:r>
      <w:r w:rsidR="00697E9A">
        <w:rPr>
          <w:color w:val="161718" w:themeColor="text1"/>
          <w:sz w:val="22"/>
        </w:rPr>
        <w:t>D</w:t>
      </w:r>
      <w:r w:rsidR="00037606" w:rsidRPr="0006650B">
        <w:rPr>
          <w:color w:val="161718" w:themeColor="text1"/>
          <w:sz w:val="22"/>
        </w:rPr>
        <w:t xml:space="preserve">estinatari del manuale </w:t>
      </w:r>
      <w:r w:rsidRPr="0006650B">
        <w:rPr>
          <w:color w:val="161718" w:themeColor="text1"/>
          <w:sz w:val="22"/>
        </w:rPr>
        <w:t>...............................................................</w:t>
      </w:r>
      <w:r w:rsidR="00037606">
        <w:rPr>
          <w:color w:val="161718" w:themeColor="text1"/>
          <w:sz w:val="22"/>
        </w:rPr>
        <w:t>...............................</w:t>
      </w:r>
      <w:r w:rsidR="00242E07">
        <w:rPr>
          <w:color w:val="161718" w:themeColor="text1"/>
          <w:sz w:val="22"/>
        </w:rPr>
        <w:t>....</w:t>
      </w:r>
      <w:r w:rsidR="0005121C">
        <w:rPr>
          <w:color w:val="161718" w:themeColor="text1"/>
          <w:sz w:val="22"/>
        </w:rPr>
        <w:t>....</w:t>
      </w:r>
      <w:r w:rsidRPr="0006650B">
        <w:rPr>
          <w:color w:val="161718" w:themeColor="text1"/>
          <w:sz w:val="22"/>
        </w:rPr>
        <w:t>...</w:t>
      </w:r>
      <w:r w:rsidR="00593618">
        <w:rPr>
          <w:color w:val="161718" w:themeColor="text1"/>
          <w:sz w:val="22"/>
        </w:rPr>
        <w:t>.</w:t>
      </w:r>
      <w:r w:rsidRPr="0006650B">
        <w:rPr>
          <w:color w:val="161718" w:themeColor="text1"/>
          <w:sz w:val="22"/>
        </w:rPr>
        <w:t>...4</w:t>
      </w:r>
    </w:p>
    <w:p w14:paraId="48EA5CEE" w14:textId="060936E4" w:rsidR="0006650B" w:rsidRPr="0006650B" w:rsidRDefault="0006650B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>3</w:t>
      </w:r>
      <w:r w:rsidR="00697E9A">
        <w:rPr>
          <w:color w:val="161718" w:themeColor="text1"/>
          <w:sz w:val="22"/>
        </w:rPr>
        <w:t>. C</w:t>
      </w:r>
      <w:r w:rsidR="00697E9A" w:rsidRPr="0006650B">
        <w:rPr>
          <w:color w:val="161718" w:themeColor="text1"/>
          <w:sz w:val="22"/>
        </w:rPr>
        <w:t>ontenuti del manuale ...........................................................................</w:t>
      </w:r>
      <w:r w:rsidR="00697E9A">
        <w:rPr>
          <w:color w:val="161718" w:themeColor="text1"/>
          <w:sz w:val="22"/>
        </w:rPr>
        <w:t>....................</w:t>
      </w:r>
      <w:r w:rsidR="00242E07">
        <w:rPr>
          <w:color w:val="161718" w:themeColor="text1"/>
          <w:sz w:val="22"/>
        </w:rPr>
        <w:t>......</w:t>
      </w:r>
      <w:r w:rsidR="00697E9A" w:rsidRPr="0006650B">
        <w:rPr>
          <w:color w:val="161718" w:themeColor="text1"/>
          <w:sz w:val="22"/>
        </w:rPr>
        <w:t>......</w:t>
      </w:r>
      <w:r w:rsidR="00593618">
        <w:rPr>
          <w:color w:val="161718" w:themeColor="text1"/>
          <w:sz w:val="22"/>
        </w:rPr>
        <w:t>.</w:t>
      </w:r>
      <w:r w:rsidR="00697E9A" w:rsidRPr="0006650B">
        <w:rPr>
          <w:color w:val="161718" w:themeColor="text1"/>
          <w:sz w:val="22"/>
        </w:rPr>
        <w:t>...</w:t>
      </w:r>
      <w:r w:rsidR="00697E9A">
        <w:rPr>
          <w:color w:val="161718" w:themeColor="text1"/>
          <w:sz w:val="22"/>
        </w:rPr>
        <w:t>.</w:t>
      </w:r>
      <w:r w:rsidR="00697E9A" w:rsidRPr="0006650B">
        <w:rPr>
          <w:color w:val="161718" w:themeColor="text1"/>
          <w:sz w:val="22"/>
        </w:rPr>
        <w:t>.5</w:t>
      </w:r>
    </w:p>
    <w:p w14:paraId="61FC0008" w14:textId="06264A9E" w:rsidR="0006650B" w:rsidRDefault="00697E9A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3.1 R</w:t>
      </w:r>
      <w:r w:rsidRPr="0006650B">
        <w:rPr>
          <w:color w:val="161718" w:themeColor="text1"/>
          <w:sz w:val="22"/>
        </w:rPr>
        <w:t>equisiti minimi per l’utilizzo dell’applicazione</w:t>
      </w:r>
      <w:r w:rsidR="00242E07">
        <w:rPr>
          <w:color w:val="161718" w:themeColor="text1"/>
          <w:sz w:val="22"/>
        </w:rPr>
        <w:t xml:space="preserve"> </w:t>
      </w:r>
      <w:r w:rsidRPr="0006650B">
        <w:rPr>
          <w:color w:val="161718" w:themeColor="text1"/>
          <w:sz w:val="22"/>
        </w:rPr>
        <w:t>..............................................</w:t>
      </w:r>
      <w:r>
        <w:rPr>
          <w:color w:val="161718" w:themeColor="text1"/>
          <w:sz w:val="22"/>
        </w:rPr>
        <w:t>..</w:t>
      </w:r>
      <w:r w:rsidR="00242E07">
        <w:rPr>
          <w:color w:val="161718" w:themeColor="text1"/>
          <w:sz w:val="22"/>
        </w:rPr>
        <w:t>............</w:t>
      </w:r>
      <w:r>
        <w:rPr>
          <w:color w:val="161718" w:themeColor="text1"/>
          <w:sz w:val="22"/>
        </w:rPr>
        <w:t>........</w:t>
      </w:r>
      <w:r w:rsidR="00593618">
        <w:rPr>
          <w:color w:val="161718" w:themeColor="text1"/>
          <w:sz w:val="22"/>
        </w:rPr>
        <w:t>.</w:t>
      </w:r>
      <w:r>
        <w:rPr>
          <w:color w:val="161718" w:themeColor="text1"/>
          <w:sz w:val="22"/>
        </w:rPr>
        <w:t>.....</w:t>
      </w:r>
      <w:r w:rsidR="00573BD7">
        <w:rPr>
          <w:color w:val="161718" w:themeColor="text1"/>
          <w:sz w:val="22"/>
        </w:rPr>
        <w:t>.</w:t>
      </w:r>
      <w:r w:rsidR="0005121C">
        <w:rPr>
          <w:color w:val="161718" w:themeColor="text1"/>
          <w:sz w:val="22"/>
        </w:rPr>
        <w:t>5</w:t>
      </w:r>
    </w:p>
    <w:p w14:paraId="1B9A307D" w14:textId="7E0AFA03" w:rsidR="002818BE" w:rsidRDefault="002818BE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3.1.1 Sistemi operativi supportati</w:t>
      </w:r>
      <w:r w:rsidR="0005121C">
        <w:rPr>
          <w:color w:val="161718" w:themeColor="text1"/>
          <w:sz w:val="22"/>
        </w:rPr>
        <w:t xml:space="preserve"> </w:t>
      </w:r>
      <w:r w:rsidR="0005121C" w:rsidRPr="0006650B">
        <w:rPr>
          <w:color w:val="161718" w:themeColor="text1"/>
          <w:sz w:val="22"/>
        </w:rPr>
        <w:t>..............................................</w:t>
      </w:r>
      <w:r w:rsidR="0005121C">
        <w:rPr>
          <w:color w:val="161718" w:themeColor="text1"/>
          <w:sz w:val="22"/>
        </w:rPr>
        <w:t>...................................................</w:t>
      </w:r>
      <w:r w:rsidR="00593618">
        <w:rPr>
          <w:color w:val="161718" w:themeColor="text1"/>
          <w:sz w:val="22"/>
        </w:rPr>
        <w:t>.</w:t>
      </w:r>
      <w:r w:rsidR="0005121C">
        <w:rPr>
          <w:color w:val="161718" w:themeColor="text1"/>
          <w:sz w:val="22"/>
        </w:rPr>
        <w:t>...5</w:t>
      </w:r>
    </w:p>
    <w:p w14:paraId="0542EF60" w14:textId="0AC23F8D" w:rsidR="002818BE" w:rsidRDefault="002818BE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 xml:space="preserve">3.1.2 </w:t>
      </w:r>
      <w:r w:rsidRPr="002818BE">
        <w:rPr>
          <w:color w:val="161718" w:themeColor="text1"/>
          <w:sz w:val="22"/>
        </w:rPr>
        <w:t>Browser</w:t>
      </w:r>
      <w:r>
        <w:rPr>
          <w:color w:val="161718" w:themeColor="text1"/>
          <w:sz w:val="22"/>
        </w:rPr>
        <w:t xml:space="preserve"> di navigazione supportati</w:t>
      </w:r>
      <w:r w:rsidR="0005121C">
        <w:rPr>
          <w:color w:val="161718" w:themeColor="text1"/>
          <w:sz w:val="22"/>
        </w:rPr>
        <w:t xml:space="preserve"> </w:t>
      </w:r>
      <w:r w:rsidR="0005121C" w:rsidRPr="0006650B">
        <w:rPr>
          <w:color w:val="161718" w:themeColor="text1"/>
          <w:sz w:val="22"/>
        </w:rPr>
        <w:t>..............................................</w:t>
      </w:r>
      <w:r w:rsidR="0005121C">
        <w:rPr>
          <w:color w:val="161718" w:themeColor="text1"/>
          <w:sz w:val="22"/>
        </w:rPr>
        <w:t>............................................5</w:t>
      </w:r>
    </w:p>
    <w:p w14:paraId="73E5DFAF" w14:textId="44B1F2F0" w:rsidR="00E821D4" w:rsidRDefault="00E821D4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 xml:space="preserve">3.1.3 </w:t>
      </w:r>
      <w:r w:rsidR="00183087">
        <w:rPr>
          <w:color w:val="161718" w:themeColor="text1"/>
          <w:sz w:val="22"/>
        </w:rPr>
        <w:t>Lettura pdf</w:t>
      </w:r>
      <w:r w:rsidR="0005121C">
        <w:rPr>
          <w:color w:val="161718" w:themeColor="text1"/>
          <w:sz w:val="22"/>
        </w:rPr>
        <w:t xml:space="preserve"> </w:t>
      </w:r>
      <w:r w:rsidR="0005121C" w:rsidRPr="0006650B">
        <w:rPr>
          <w:color w:val="161718" w:themeColor="text1"/>
          <w:sz w:val="22"/>
        </w:rPr>
        <w:t>..............................................</w:t>
      </w:r>
      <w:r w:rsidR="0005121C">
        <w:rPr>
          <w:color w:val="161718" w:themeColor="text1"/>
          <w:sz w:val="22"/>
        </w:rPr>
        <w:t>.................................................................................5</w:t>
      </w:r>
    </w:p>
    <w:p w14:paraId="54C3240D" w14:textId="37060C19" w:rsidR="00183087" w:rsidRDefault="00E821D4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 xml:space="preserve">3.1.4 </w:t>
      </w:r>
      <w:r w:rsidR="00183087" w:rsidRPr="00183087">
        <w:rPr>
          <w:color w:val="161718" w:themeColor="text1"/>
          <w:sz w:val="22"/>
        </w:rPr>
        <w:t>Accesso da reti LAN/WAN di università o uffici</w:t>
      </w:r>
      <w:r w:rsidR="00183087">
        <w:rPr>
          <w:color w:val="161718" w:themeColor="text1"/>
          <w:sz w:val="22"/>
        </w:rPr>
        <w:t xml:space="preserve"> </w:t>
      </w:r>
      <w:r w:rsidR="0005121C" w:rsidRPr="0006650B">
        <w:rPr>
          <w:color w:val="161718" w:themeColor="text1"/>
          <w:sz w:val="22"/>
        </w:rPr>
        <w:t>..........................................</w:t>
      </w:r>
      <w:r w:rsidR="0005121C">
        <w:rPr>
          <w:color w:val="161718" w:themeColor="text1"/>
          <w:sz w:val="22"/>
        </w:rPr>
        <w:t>.........................</w:t>
      </w:r>
      <w:r w:rsidR="00593618">
        <w:rPr>
          <w:color w:val="161718" w:themeColor="text1"/>
          <w:sz w:val="22"/>
        </w:rPr>
        <w:t>..</w:t>
      </w:r>
      <w:r w:rsidR="0005121C">
        <w:rPr>
          <w:color w:val="161718" w:themeColor="text1"/>
          <w:sz w:val="22"/>
        </w:rPr>
        <w:t>..5</w:t>
      </w:r>
    </w:p>
    <w:p w14:paraId="5D4ADAB7" w14:textId="0B2FE7F0" w:rsidR="00183087" w:rsidRDefault="00183087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3.1.5 Connessione internet</w:t>
      </w:r>
      <w:r w:rsidR="0005121C">
        <w:rPr>
          <w:color w:val="161718" w:themeColor="text1"/>
          <w:sz w:val="22"/>
        </w:rPr>
        <w:t xml:space="preserve"> </w:t>
      </w:r>
      <w:r w:rsidR="0005121C" w:rsidRPr="0006650B">
        <w:rPr>
          <w:color w:val="161718" w:themeColor="text1"/>
          <w:sz w:val="22"/>
        </w:rPr>
        <w:t>..............................................</w:t>
      </w:r>
      <w:r w:rsidR="0005121C">
        <w:rPr>
          <w:color w:val="161718" w:themeColor="text1"/>
          <w:sz w:val="22"/>
        </w:rPr>
        <w:t>.....................................</w:t>
      </w:r>
      <w:r w:rsidR="009427CB">
        <w:rPr>
          <w:color w:val="161718" w:themeColor="text1"/>
          <w:sz w:val="22"/>
        </w:rPr>
        <w:t>...................</w:t>
      </w:r>
      <w:r w:rsidR="0005121C">
        <w:rPr>
          <w:color w:val="161718" w:themeColor="text1"/>
          <w:sz w:val="22"/>
        </w:rPr>
        <w:t>...</w:t>
      </w:r>
      <w:r w:rsidR="00593618">
        <w:rPr>
          <w:color w:val="161718" w:themeColor="text1"/>
          <w:sz w:val="22"/>
        </w:rPr>
        <w:t>.</w:t>
      </w:r>
      <w:r w:rsidR="0005121C">
        <w:rPr>
          <w:color w:val="161718" w:themeColor="text1"/>
          <w:sz w:val="22"/>
        </w:rPr>
        <w:t>....5</w:t>
      </w:r>
    </w:p>
    <w:p w14:paraId="1BB59013" w14:textId="73C5E4E1" w:rsidR="0006650B" w:rsidRPr="0006650B" w:rsidRDefault="00697E9A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3.2 Navigazione all’interno dell’applicazione web</w:t>
      </w:r>
      <w:r w:rsidR="00242E07">
        <w:rPr>
          <w:color w:val="161718" w:themeColor="text1"/>
          <w:sz w:val="22"/>
        </w:rPr>
        <w:t xml:space="preserve"> </w:t>
      </w:r>
      <w:r>
        <w:rPr>
          <w:color w:val="161718" w:themeColor="text1"/>
          <w:sz w:val="22"/>
        </w:rPr>
        <w:t>...........</w:t>
      </w:r>
      <w:r w:rsidRPr="0006650B">
        <w:rPr>
          <w:color w:val="161718" w:themeColor="text1"/>
          <w:sz w:val="22"/>
        </w:rPr>
        <w:t>.....................................</w:t>
      </w:r>
      <w:r w:rsidR="00242E07">
        <w:rPr>
          <w:color w:val="161718" w:themeColor="text1"/>
          <w:sz w:val="22"/>
        </w:rPr>
        <w:t>...........</w:t>
      </w:r>
      <w:r>
        <w:rPr>
          <w:color w:val="161718" w:themeColor="text1"/>
          <w:sz w:val="22"/>
        </w:rPr>
        <w:t>............</w:t>
      </w:r>
      <w:r w:rsidR="00593618">
        <w:rPr>
          <w:color w:val="161718" w:themeColor="text1"/>
          <w:sz w:val="22"/>
        </w:rPr>
        <w:t>.</w:t>
      </w:r>
      <w:r>
        <w:rPr>
          <w:color w:val="161718" w:themeColor="text1"/>
          <w:sz w:val="22"/>
        </w:rPr>
        <w:t>....</w:t>
      </w:r>
      <w:r w:rsidR="00593618">
        <w:rPr>
          <w:color w:val="161718" w:themeColor="text1"/>
          <w:sz w:val="22"/>
        </w:rPr>
        <w:t>6</w:t>
      </w:r>
    </w:p>
    <w:p w14:paraId="1F64EA78" w14:textId="0FA0141A" w:rsidR="0006650B" w:rsidRDefault="00697E9A" w:rsidP="00573BD7">
      <w:pPr>
        <w:rPr>
          <w:color w:val="161718" w:themeColor="text1"/>
          <w:sz w:val="22"/>
        </w:rPr>
      </w:pPr>
      <w:r w:rsidRPr="0006650B">
        <w:rPr>
          <w:color w:val="161718" w:themeColor="text1"/>
          <w:sz w:val="22"/>
        </w:rPr>
        <w:t xml:space="preserve">3.3 </w:t>
      </w:r>
      <w:r>
        <w:rPr>
          <w:color w:val="161718" w:themeColor="text1"/>
          <w:sz w:val="22"/>
        </w:rPr>
        <w:t>Registrazione</w:t>
      </w:r>
      <w:r w:rsidRPr="0006650B">
        <w:rPr>
          <w:color w:val="161718" w:themeColor="text1"/>
          <w:sz w:val="22"/>
        </w:rPr>
        <w:t xml:space="preserve"> .........................</w:t>
      </w:r>
      <w:r w:rsidR="00242E07">
        <w:rPr>
          <w:color w:val="161718" w:themeColor="text1"/>
          <w:sz w:val="22"/>
        </w:rPr>
        <w:t>.....................................................................................</w:t>
      </w:r>
      <w:r>
        <w:rPr>
          <w:color w:val="161718" w:themeColor="text1"/>
          <w:sz w:val="22"/>
        </w:rPr>
        <w:t>..........</w:t>
      </w:r>
      <w:r w:rsidR="00593618">
        <w:rPr>
          <w:color w:val="161718" w:themeColor="text1"/>
          <w:sz w:val="22"/>
        </w:rPr>
        <w:t>.</w:t>
      </w:r>
      <w:r w:rsidRPr="0006650B">
        <w:rPr>
          <w:color w:val="161718" w:themeColor="text1"/>
          <w:sz w:val="22"/>
        </w:rPr>
        <w:t>....</w:t>
      </w:r>
      <w:r w:rsidR="00593618">
        <w:rPr>
          <w:color w:val="161718" w:themeColor="text1"/>
          <w:sz w:val="22"/>
        </w:rPr>
        <w:t>7</w:t>
      </w:r>
    </w:p>
    <w:p w14:paraId="7D83AE98" w14:textId="42D8BB8E" w:rsidR="00697E9A" w:rsidRPr="0006650B" w:rsidRDefault="00697E9A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 xml:space="preserve">3.4 Selezione dei prodotti d’acquistare </w:t>
      </w:r>
      <w:r w:rsidR="00242E07" w:rsidRPr="00242E07">
        <w:rPr>
          <w:color w:val="auto"/>
          <w:sz w:val="22"/>
        </w:rPr>
        <w:t>..............................</w:t>
      </w:r>
      <w:r w:rsidR="00242E07">
        <w:rPr>
          <w:color w:val="auto"/>
          <w:sz w:val="22"/>
        </w:rPr>
        <w:t>.......................</w:t>
      </w:r>
      <w:r w:rsidR="00242E07" w:rsidRPr="00242E07">
        <w:rPr>
          <w:color w:val="auto"/>
          <w:sz w:val="22"/>
        </w:rPr>
        <w:t>..................................</w:t>
      </w:r>
      <w:r w:rsidR="00593618">
        <w:rPr>
          <w:color w:val="auto"/>
          <w:sz w:val="22"/>
        </w:rPr>
        <w:t>..</w:t>
      </w:r>
      <w:r w:rsidR="00242E07" w:rsidRPr="00242E07">
        <w:rPr>
          <w:color w:val="auto"/>
          <w:sz w:val="22"/>
        </w:rPr>
        <w:t>...</w:t>
      </w:r>
      <w:r w:rsidR="00593618">
        <w:rPr>
          <w:color w:val="auto"/>
          <w:sz w:val="22"/>
        </w:rPr>
        <w:t>9</w:t>
      </w:r>
    </w:p>
    <w:p w14:paraId="3FCDF57B" w14:textId="1A8F75D4" w:rsidR="0006650B" w:rsidRPr="0006650B" w:rsidRDefault="00697E9A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3.5 Area riservata</w:t>
      </w:r>
      <w:r w:rsidR="00242E07">
        <w:rPr>
          <w:color w:val="161718" w:themeColor="text1"/>
          <w:sz w:val="22"/>
        </w:rPr>
        <w:t xml:space="preserve"> </w:t>
      </w:r>
      <w:r w:rsidRPr="00242E07">
        <w:rPr>
          <w:color w:val="auto"/>
          <w:sz w:val="22"/>
        </w:rPr>
        <w:t>..................................................................................</w:t>
      </w:r>
      <w:r w:rsidR="00242E07">
        <w:rPr>
          <w:color w:val="auto"/>
          <w:sz w:val="22"/>
        </w:rPr>
        <w:t>...................</w:t>
      </w:r>
      <w:r w:rsidRPr="00242E07">
        <w:rPr>
          <w:color w:val="auto"/>
          <w:sz w:val="22"/>
        </w:rPr>
        <w:t>...............</w:t>
      </w:r>
      <w:r w:rsidR="00593618">
        <w:rPr>
          <w:color w:val="auto"/>
          <w:sz w:val="22"/>
        </w:rPr>
        <w:t>.</w:t>
      </w:r>
      <w:r w:rsidRPr="00242E07">
        <w:rPr>
          <w:color w:val="auto"/>
          <w:sz w:val="22"/>
        </w:rPr>
        <w:t>......1</w:t>
      </w:r>
      <w:r w:rsidR="00593618">
        <w:rPr>
          <w:color w:val="auto"/>
          <w:sz w:val="22"/>
        </w:rPr>
        <w:t>0</w:t>
      </w:r>
    </w:p>
    <w:p w14:paraId="5B4F37B0" w14:textId="55618D59" w:rsidR="003B4806" w:rsidRDefault="00697E9A" w:rsidP="004B7E44">
      <w:pPr>
        <w:rPr>
          <w:color w:val="auto"/>
          <w:sz w:val="22"/>
        </w:rPr>
      </w:pPr>
      <w:r>
        <w:rPr>
          <w:color w:val="161718" w:themeColor="text1"/>
          <w:sz w:val="22"/>
        </w:rPr>
        <w:t>3.5.1 Accesso all’area riservata</w:t>
      </w:r>
      <w:r w:rsidR="00242E07">
        <w:rPr>
          <w:color w:val="161718" w:themeColor="text1"/>
          <w:sz w:val="22"/>
        </w:rPr>
        <w:t xml:space="preserve"> </w:t>
      </w:r>
      <w:r w:rsidR="00242E07" w:rsidRPr="00242E07">
        <w:rPr>
          <w:color w:val="auto"/>
          <w:sz w:val="22"/>
        </w:rPr>
        <w:t>................................................................</w:t>
      </w:r>
      <w:r w:rsidR="00593618">
        <w:rPr>
          <w:color w:val="auto"/>
          <w:sz w:val="22"/>
        </w:rPr>
        <w:t>.................................</w:t>
      </w:r>
      <w:r w:rsidR="00242E07" w:rsidRPr="00242E07">
        <w:rPr>
          <w:color w:val="auto"/>
          <w:sz w:val="22"/>
        </w:rPr>
        <w:t>....11</w:t>
      </w:r>
    </w:p>
    <w:p w14:paraId="09184A22" w14:textId="09252282" w:rsidR="009548CE" w:rsidRPr="00593618" w:rsidRDefault="009548CE" w:rsidP="004B7E44">
      <w:pPr>
        <w:rPr>
          <w:color w:val="auto"/>
          <w:sz w:val="22"/>
        </w:rPr>
      </w:pPr>
      <w:r>
        <w:rPr>
          <w:color w:val="161718" w:themeColor="text1"/>
          <w:sz w:val="22"/>
        </w:rPr>
        <w:t>3.5.2 Bottone logout</w:t>
      </w:r>
      <w:r w:rsidR="00593618">
        <w:rPr>
          <w:color w:val="161718" w:themeColor="text1"/>
          <w:sz w:val="22"/>
        </w:rPr>
        <w:t xml:space="preserve"> </w:t>
      </w:r>
      <w:r w:rsidR="00593618" w:rsidRPr="00242E07">
        <w:rPr>
          <w:color w:val="auto"/>
          <w:sz w:val="22"/>
        </w:rPr>
        <w:t>...............................................................</w:t>
      </w:r>
      <w:r w:rsidR="00593618">
        <w:rPr>
          <w:color w:val="auto"/>
          <w:sz w:val="22"/>
        </w:rPr>
        <w:t>...................................................</w:t>
      </w:r>
      <w:r w:rsidR="00593618" w:rsidRPr="00242E07">
        <w:rPr>
          <w:color w:val="auto"/>
          <w:sz w:val="22"/>
        </w:rPr>
        <w:t>.....1</w:t>
      </w:r>
      <w:r w:rsidR="00593618">
        <w:rPr>
          <w:color w:val="auto"/>
          <w:sz w:val="22"/>
        </w:rPr>
        <w:t>2</w:t>
      </w:r>
    </w:p>
    <w:p w14:paraId="03E0C31C" w14:textId="0FC11FA6" w:rsidR="00B10118" w:rsidRPr="009548CE" w:rsidRDefault="009548CE" w:rsidP="004B7E44">
      <w:pPr>
        <w:rPr>
          <w:color w:val="auto"/>
          <w:sz w:val="22"/>
        </w:rPr>
      </w:pPr>
      <w:r>
        <w:rPr>
          <w:color w:val="161718" w:themeColor="text1"/>
          <w:sz w:val="22"/>
        </w:rPr>
        <w:t>3.5.3</w:t>
      </w:r>
      <w:r w:rsidR="00697E9A">
        <w:rPr>
          <w:color w:val="161718" w:themeColor="text1"/>
          <w:sz w:val="22"/>
        </w:rPr>
        <w:t xml:space="preserve"> </w:t>
      </w:r>
      <w:r w:rsidR="00B10118">
        <w:rPr>
          <w:color w:val="161718" w:themeColor="text1"/>
          <w:sz w:val="22"/>
        </w:rPr>
        <w:t xml:space="preserve">Bottone carrello </w:t>
      </w:r>
      <w:r w:rsidR="00242E07" w:rsidRPr="00242E07">
        <w:rPr>
          <w:color w:val="auto"/>
          <w:sz w:val="22"/>
        </w:rPr>
        <w:t>.........................................................</w:t>
      </w:r>
      <w:r w:rsidR="00593618">
        <w:rPr>
          <w:color w:val="auto"/>
          <w:sz w:val="22"/>
        </w:rPr>
        <w:t>.................................................</w:t>
      </w:r>
      <w:r w:rsidR="00242E07" w:rsidRPr="00242E07">
        <w:rPr>
          <w:color w:val="auto"/>
          <w:sz w:val="22"/>
        </w:rPr>
        <w:t>...........1</w:t>
      </w:r>
      <w:r w:rsidR="00593618">
        <w:rPr>
          <w:color w:val="auto"/>
          <w:sz w:val="22"/>
        </w:rPr>
        <w:t>2</w:t>
      </w:r>
    </w:p>
    <w:p w14:paraId="60A9CAF5" w14:textId="06F4A9B6" w:rsidR="00697E9A" w:rsidRDefault="00B10118" w:rsidP="00697E9A">
      <w:pPr>
        <w:rPr>
          <w:color w:val="auto"/>
          <w:sz w:val="22"/>
        </w:rPr>
      </w:pPr>
      <w:r>
        <w:rPr>
          <w:color w:val="auto"/>
          <w:sz w:val="22"/>
        </w:rPr>
        <w:t>3.5.</w:t>
      </w:r>
      <w:r w:rsidR="009548CE">
        <w:rPr>
          <w:color w:val="auto"/>
          <w:sz w:val="22"/>
        </w:rPr>
        <w:t>4</w:t>
      </w:r>
      <w:r w:rsidR="00697E9A">
        <w:rPr>
          <w:color w:val="auto"/>
          <w:sz w:val="22"/>
        </w:rPr>
        <w:t xml:space="preserve"> I</w:t>
      </w:r>
      <w:r w:rsidR="00242E07">
        <w:rPr>
          <w:color w:val="auto"/>
          <w:sz w:val="22"/>
        </w:rPr>
        <w:t xml:space="preserve">nserimento dati di spedizione </w:t>
      </w:r>
      <w:r w:rsidR="00242E07" w:rsidRPr="00242E07">
        <w:rPr>
          <w:color w:val="auto"/>
          <w:sz w:val="22"/>
        </w:rPr>
        <w:t>....................................</w:t>
      </w:r>
      <w:r w:rsidR="00593618">
        <w:rPr>
          <w:color w:val="auto"/>
          <w:sz w:val="22"/>
        </w:rPr>
        <w:t>..................</w:t>
      </w:r>
      <w:r w:rsidR="00242E07" w:rsidRPr="00242E07">
        <w:rPr>
          <w:color w:val="auto"/>
          <w:sz w:val="22"/>
        </w:rPr>
        <w:t>.</w:t>
      </w:r>
      <w:r w:rsidR="00593618">
        <w:rPr>
          <w:color w:val="auto"/>
          <w:sz w:val="22"/>
        </w:rPr>
        <w:t>.</w:t>
      </w:r>
      <w:r w:rsidR="00242E07" w:rsidRPr="00242E07">
        <w:rPr>
          <w:color w:val="auto"/>
          <w:sz w:val="22"/>
        </w:rPr>
        <w:t>.</w:t>
      </w:r>
      <w:r w:rsidR="00593618">
        <w:rPr>
          <w:color w:val="auto"/>
          <w:sz w:val="22"/>
        </w:rPr>
        <w:t>........</w:t>
      </w:r>
      <w:r w:rsidR="00242E07" w:rsidRPr="00242E07">
        <w:rPr>
          <w:color w:val="auto"/>
          <w:sz w:val="22"/>
        </w:rPr>
        <w:t>..............................1</w:t>
      </w:r>
      <w:r w:rsidR="00593618">
        <w:rPr>
          <w:color w:val="auto"/>
          <w:sz w:val="22"/>
        </w:rPr>
        <w:t>4</w:t>
      </w:r>
    </w:p>
    <w:p w14:paraId="6CDC0546" w14:textId="04F7580D" w:rsidR="00697E9A" w:rsidRDefault="00B10118" w:rsidP="00697E9A">
      <w:pPr>
        <w:rPr>
          <w:color w:val="auto"/>
          <w:sz w:val="22"/>
        </w:rPr>
      </w:pPr>
      <w:r>
        <w:rPr>
          <w:color w:val="auto"/>
          <w:sz w:val="22"/>
        </w:rPr>
        <w:t>3.5.5</w:t>
      </w:r>
      <w:r w:rsidR="00697E9A">
        <w:rPr>
          <w:color w:val="auto"/>
          <w:sz w:val="22"/>
        </w:rPr>
        <w:t xml:space="preserve"> I</w:t>
      </w:r>
      <w:r w:rsidR="00242E07">
        <w:rPr>
          <w:color w:val="auto"/>
          <w:sz w:val="22"/>
        </w:rPr>
        <w:t xml:space="preserve">nserimento dati di fatturazione </w:t>
      </w:r>
      <w:r w:rsidR="00242E07" w:rsidRPr="00242E07">
        <w:rPr>
          <w:color w:val="auto"/>
          <w:sz w:val="22"/>
        </w:rPr>
        <w:t>........................................................</w:t>
      </w:r>
      <w:r w:rsidR="00593618">
        <w:rPr>
          <w:color w:val="auto"/>
          <w:sz w:val="22"/>
        </w:rPr>
        <w:t>.........................</w:t>
      </w:r>
      <w:r w:rsidR="00242E07" w:rsidRPr="00242E07">
        <w:rPr>
          <w:color w:val="auto"/>
          <w:sz w:val="22"/>
        </w:rPr>
        <w:t>............1</w:t>
      </w:r>
      <w:r w:rsidR="00593618">
        <w:rPr>
          <w:color w:val="auto"/>
          <w:sz w:val="22"/>
        </w:rPr>
        <w:t>5</w:t>
      </w:r>
    </w:p>
    <w:p w14:paraId="4FC33A53" w14:textId="514E3CAD" w:rsidR="00697E9A" w:rsidRDefault="00B10118" w:rsidP="00697E9A">
      <w:pPr>
        <w:rPr>
          <w:color w:val="auto"/>
          <w:sz w:val="22"/>
        </w:rPr>
      </w:pPr>
      <w:r>
        <w:rPr>
          <w:color w:val="auto"/>
          <w:sz w:val="22"/>
        </w:rPr>
        <w:t>3.5.6</w:t>
      </w:r>
      <w:r w:rsidR="00697E9A">
        <w:rPr>
          <w:color w:val="auto"/>
          <w:sz w:val="22"/>
        </w:rPr>
        <w:t xml:space="preserve"> P</w:t>
      </w:r>
      <w:r w:rsidR="00242E07">
        <w:rPr>
          <w:color w:val="auto"/>
          <w:sz w:val="22"/>
        </w:rPr>
        <w:t xml:space="preserve">agamento con carta </w:t>
      </w:r>
      <w:r w:rsidR="00242E07" w:rsidRPr="00242E07">
        <w:rPr>
          <w:color w:val="auto"/>
          <w:sz w:val="22"/>
        </w:rPr>
        <w:t>........................................................</w:t>
      </w:r>
      <w:r w:rsidR="00593618">
        <w:rPr>
          <w:color w:val="auto"/>
          <w:sz w:val="22"/>
        </w:rPr>
        <w:t>........................................</w:t>
      </w:r>
      <w:r w:rsidR="00242E07" w:rsidRPr="00242E07">
        <w:rPr>
          <w:color w:val="auto"/>
          <w:sz w:val="22"/>
        </w:rPr>
        <w:t>............1</w:t>
      </w:r>
      <w:r w:rsidR="00593618">
        <w:rPr>
          <w:color w:val="auto"/>
          <w:sz w:val="22"/>
        </w:rPr>
        <w:t>6</w:t>
      </w:r>
    </w:p>
    <w:p w14:paraId="0FA17193" w14:textId="2531D065" w:rsidR="00697E9A" w:rsidRDefault="00697E9A" w:rsidP="00593618">
      <w:pPr>
        <w:ind w:right="-179"/>
        <w:rPr>
          <w:color w:val="auto"/>
          <w:sz w:val="22"/>
        </w:rPr>
      </w:pPr>
      <w:r>
        <w:rPr>
          <w:color w:val="auto"/>
          <w:sz w:val="22"/>
        </w:rPr>
        <w:t>4</w:t>
      </w:r>
      <w:r w:rsidR="00242E07">
        <w:rPr>
          <w:color w:val="auto"/>
          <w:sz w:val="22"/>
        </w:rPr>
        <w:t>.</w:t>
      </w:r>
      <w:r>
        <w:rPr>
          <w:color w:val="auto"/>
          <w:sz w:val="22"/>
        </w:rPr>
        <w:t xml:space="preserve"> R</w:t>
      </w:r>
      <w:r w:rsidR="00083B7C">
        <w:rPr>
          <w:color w:val="auto"/>
          <w:sz w:val="22"/>
        </w:rPr>
        <w:t>iservatezza dati trattati</w:t>
      </w:r>
      <w:r w:rsidR="00242E07">
        <w:rPr>
          <w:color w:val="auto"/>
          <w:sz w:val="22"/>
        </w:rPr>
        <w:t xml:space="preserve"> </w:t>
      </w:r>
      <w:r w:rsidR="00242E07" w:rsidRPr="00242E07">
        <w:rPr>
          <w:color w:val="auto"/>
          <w:sz w:val="22"/>
        </w:rPr>
        <w:t>........................................................</w:t>
      </w:r>
      <w:r w:rsidR="00593618">
        <w:rPr>
          <w:color w:val="auto"/>
          <w:sz w:val="22"/>
        </w:rPr>
        <w:t>.........................................</w:t>
      </w:r>
      <w:r w:rsidR="00242E07" w:rsidRPr="00242E07">
        <w:rPr>
          <w:color w:val="auto"/>
          <w:sz w:val="22"/>
        </w:rPr>
        <w:t>.........</w:t>
      </w:r>
      <w:r w:rsidR="00593618">
        <w:rPr>
          <w:color w:val="auto"/>
          <w:sz w:val="22"/>
        </w:rPr>
        <w:t>.</w:t>
      </w:r>
      <w:r w:rsidR="00242E07" w:rsidRPr="00242E07">
        <w:rPr>
          <w:color w:val="auto"/>
          <w:sz w:val="22"/>
        </w:rPr>
        <w:t>..1</w:t>
      </w:r>
      <w:r w:rsidR="00593618">
        <w:rPr>
          <w:color w:val="auto"/>
          <w:sz w:val="22"/>
        </w:rPr>
        <w:t>6</w:t>
      </w:r>
    </w:p>
    <w:p w14:paraId="3F8ECBB3" w14:textId="77777777" w:rsidR="00697E9A" w:rsidRDefault="00697E9A" w:rsidP="004B7E44">
      <w:pPr>
        <w:rPr>
          <w:color w:val="161718" w:themeColor="text1"/>
          <w:sz w:val="22"/>
        </w:rPr>
      </w:pPr>
    </w:p>
    <w:p w14:paraId="64296DD0" w14:textId="77777777" w:rsidR="00697E9A" w:rsidRDefault="00697E9A" w:rsidP="004B7E44">
      <w:pPr>
        <w:rPr>
          <w:color w:val="161718" w:themeColor="text1"/>
          <w:sz w:val="22"/>
        </w:rPr>
      </w:pPr>
    </w:p>
    <w:p w14:paraId="2466B1F6" w14:textId="77777777" w:rsidR="00697E9A" w:rsidRPr="0006650B" w:rsidRDefault="00697E9A" w:rsidP="004B7E44">
      <w:pPr>
        <w:rPr>
          <w:color w:val="161718" w:themeColor="text1"/>
          <w:sz w:val="22"/>
        </w:rPr>
      </w:pPr>
    </w:p>
    <w:p w14:paraId="12C5E557" w14:textId="77777777" w:rsidR="003B4806" w:rsidRPr="0006650B" w:rsidRDefault="003B4806" w:rsidP="004B7E44">
      <w:pPr>
        <w:rPr>
          <w:color w:val="161718" w:themeColor="text1"/>
          <w:sz w:val="22"/>
        </w:rPr>
      </w:pPr>
    </w:p>
    <w:p w14:paraId="4CFBEC35" w14:textId="77777777" w:rsidR="003B4806" w:rsidRPr="0006650B" w:rsidRDefault="003B4806" w:rsidP="004B7E44">
      <w:pPr>
        <w:rPr>
          <w:color w:val="161718" w:themeColor="text1"/>
          <w:sz w:val="22"/>
        </w:rPr>
      </w:pPr>
    </w:p>
    <w:p w14:paraId="77A19088" w14:textId="77777777" w:rsidR="003B4806" w:rsidRPr="0006650B" w:rsidRDefault="003B4806" w:rsidP="004B7E44">
      <w:pPr>
        <w:rPr>
          <w:color w:val="161718" w:themeColor="text1"/>
          <w:sz w:val="22"/>
        </w:rPr>
      </w:pPr>
    </w:p>
    <w:p w14:paraId="0C32A519" w14:textId="576D5957" w:rsidR="003B4806" w:rsidRPr="0006650B" w:rsidRDefault="003B4806" w:rsidP="004B7E44">
      <w:pPr>
        <w:rPr>
          <w:color w:val="161718" w:themeColor="text1"/>
          <w:sz w:val="22"/>
        </w:rPr>
      </w:pPr>
    </w:p>
    <w:p w14:paraId="0DF474F2" w14:textId="4008B87E" w:rsidR="003B4806" w:rsidRPr="0006650B" w:rsidRDefault="003B4806" w:rsidP="004B7E44">
      <w:pPr>
        <w:rPr>
          <w:color w:val="161718" w:themeColor="text1"/>
          <w:sz w:val="22"/>
        </w:rPr>
      </w:pPr>
    </w:p>
    <w:p w14:paraId="7637189D" w14:textId="0B4522E2" w:rsidR="003B4806" w:rsidRPr="0006650B" w:rsidRDefault="003B4806" w:rsidP="004B7E44">
      <w:pPr>
        <w:rPr>
          <w:color w:val="161718" w:themeColor="text1"/>
          <w:sz w:val="22"/>
        </w:rPr>
      </w:pPr>
    </w:p>
    <w:p w14:paraId="3AB841C9" w14:textId="77777777" w:rsidR="003B4806" w:rsidRDefault="003B4806" w:rsidP="004B7E44">
      <w:pPr>
        <w:rPr>
          <w:color w:val="161718" w:themeColor="text1"/>
          <w:sz w:val="22"/>
        </w:rPr>
      </w:pPr>
    </w:p>
    <w:p w14:paraId="49C09482" w14:textId="77777777" w:rsidR="00DE6175" w:rsidRDefault="00DE6175" w:rsidP="004B7E44">
      <w:pPr>
        <w:rPr>
          <w:color w:val="161718" w:themeColor="text1"/>
          <w:sz w:val="22"/>
        </w:rPr>
      </w:pPr>
    </w:p>
    <w:p w14:paraId="7C0E2CEB" w14:textId="77777777" w:rsidR="00DE6175" w:rsidRDefault="00DE6175" w:rsidP="004B7E44">
      <w:pPr>
        <w:rPr>
          <w:color w:val="161718" w:themeColor="text1"/>
          <w:sz w:val="22"/>
        </w:rPr>
      </w:pPr>
    </w:p>
    <w:p w14:paraId="46DE3094" w14:textId="77777777" w:rsidR="00DE6175" w:rsidRDefault="00DE6175" w:rsidP="004B7E44">
      <w:pPr>
        <w:rPr>
          <w:color w:val="161718" w:themeColor="text1"/>
          <w:sz w:val="22"/>
        </w:rPr>
      </w:pPr>
    </w:p>
    <w:p w14:paraId="54FA6552" w14:textId="77777777" w:rsidR="00DE6175" w:rsidRDefault="00DE6175" w:rsidP="004B7E44">
      <w:pPr>
        <w:rPr>
          <w:color w:val="161718" w:themeColor="text1"/>
          <w:sz w:val="22"/>
        </w:rPr>
      </w:pPr>
    </w:p>
    <w:p w14:paraId="250DE68A" w14:textId="77777777" w:rsidR="00DE6175" w:rsidRDefault="00DE6175" w:rsidP="004B7E44">
      <w:pPr>
        <w:rPr>
          <w:color w:val="161718" w:themeColor="text1"/>
          <w:sz w:val="22"/>
        </w:rPr>
      </w:pPr>
    </w:p>
    <w:p w14:paraId="2151F741" w14:textId="77777777" w:rsidR="00DE6175" w:rsidRDefault="00DE6175" w:rsidP="004B7E44">
      <w:pPr>
        <w:rPr>
          <w:color w:val="161718" w:themeColor="text1"/>
          <w:sz w:val="22"/>
        </w:rPr>
      </w:pPr>
    </w:p>
    <w:p w14:paraId="60873827" w14:textId="77777777" w:rsidR="00DE6175" w:rsidRDefault="00DE6175" w:rsidP="004B7E44">
      <w:pPr>
        <w:rPr>
          <w:color w:val="161718" w:themeColor="text1"/>
          <w:sz w:val="22"/>
        </w:rPr>
      </w:pPr>
    </w:p>
    <w:p w14:paraId="3E820B35" w14:textId="77777777" w:rsidR="00DE6175" w:rsidRDefault="00DE6175" w:rsidP="004B7E44">
      <w:pPr>
        <w:rPr>
          <w:color w:val="161718" w:themeColor="text1"/>
          <w:sz w:val="22"/>
        </w:rPr>
      </w:pPr>
    </w:p>
    <w:p w14:paraId="1DF4BE55" w14:textId="77777777" w:rsidR="00DE6175" w:rsidRDefault="00DE6175" w:rsidP="004B7E44">
      <w:pPr>
        <w:rPr>
          <w:color w:val="161718" w:themeColor="text1"/>
          <w:sz w:val="22"/>
        </w:rPr>
      </w:pPr>
    </w:p>
    <w:p w14:paraId="513680B2" w14:textId="77777777" w:rsidR="00DE6175" w:rsidRDefault="00DE6175" w:rsidP="004B7E44">
      <w:pPr>
        <w:rPr>
          <w:color w:val="161718" w:themeColor="text1"/>
          <w:sz w:val="22"/>
        </w:rPr>
      </w:pPr>
    </w:p>
    <w:p w14:paraId="32F400E2" w14:textId="77777777" w:rsidR="00DE6175" w:rsidRDefault="00DE6175" w:rsidP="004B7E44">
      <w:pPr>
        <w:rPr>
          <w:color w:val="161718" w:themeColor="text1"/>
          <w:sz w:val="22"/>
        </w:rPr>
      </w:pPr>
    </w:p>
    <w:p w14:paraId="55D2BE3C" w14:textId="77777777" w:rsidR="00DE6175" w:rsidRDefault="00DE6175" w:rsidP="004B7E44">
      <w:pPr>
        <w:rPr>
          <w:color w:val="161718" w:themeColor="text1"/>
          <w:sz w:val="22"/>
        </w:rPr>
      </w:pPr>
    </w:p>
    <w:p w14:paraId="10D8DF5D" w14:textId="77777777" w:rsidR="00DE6175" w:rsidRDefault="00DE6175" w:rsidP="004B7E44">
      <w:pPr>
        <w:rPr>
          <w:color w:val="161718" w:themeColor="text1"/>
          <w:sz w:val="22"/>
        </w:rPr>
      </w:pPr>
    </w:p>
    <w:p w14:paraId="6AFDA4E9" w14:textId="77777777" w:rsidR="00DE6175" w:rsidRDefault="00DE6175" w:rsidP="004B7E44">
      <w:pPr>
        <w:rPr>
          <w:color w:val="161718" w:themeColor="text1"/>
          <w:sz w:val="22"/>
        </w:rPr>
      </w:pPr>
    </w:p>
    <w:p w14:paraId="1FAC6C58" w14:textId="77777777" w:rsidR="00DE6175" w:rsidRDefault="00DE6175" w:rsidP="004B7E44">
      <w:pPr>
        <w:rPr>
          <w:color w:val="161718" w:themeColor="text1"/>
          <w:sz w:val="22"/>
        </w:rPr>
      </w:pPr>
    </w:p>
    <w:p w14:paraId="34C51C73" w14:textId="77777777" w:rsidR="00DE6175" w:rsidRDefault="00DE6175" w:rsidP="004B7E44">
      <w:pPr>
        <w:rPr>
          <w:color w:val="161718" w:themeColor="text1"/>
          <w:sz w:val="22"/>
        </w:rPr>
      </w:pPr>
    </w:p>
    <w:p w14:paraId="08E12F43" w14:textId="77777777" w:rsidR="00DE6175" w:rsidRDefault="00DE6175" w:rsidP="004B7E44">
      <w:pPr>
        <w:rPr>
          <w:color w:val="161718" w:themeColor="text1"/>
          <w:sz w:val="22"/>
        </w:rPr>
      </w:pPr>
    </w:p>
    <w:p w14:paraId="41DEDBC1" w14:textId="77777777" w:rsidR="00DE6175" w:rsidRDefault="00DE6175" w:rsidP="004B7E44">
      <w:pPr>
        <w:rPr>
          <w:color w:val="161718" w:themeColor="text1"/>
          <w:sz w:val="22"/>
        </w:rPr>
      </w:pPr>
    </w:p>
    <w:p w14:paraId="1DA160B8" w14:textId="77777777" w:rsidR="00DE6175" w:rsidRDefault="00DE6175" w:rsidP="004B7E44">
      <w:pPr>
        <w:rPr>
          <w:color w:val="161718" w:themeColor="text1"/>
          <w:sz w:val="22"/>
        </w:rPr>
      </w:pPr>
    </w:p>
    <w:p w14:paraId="53083202" w14:textId="77777777" w:rsidR="00DE6175" w:rsidRDefault="00DE6175" w:rsidP="004B7E44">
      <w:pPr>
        <w:rPr>
          <w:color w:val="161718" w:themeColor="text1"/>
          <w:sz w:val="22"/>
        </w:rPr>
      </w:pPr>
    </w:p>
    <w:p w14:paraId="7C735548" w14:textId="77777777" w:rsidR="00DE6175" w:rsidRDefault="00DE6175" w:rsidP="004B7E44">
      <w:pPr>
        <w:rPr>
          <w:color w:val="161718" w:themeColor="text1"/>
          <w:sz w:val="22"/>
        </w:rPr>
      </w:pPr>
    </w:p>
    <w:p w14:paraId="6F9BB433" w14:textId="77777777" w:rsidR="00DE6175" w:rsidRDefault="00DE6175" w:rsidP="004B7E44">
      <w:pPr>
        <w:rPr>
          <w:color w:val="161718" w:themeColor="text1"/>
          <w:sz w:val="22"/>
        </w:rPr>
      </w:pPr>
    </w:p>
    <w:p w14:paraId="435CEAE9" w14:textId="77777777" w:rsidR="00DE6175" w:rsidRDefault="00DE6175" w:rsidP="004B7E44">
      <w:pPr>
        <w:rPr>
          <w:color w:val="161718" w:themeColor="text1"/>
          <w:sz w:val="22"/>
        </w:rPr>
      </w:pPr>
    </w:p>
    <w:p w14:paraId="5EACB327" w14:textId="77777777" w:rsidR="00DE6175" w:rsidRDefault="00DE6175" w:rsidP="004B7E44">
      <w:pPr>
        <w:rPr>
          <w:color w:val="161718" w:themeColor="text1"/>
          <w:sz w:val="22"/>
        </w:rPr>
      </w:pPr>
    </w:p>
    <w:p w14:paraId="2261B616" w14:textId="77777777" w:rsidR="00697E9A" w:rsidRDefault="00697E9A" w:rsidP="004B7E44">
      <w:pPr>
        <w:rPr>
          <w:color w:val="161718" w:themeColor="text1"/>
          <w:sz w:val="22"/>
        </w:rPr>
      </w:pPr>
    </w:p>
    <w:p w14:paraId="19933872" w14:textId="77777777" w:rsidR="00DE6175" w:rsidRDefault="00DE6175" w:rsidP="004B7E44">
      <w:pPr>
        <w:rPr>
          <w:color w:val="161718" w:themeColor="text1"/>
          <w:sz w:val="22"/>
        </w:rPr>
      </w:pPr>
    </w:p>
    <w:p w14:paraId="3FE927B5" w14:textId="77777777" w:rsidR="00DE6175" w:rsidRPr="00DE6175" w:rsidRDefault="00DE6175" w:rsidP="00DE6175">
      <w:pPr>
        <w:jc w:val="center"/>
        <w:rPr>
          <w:rFonts w:ascii="Times New Roman" w:hAnsi="Times New Roman" w:cs="Times New Roman"/>
          <w:b/>
          <w:color w:val="A4063E" w:themeColor="accent1"/>
          <w:sz w:val="22"/>
        </w:rPr>
      </w:pPr>
      <w:r w:rsidRPr="00DE6175">
        <w:rPr>
          <w:rFonts w:ascii="Times New Roman" w:hAnsi="Times New Roman" w:cs="Times New Roman"/>
          <w:b/>
          <w:color w:val="A4063E" w:themeColor="accent1"/>
          <w:sz w:val="22"/>
        </w:rPr>
        <w:t>1. Introduzione</w:t>
      </w:r>
    </w:p>
    <w:p w14:paraId="6EA530BB" w14:textId="77777777" w:rsidR="00DE6175" w:rsidRPr="00DE6175" w:rsidRDefault="00DE6175" w:rsidP="00DE6175">
      <w:pPr>
        <w:rPr>
          <w:color w:val="161718" w:themeColor="text1"/>
          <w:sz w:val="22"/>
        </w:rPr>
      </w:pPr>
      <w:r w:rsidRPr="00DE6175">
        <w:rPr>
          <w:color w:val="A4063E" w:themeColor="accent1"/>
          <w:sz w:val="22"/>
        </w:rPr>
        <w:t>1.1 Obiettivo del documento</w:t>
      </w:r>
    </w:p>
    <w:p w14:paraId="524B57F0" w14:textId="77777777" w:rsidR="00DE6175" w:rsidRDefault="00DE6175" w:rsidP="00DE6175">
      <w:pPr>
        <w:rPr>
          <w:color w:val="auto"/>
          <w:sz w:val="22"/>
        </w:rPr>
      </w:pPr>
      <w:r w:rsidRPr="00DE6175">
        <w:rPr>
          <w:color w:val="161718" w:themeColor="text1"/>
          <w:sz w:val="22"/>
        </w:rPr>
        <w:t xml:space="preserve">Il presente documento descrive le modalità di utilizzo dell’applicazione web </w:t>
      </w:r>
      <w:r w:rsidRPr="00DE6175">
        <w:rPr>
          <w:rFonts w:ascii="Times New Roman" w:hAnsi="Times New Roman" w:cs="Times New Roman"/>
          <w:color w:val="161718" w:themeColor="text1"/>
          <w:lang w:bidi="it-IT"/>
        </w:rPr>
        <w:t>www.Nøzama.it</w:t>
      </w:r>
      <w:r w:rsidRPr="00DE6175">
        <w:rPr>
          <w:color w:val="161718" w:themeColor="text1"/>
          <w:sz w:val="22"/>
        </w:rPr>
        <w:t xml:space="preserve"> finalizzata </w:t>
      </w:r>
      <w:proofErr w:type="spellStart"/>
      <w:r w:rsidRPr="00DE6175">
        <w:rPr>
          <w:color w:val="161718" w:themeColor="text1"/>
          <w:sz w:val="22"/>
        </w:rPr>
        <w:t>all’acquisti</w:t>
      </w:r>
      <w:proofErr w:type="spellEnd"/>
      <w:r w:rsidRPr="00DE6175">
        <w:rPr>
          <w:color w:val="161718" w:themeColor="text1"/>
          <w:sz w:val="22"/>
        </w:rPr>
        <w:t xml:space="preserve"> di prodotti</w:t>
      </w:r>
      <w:r>
        <w:rPr>
          <w:color w:val="auto"/>
          <w:sz w:val="22"/>
        </w:rPr>
        <w:t xml:space="preserve"> online.</w:t>
      </w:r>
      <w:r w:rsidRPr="00DE6175">
        <w:rPr>
          <w:color w:val="auto"/>
          <w:sz w:val="22"/>
        </w:rPr>
        <w:t xml:space="preserve"> </w:t>
      </w:r>
    </w:p>
    <w:p w14:paraId="2F798282" w14:textId="77777777" w:rsidR="00DE6175" w:rsidRDefault="00DE6175" w:rsidP="00DE6175">
      <w:pPr>
        <w:rPr>
          <w:color w:val="auto"/>
          <w:sz w:val="22"/>
        </w:rPr>
      </w:pPr>
    </w:p>
    <w:p w14:paraId="6390736A" w14:textId="77777777" w:rsidR="00DE6175" w:rsidRPr="008E606B" w:rsidRDefault="00E5661B" w:rsidP="00DE6175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>In particolare:</w:t>
      </w:r>
    </w:p>
    <w:p w14:paraId="37A8A092" w14:textId="77777777" w:rsidR="00DE6175" w:rsidRPr="00DE6175" w:rsidRDefault="00DE6175" w:rsidP="00DE6175">
      <w:pPr>
        <w:rPr>
          <w:color w:val="auto"/>
          <w:sz w:val="22"/>
        </w:rPr>
      </w:pPr>
      <w:r w:rsidRPr="00DE6175">
        <w:rPr>
          <w:color w:val="auto"/>
          <w:sz w:val="22"/>
        </w:rPr>
        <w:t xml:space="preserve">- </w:t>
      </w:r>
      <w:r>
        <w:rPr>
          <w:color w:val="auto"/>
          <w:sz w:val="22"/>
        </w:rPr>
        <w:t>navigazione all’interno dell’applicazione web.</w:t>
      </w:r>
    </w:p>
    <w:p w14:paraId="5B24CC91" w14:textId="77777777" w:rsidR="00DE6175" w:rsidRDefault="00DE6175" w:rsidP="00DE6175">
      <w:pPr>
        <w:rPr>
          <w:color w:val="auto"/>
          <w:sz w:val="22"/>
        </w:rPr>
      </w:pPr>
      <w:r w:rsidRPr="00DE6175">
        <w:rPr>
          <w:color w:val="auto"/>
          <w:sz w:val="22"/>
        </w:rPr>
        <w:t xml:space="preserve">- </w:t>
      </w:r>
      <w:r>
        <w:rPr>
          <w:color w:val="auto"/>
          <w:sz w:val="22"/>
        </w:rPr>
        <w:t>registrazione all’applicazione web.</w:t>
      </w:r>
    </w:p>
    <w:p w14:paraId="2DC8B41D" w14:textId="77777777" w:rsidR="00697E9A" w:rsidRDefault="00697E9A" w:rsidP="00DE6175">
      <w:pPr>
        <w:rPr>
          <w:color w:val="auto"/>
          <w:sz w:val="22"/>
        </w:rPr>
      </w:pPr>
      <w:r>
        <w:rPr>
          <w:color w:val="auto"/>
          <w:sz w:val="22"/>
        </w:rPr>
        <w:t>- selezione dei prodotti da acquistare.</w:t>
      </w:r>
    </w:p>
    <w:p w14:paraId="07B2836C" w14:textId="77777777" w:rsidR="00DE6175" w:rsidRDefault="00DE6175" w:rsidP="00DE6175">
      <w:pPr>
        <w:rPr>
          <w:color w:val="auto"/>
          <w:sz w:val="22"/>
        </w:rPr>
      </w:pPr>
      <w:r>
        <w:rPr>
          <w:color w:val="auto"/>
          <w:sz w:val="22"/>
        </w:rPr>
        <w:t>- accesso all’area riservata.</w:t>
      </w:r>
    </w:p>
    <w:p w14:paraId="66687344" w14:textId="77777777" w:rsidR="00697E9A" w:rsidRDefault="00697E9A" w:rsidP="00DE6175">
      <w:pPr>
        <w:rPr>
          <w:color w:val="auto"/>
          <w:sz w:val="22"/>
        </w:rPr>
      </w:pPr>
      <w:r>
        <w:rPr>
          <w:color w:val="auto"/>
          <w:sz w:val="22"/>
        </w:rPr>
        <w:t>- inserimento prodotti nel carrello.</w:t>
      </w:r>
    </w:p>
    <w:p w14:paraId="501AD7E9" w14:textId="77777777" w:rsidR="00DE6175" w:rsidRDefault="00DE6175" w:rsidP="00DE6175">
      <w:pPr>
        <w:rPr>
          <w:color w:val="auto"/>
          <w:sz w:val="22"/>
        </w:rPr>
      </w:pPr>
      <w:r>
        <w:rPr>
          <w:color w:val="auto"/>
          <w:sz w:val="22"/>
        </w:rPr>
        <w:t>- inserimento dati di spedizione.</w:t>
      </w:r>
    </w:p>
    <w:p w14:paraId="30D9E82D" w14:textId="77777777" w:rsidR="00DE6175" w:rsidRDefault="00DE6175" w:rsidP="00DE6175">
      <w:pPr>
        <w:rPr>
          <w:color w:val="auto"/>
          <w:sz w:val="22"/>
        </w:rPr>
      </w:pPr>
      <w:r>
        <w:rPr>
          <w:color w:val="auto"/>
          <w:sz w:val="22"/>
        </w:rPr>
        <w:t>- inserimento dati di fatturazione.</w:t>
      </w:r>
    </w:p>
    <w:p w14:paraId="32ACDAB8" w14:textId="77777777" w:rsidR="00DE6175" w:rsidRDefault="00697E9A" w:rsidP="00DE6175">
      <w:pPr>
        <w:rPr>
          <w:color w:val="auto"/>
          <w:sz w:val="22"/>
        </w:rPr>
      </w:pPr>
      <w:r>
        <w:rPr>
          <w:color w:val="auto"/>
          <w:sz w:val="22"/>
        </w:rPr>
        <w:t>- pagamento</w:t>
      </w:r>
      <w:r w:rsidR="00DE6175">
        <w:rPr>
          <w:color w:val="auto"/>
          <w:sz w:val="22"/>
        </w:rPr>
        <w:t>.</w:t>
      </w:r>
    </w:p>
    <w:p w14:paraId="2C4F8C8D" w14:textId="77777777" w:rsidR="00037606" w:rsidRDefault="00037606" w:rsidP="00DE6175">
      <w:pPr>
        <w:rPr>
          <w:color w:val="auto"/>
          <w:sz w:val="22"/>
        </w:rPr>
      </w:pPr>
    </w:p>
    <w:p w14:paraId="02CFD08C" w14:textId="77777777" w:rsidR="00037606" w:rsidRDefault="00037606" w:rsidP="00DE6175">
      <w:pPr>
        <w:rPr>
          <w:color w:val="auto"/>
          <w:sz w:val="22"/>
        </w:rPr>
      </w:pPr>
    </w:p>
    <w:p w14:paraId="79803DBC" w14:textId="77777777" w:rsidR="00037606" w:rsidRDefault="00037606" w:rsidP="00DE6175">
      <w:pPr>
        <w:rPr>
          <w:color w:val="auto"/>
          <w:sz w:val="22"/>
        </w:rPr>
      </w:pPr>
    </w:p>
    <w:p w14:paraId="47CD3BF3" w14:textId="77777777" w:rsidR="00037606" w:rsidRDefault="00037606" w:rsidP="00DE6175">
      <w:pPr>
        <w:rPr>
          <w:color w:val="auto"/>
          <w:sz w:val="22"/>
        </w:rPr>
      </w:pPr>
    </w:p>
    <w:p w14:paraId="2781C45A" w14:textId="77777777" w:rsidR="00037606" w:rsidRDefault="00037606" w:rsidP="00DE6175">
      <w:pPr>
        <w:rPr>
          <w:color w:val="auto"/>
          <w:sz w:val="22"/>
        </w:rPr>
      </w:pPr>
    </w:p>
    <w:p w14:paraId="385679D3" w14:textId="77777777" w:rsidR="00037606" w:rsidRDefault="00037606" w:rsidP="00DE6175">
      <w:pPr>
        <w:rPr>
          <w:color w:val="auto"/>
          <w:sz w:val="22"/>
        </w:rPr>
      </w:pPr>
    </w:p>
    <w:p w14:paraId="688C7847" w14:textId="77777777" w:rsidR="00037606" w:rsidRDefault="00037606" w:rsidP="00DE6175">
      <w:pPr>
        <w:rPr>
          <w:color w:val="auto"/>
          <w:sz w:val="22"/>
        </w:rPr>
      </w:pPr>
    </w:p>
    <w:p w14:paraId="6FEF39D2" w14:textId="77777777" w:rsidR="00037606" w:rsidRDefault="00037606" w:rsidP="00DE6175">
      <w:pPr>
        <w:rPr>
          <w:color w:val="auto"/>
          <w:sz w:val="22"/>
        </w:rPr>
      </w:pPr>
    </w:p>
    <w:p w14:paraId="478A1B0F" w14:textId="77777777" w:rsidR="00037606" w:rsidRDefault="00037606" w:rsidP="00DE6175">
      <w:pPr>
        <w:rPr>
          <w:color w:val="auto"/>
          <w:sz w:val="22"/>
        </w:rPr>
      </w:pPr>
    </w:p>
    <w:p w14:paraId="183CEC56" w14:textId="77777777" w:rsidR="00037606" w:rsidRDefault="00037606" w:rsidP="00DE6175">
      <w:pPr>
        <w:rPr>
          <w:color w:val="auto"/>
          <w:sz w:val="22"/>
        </w:rPr>
      </w:pPr>
    </w:p>
    <w:p w14:paraId="74436991" w14:textId="77777777" w:rsidR="00037606" w:rsidRDefault="00037606" w:rsidP="00DE6175">
      <w:pPr>
        <w:rPr>
          <w:color w:val="auto"/>
          <w:sz w:val="22"/>
        </w:rPr>
      </w:pPr>
    </w:p>
    <w:p w14:paraId="5935E712" w14:textId="77777777" w:rsidR="00037606" w:rsidRDefault="00037606" w:rsidP="00DE6175">
      <w:pPr>
        <w:rPr>
          <w:color w:val="auto"/>
          <w:sz w:val="22"/>
        </w:rPr>
      </w:pPr>
    </w:p>
    <w:p w14:paraId="03EE8013" w14:textId="77777777" w:rsidR="00037606" w:rsidRDefault="00037606" w:rsidP="00DE6175">
      <w:pPr>
        <w:rPr>
          <w:color w:val="auto"/>
          <w:sz w:val="22"/>
        </w:rPr>
      </w:pPr>
    </w:p>
    <w:p w14:paraId="6FB406E8" w14:textId="77777777" w:rsidR="00037606" w:rsidRDefault="00037606" w:rsidP="00DE6175">
      <w:pPr>
        <w:rPr>
          <w:color w:val="auto"/>
          <w:sz w:val="22"/>
        </w:rPr>
      </w:pPr>
    </w:p>
    <w:p w14:paraId="6879E059" w14:textId="77777777" w:rsidR="00037606" w:rsidRDefault="00037606" w:rsidP="00DE6175">
      <w:pPr>
        <w:rPr>
          <w:color w:val="auto"/>
          <w:sz w:val="22"/>
        </w:rPr>
      </w:pPr>
    </w:p>
    <w:p w14:paraId="26A0B018" w14:textId="77777777" w:rsidR="00037606" w:rsidRDefault="00037606" w:rsidP="00DE6175">
      <w:pPr>
        <w:rPr>
          <w:color w:val="auto"/>
          <w:sz w:val="22"/>
        </w:rPr>
      </w:pPr>
    </w:p>
    <w:p w14:paraId="7D90428F" w14:textId="77777777" w:rsidR="00037606" w:rsidRDefault="00037606" w:rsidP="00DE6175">
      <w:pPr>
        <w:rPr>
          <w:color w:val="auto"/>
          <w:sz w:val="22"/>
        </w:rPr>
      </w:pPr>
    </w:p>
    <w:p w14:paraId="225670D8" w14:textId="77777777" w:rsidR="00037606" w:rsidRDefault="00037606" w:rsidP="00DE6175">
      <w:pPr>
        <w:rPr>
          <w:color w:val="auto"/>
          <w:sz w:val="22"/>
        </w:rPr>
      </w:pPr>
    </w:p>
    <w:p w14:paraId="6933E2E9" w14:textId="77777777" w:rsidR="00037606" w:rsidRDefault="00037606" w:rsidP="00DE6175">
      <w:pPr>
        <w:rPr>
          <w:color w:val="auto"/>
          <w:sz w:val="22"/>
        </w:rPr>
      </w:pPr>
    </w:p>
    <w:p w14:paraId="0694F9B0" w14:textId="77777777" w:rsidR="00037606" w:rsidRDefault="00037606" w:rsidP="00DE6175">
      <w:pPr>
        <w:rPr>
          <w:color w:val="auto"/>
          <w:sz w:val="22"/>
        </w:rPr>
      </w:pPr>
    </w:p>
    <w:p w14:paraId="1C3B7DC7" w14:textId="77777777" w:rsidR="00037606" w:rsidRDefault="00037606" w:rsidP="00DE6175">
      <w:pPr>
        <w:rPr>
          <w:color w:val="auto"/>
          <w:sz w:val="22"/>
        </w:rPr>
      </w:pPr>
    </w:p>
    <w:p w14:paraId="3154EE8C" w14:textId="77777777" w:rsidR="00037606" w:rsidRDefault="00037606" w:rsidP="00DE6175">
      <w:pPr>
        <w:rPr>
          <w:color w:val="auto"/>
          <w:sz w:val="22"/>
        </w:rPr>
      </w:pPr>
    </w:p>
    <w:p w14:paraId="22502DA1" w14:textId="77777777" w:rsidR="00037606" w:rsidRDefault="00037606" w:rsidP="00DE6175">
      <w:pPr>
        <w:rPr>
          <w:color w:val="auto"/>
          <w:sz w:val="22"/>
        </w:rPr>
      </w:pPr>
    </w:p>
    <w:p w14:paraId="78F338E0" w14:textId="77777777" w:rsidR="00037606" w:rsidRDefault="00037606" w:rsidP="00DE6175">
      <w:pPr>
        <w:rPr>
          <w:color w:val="auto"/>
          <w:sz w:val="22"/>
        </w:rPr>
      </w:pPr>
    </w:p>
    <w:p w14:paraId="25D9DCD7" w14:textId="77777777" w:rsidR="00037606" w:rsidRDefault="00037606" w:rsidP="00DE6175">
      <w:pPr>
        <w:rPr>
          <w:color w:val="auto"/>
          <w:sz w:val="22"/>
        </w:rPr>
      </w:pPr>
    </w:p>
    <w:p w14:paraId="31F9FA80" w14:textId="77777777" w:rsidR="00037606" w:rsidRDefault="00037606" w:rsidP="00DE6175">
      <w:pPr>
        <w:rPr>
          <w:color w:val="auto"/>
          <w:sz w:val="22"/>
        </w:rPr>
      </w:pPr>
    </w:p>
    <w:p w14:paraId="5E0BC489" w14:textId="77777777" w:rsidR="00037606" w:rsidRDefault="00037606" w:rsidP="00DE6175">
      <w:pPr>
        <w:rPr>
          <w:color w:val="auto"/>
          <w:sz w:val="22"/>
        </w:rPr>
      </w:pPr>
    </w:p>
    <w:p w14:paraId="047F92EA" w14:textId="77777777" w:rsidR="00037606" w:rsidRDefault="00037606" w:rsidP="00DE6175">
      <w:pPr>
        <w:rPr>
          <w:color w:val="auto"/>
          <w:sz w:val="22"/>
        </w:rPr>
      </w:pPr>
    </w:p>
    <w:p w14:paraId="2D33D800" w14:textId="77777777" w:rsidR="00037606" w:rsidRDefault="00037606" w:rsidP="00DE6175">
      <w:pPr>
        <w:rPr>
          <w:color w:val="auto"/>
          <w:sz w:val="22"/>
        </w:rPr>
      </w:pPr>
    </w:p>
    <w:p w14:paraId="38F24C4C" w14:textId="77777777" w:rsidR="00037606" w:rsidRDefault="00037606" w:rsidP="00DE6175">
      <w:pPr>
        <w:rPr>
          <w:color w:val="auto"/>
          <w:sz w:val="22"/>
        </w:rPr>
      </w:pPr>
    </w:p>
    <w:p w14:paraId="4265C059" w14:textId="77777777" w:rsidR="00037606" w:rsidRDefault="00037606" w:rsidP="00DE6175">
      <w:pPr>
        <w:rPr>
          <w:color w:val="auto"/>
          <w:sz w:val="22"/>
        </w:rPr>
      </w:pPr>
    </w:p>
    <w:p w14:paraId="5490EDC6" w14:textId="77777777" w:rsidR="00037606" w:rsidRDefault="00037606" w:rsidP="00DE6175">
      <w:pPr>
        <w:rPr>
          <w:color w:val="auto"/>
          <w:sz w:val="22"/>
        </w:rPr>
      </w:pPr>
    </w:p>
    <w:p w14:paraId="56FE9DCB" w14:textId="77777777" w:rsidR="00037606" w:rsidRPr="00242E07" w:rsidRDefault="00037606" w:rsidP="002818BE">
      <w:pPr>
        <w:jc w:val="center"/>
        <w:rPr>
          <w:color w:val="A4063E" w:themeColor="accent1"/>
          <w:sz w:val="22"/>
        </w:rPr>
      </w:pPr>
      <w:r w:rsidRPr="00242E07">
        <w:rPr>
          <w:color w:val="A4063E" w:themeColor="accent1"/>
          <w:sz w:val="22"/>
        </w:rPr>
        <w:t>2. Informazioni sul manuale</w:t>
      </w:r>
    </w:p>
    <w:p w14:paraId="00F85EEC" w14:textId="77777777" w:rsidR="00037606" w:rsidRPr="00242E07" w:rsidRDefault="00037606" w:rsidP="00037606">
      <w:pPr>
        <w:rPr>
          <w:color w:val="A4063E" w:themeColor="accent1"/>
          <w:sz w:val="22"/>
        </w:rPr>
      </w:pPr>
      <w:r w:rsidRPr="00242E07">
        <w:rPr>
          <w:color w:val="A4063E" w:themeColor="accent1"/>
          <w:sz w:val="22"/>
        </w:rPr>
        <w:t>2.1 Destinatari del manuale</w:t>
      </w:r>
    </w:p>
    <w:p w14:paraId="535E45F8" w14:textId="77777777" w:rsidR="00037606" w:rsidRDefault="00037606" w:rsidP="00037606">
      <w:pPr>
        <w:rPr>
          <w:color w:val="auto"/>
          <w:sz w:val="22"/>
        </w:rPr>
      </w:pPr>
      <w:r w:rsidRPr="00037606">
        <w:rPr>
          <w:color w:val="auto"/>
          <w:sz w:val="22"/>
        </w:rPr>
        <w:t xml:space="preserve">Il </w:t>
      </w:r>
      <w:r w:rsidR="002818BE">
        <w:rPr>
          <w:color w:val="auto"/>
          <w:sz w:val="22"/>
        </w:rPr>
        <w:t>manuale è volto a supportare, chiarire dubbi e risolvere problemi di tutti i s</w:t>
      </w:r>
      <w:r w:rsidRPr="00037606">
        <w:rPr>
          <w:color w:val="auto"/>
          <w:sz w:val="22"/>
        </w:rPr>
        <w:t xml:space="preserve">oggetti </w:t>
      </w:r>
      <w:r w:rsidR="002818BE">
        <w:rPr>
          <w:color w:val="auto"/>
          <w:sz w:val="22"/>
        </w:rPr>
        <w:t xml:space="preserve">intenti </w:t>
      </w:r>
      <w:r w:rsidRPr="00037606">
        <w:rPr>
          <w:color w:val="auto"/>
          <w:sz w:val="22"/>
        </w:rPr>
        <w:t xml:space="preserve">nella </w:t>
      </w:r>
      <w:r w:rsidR="00242E07">
        <w:rPr>
          <w:color w:val="auto"/>
          <w:sz w:val="22"/>
        </w:rPr>
        <w:t>navigazione dell’applicazione web</w:t>
      </w:r>
      <w:r w:rsidR="002818BE">
        <w:rPr>
          <w:color w:val="auto"/>
          <w:sz w:val="22"/>
        </w:rPr>
        <w:t>.</w:t>
      </w:r>
    </w:p>
    <w:p w14:paraId="62AF2AD0" w14:textId="77777777" w:rsidR="002818BE" w:rsidRPr="00037606" w:rsidRDefault="002818BE" w:rsidP="00037606">
      <w:pPr>
        <w:rPr>
          <w:color w:val="auto"/>
          <w:sz w:val="22"/>
        </w:rPr>
      </w:pPr>
    </w:p>
    <w:p w14:paraId="750A4C32" w14:textId="77777777" w:rsidR="00037606" w:rsidRDefault="00037606" w:rsidP="00037606">
      <w:pPr>
        <w:rPr>
          <w:color w:val="auto"/>
          <w:sz w:val="22"/>
        </w:rPr>
      </w:pPr>
    </w:p>
    <w:p w14:paraId="271A03D1" w14:textId="77777777" w:rsidR="002818BE" w:rsidRDefault="002818BE" w:rsidP="00037606">
      <w:pPr>
        <w:rPr>
          <w:color w:val="auto"/>
          <w:sz w:val="22"/>
        </w:rPr>
      </w:pPr>
    </w:p>
    <w:p w14:paraId="2C1120E6" w14:textId="77777777" w:rsidR="002818BE" w:rsidRDefault="002818BE" w:rsidP="00037606">
      <w:pPr>
        <w:rPr>
          <w:color w:val="auto"/>
          <w:sz w:val="22"/>
        </w:rPr>
      </w:pPr>
    </w:p>
    <w:p w14:paraId="2827E555" w14:textId="77777777" w:rsidR="002818BE" w:rsidRDefault="002818BE" w:rsidP="00037606">
      <w:pPr>
        <w:rPr>
          <w:color w:val="auto"/>
          <w:sz w:val="22"/>
        </w:rPr>
      </w:pPr>
    </w:p>
    <w:p w14:paraId="1D95B630" w14:textId="77777777" w:rsidR="002818BE" w:rsidRDefault="002818BE" w:rsidP="00037606">
      <w:pPr>
        <w:rPr>
          <w:color w:val="auto"/>
          <w:sz w:val="22"/>
        </w:rPr>
      </w:pPr>
    </w:p>
    <w:p w14:paraId="137B0DC8" w14:textId="77777777" w:rsidR="002818BE" w:rsidRDefault="002818BE" w:rsidP="00037606">
      <w:pPr>
        <w:rPr>
          <w:color w:val="auto"/>
          <w:sz w:val="22"/>
        </w:rPr>
      </w:pPr>
    </w:p>
    <w:p w14:paraId="72CC69ED" w14:textId="77777777" w:rsidR="002818BE" w:rsidRDefault="002818BE" w:rsidP="00037606">
      <w:pPr>
        <w:rPr>
          <w:color w:val="auto"/>
          <w:sz w:val="22"/>
        </w:rPr>
      </w:pPr>
    </w:p>
    <w:p w14:paraId="270892C0" w14:textId="77777777" w:rsidR="002818BE" w:rsidRDefault="002818BE" w:rsidP="00037606">
      <w:pPr>
        <w:rPr>
          <w:color w:val="auto"/>
          <w:sz w:val="22"/>
        </w:rPr>
      </w:pPr>
    </w:p>
    <w:p w14:paraId="0EF287BA" w14:textId="77777777" w:rsidR="002818BE" w:rsidRDefault="002818BE" w:rsidP="00037606">
      <w:pPr>
        <w:rPr>
          <w:color w:val="auto"/>
          <w:sz w:val="22"/>
        </w:rPr>
      </w:pPr>
    </w:p>
    <w:p w14:paraId="094D91FC" w14:textId="77777777" w:rsidR="002818BE" w:rsidRDefault="002818BE" w:rsidP="00037606">
      <w:pPr>
        <w:rPr>
          <w:color w:val="auto"/>
          <w:sz w:val="22"/>
        </w:rPr>
      </w:pPr>
    </w:p>
    <w:p w14:paraId="7FE638D9" w14:textId="77777777" w:rsidR="002818BE" w:rsidRDefault="002818BE" w:rsidP="00037606">
      <w:pPr>
        <w:rPr>
          <w:color w:val="auto"/>
          <w:sz w:val="22"/>
        </w:rPr>
      </w:pPr>
    </w:p>
    <w:p w14:paraId="3E1FE7E6" w14:textId="77777777" w:rsidR="002818BE" w:rsidRDefault="002818BE" w:rsidP="00037606">
      <w:pPr>
        <w:rPr>
          <w:color w:val="auto"/>
          <w:sz w:val="22"/>
        </w:rPr>
      </w:pPr>
    </w:p>
    <w:p w14:paraId="69104130" w14:textId="77777777" w:rsidR="002818BE" w:rsidRDefault="002818BE" w:rsidP="00037606">
      <w:pPr>
        <w:rPr>
          <w:color w:val="auto"/>
          <w:sz w:val="22"/>
        </w:rPr>
      </w:pPr>
    </w:p>
    <w:p w14:paraId="2FA1B816" w14:textId="77777777" w:rsidR="002818BE" w:rsidRDefault="002818BE" w:rsidP="00037606">
      <w:pPr>
        <w:rPr>
          <w:color w:val="auto"/>
          <w:sz w:val="22"/>
        </w:rPr>
      </w:pPr>
    </w:p>
    <w:p w14:paraId="6A20022D" w14:textId="77777777" w:rsidR="002818BE" w:rsidRDefault="002818BE" w:rsidP="00037606">
      <w:pPr>
        <w:rPr>
          <w:color w:val="auto"/>
          <w:sz w:val="22"/>
        </w:rPr>
      </w:pPr>
    </w:p>
    <w:p w14:paraId="69005E8C" w14:textId="77777777" w:rsidR="002818BE" w:rsidRDefault="002818BE" w:rsidP="00037606">
      <w:pPr>
        <w:rPr>
          <w:color w:val="auto"/>
          <w:sz w:val="22"/>
        </w:rPr>
      </w:pPr>
    </w:p>
    <w:p w14:paraId="4E3817C5" w14:textId="77777777" w:rsidR="002818BE" w:rsidRDefault="002818BE" w:rsidP="00037606">
      <w:pPr>
        <w:rPr>
          <w:color w:val="auto"/>
          <w:sz w:val="22"/>
        </w:rPr>
      </w:pPr>
    </w:p>
    <w:p w14:paraId="58F4C485" w14:textId="77777777" w:rsidR="002818BE" w:rsidRDefault="002818BE" w:rsidP="00037606">
      <w:pPr>
        <w:rPr>
          <w:color w:val="auto"/>
          <w:sz w:val="22"/>
        </w:rPr>
      </w:pPr>
    </w:p>
    <w:p w14:paraId="412407FF" w14:textId="77777777" w:rsidR="002818BE" w:rsidRDefault="002818BE" w:rsidP="00037606">
      <w:pPr>
        <w:rPr>
          <w:color w:val="auto"/>
          <w:sz w:val="22"/>
        </w:rPr>
      </w:pPr>
    </w:p>
    <w:p w14:paraId="1E5387C6" w14:textId="77777777" w:rsidR="002818BE" w:rsidRDefault="002818BE" w:rsidP="00037606">
      <w:pPr>
        <w:rPr>
          <w:color w:val="auto"/>
          <w:sz w:val="22"/>
        </w:rPr>
      </w:pPr>
    </w:p>
    <w:p w14:paraId="058C6B02" w14:textId="77777777" w:rsidR="002818BE" w:rsidRDefault="002818BE" w:rsidP="00037606">
      <w:pPr>
        <w:rPr>
          <w:color w:val="auto"/>
          <w:sz w:val="22"/>
        </w:rPr>
      </w:pPr>
    </w:p>
    <w:p w14:paraId="76F1E86A" w14:textId="77777777" w:rsidR="002818BE" w:rsidRDefault="002818BE" w:rsidP="00037606">
      <w:pPr>
        <w:rPr>
          <w:color w:val="auto"/>
          <w:sz w:val="22"/>
        </w:rPr>
      </w:pPr>
    </w:p>
    <w:p w14:paraId="396E2FA8" w14:textId="77777777" w:rsidR="002818BE" w:rsidRDefault="002818BE" w:rsidP="00037606">
      <w:pPr>
        <w:rPr>
          <w:color w:val="auto"/>
          <w:sz w:val="22"/>
        </w:rPr>
      </w:pPr>
    </w:p>
    <w:p w14:paraId="53271154" w14:textId="77777777" w:rsidR="002818BE" w:rsidRDefault="002818BE" w:rsidP="00037606">
      <w:pPr>
        <w:rPr>
          <w:color w:val="auto"/>
          <w:sz w:val="22"/>
        </w:rPr>
      </w:pPr>
    </w:p>
    <w:p w14:paraId="1CD0A06E" w14:textId="77777777" w:rsidR="002818BE" w:rsidRDefault="002818BE" w:rsidP="00037606">
      <w:pPr>
        <w:rPr>
          <w:color w:val="auto"/>
          <w:sz w:val="22"/>
        </w:rPr>
      </w:pPr>
    </w:p>
    <w:p w14:paraId="0AA7586F" w14:textId="77777777" w:rsidR="002818BE" w:rsidRDefault="002818BE" w:rsidP="00037606">
      <w:pPr>
        <w:rPr>
          <w:color w:val="auto"/>
          <w:sz w:val="22"/>
        </w:rPr>
      </w:pPr>
    </w:p>
    <w:p w14:paraId="50F83DD7" w14:textId="77777777" w:rsidR="002818BE" w:rsidRDefault="002818BE" w:rsidP="00037606">
      <w:pPr>
        <w:rPr>
          <w:color w:val="auto"/>
          <w:sz w:val="22"/>
        </w:rPr>
      </w:pPr>
    </w:p>
    <w:p w14:paraId="5E693EB0" w14:textId="77777777" w:rsidR="002818BE" w:rsidRDefault="002818BE" w:rsidP="00037606">
      <w:pPr>
        <w:rPr>
          <w:color w:val="auto"/>
          <w:sz w:val="22"/>
        </w:rPr>
      </w:pPr>
    </w:p>
    <w:p w14:paraId="0696E120" w14:textId="77777777" w:rsidR="002818BE" w:rsidRDefault="002818BE" w:rsidP="00037606">
      <w:pPr>
        <w:rPr>
          <w:color w:val="auto"/>
          <w:sz w:val="22"/>
        </w:rPr>
      </w:pPr>
    </w:p>
    <w:p w14:paraId="65472D6A" w14:textId="77777777" w:rsidR="002818BE" w:rsidRDefault="002818BE" w:rsidP="00037606">
      <w:pPr>
        <w:rPr>
          <w:color w:val="auto"/>
          <w:sz w:val="22"/>
        </w:rPr>
      </w:pPr>
    </w:p>
    <w:p w14:paraId="76A61C76" w14:textId="77777777" w:rsidR="002818BE" w:rsidRDefault="002818BE" w:rsidP="00037606">
      <w:pPr>
        <w:rPr>
          <w:color w:val="auto"/>
          <w:sz w:val="22"/>
        </w:rPr>
      </w:pPr>
    </w:p>
    <w:p w14:paraId="5D9EDCB7" w14:textId="77777777" w:rsidR="002818BE" w:rsidRDefault="002818BE" w:rsidP="00037606">
      <w:pPr>
        <w:rPr>
          <w:color w:val="auto"/>
          <w:sz w:val="22"/>
        </w:rPr>
      </w:pPr>
    </w:p>
    <w:p w14:paraId="32865071" w14:textId="77777777" w:rsidR="002818BE" w:rsidRDefault="002818BE" w:rsidP="00037606">
      <w:pPr>
        <w:rPr>
          <w:color w:val="auto"/>
          <w:sz w:val="22"/>
        </w:rPr>
      </w:pPr>
    </w:p>
    <w:p w14:paraId="65C8D178" w14:textId="77777777" w:rsidR="002818BE" w:rsidRDefault="002818BE" w:rsidP="00037606">
      <w:pPr>
        <w:rPr>
          <w:color w:val="auto"/>
          <w:sz w:val="22"/>
        </w:rPr>
      </w:pPr>
    </w:p>
    <w:p w14:paraId="6418E14D" w14:textId="77777777" w:rsidR="002818BE" w:rsidRDefault="002818BE" w:rsidP="00037606">
      <w:pPr>
        <w:rPr>
          <w:color w:val="auto"/>
          <w:sz w:val="22"/>
        </w:rPr>
      </w:pPr>
    </w:p>
    <w:p w14:paraId="298838B7" w14:textId="77777777" w:rsidR="002818BE" w:rsidRDefault="002818BE" w:rsidP="00037606">
      <w:pPr>
        <w:rPr>
          <w:color w:val="auto"/>
          <w:sz w:val="22"/>
        </w:rPr>
      </w:pPr>
    </w:p>
    <w:p w14:paraId="69F493FA" w14:textId="77777777" w:rsidR="002818BE" w:rsidRDefault="002818BE" w:rsidP="00037606">
      <w:pPr>
        <w:rPr>
          <w:color w:val="auto"/>
          <w:sz w:val="22"/>
        </w:rPr>
      </w:pPr>
    </w:p>
    <w:p w14:paraId="66DDD34E" w14:textId="77777777" w:rsidR="002818BE" w:rsidRDefault="002818BE" w:rsidP="00037606">
      <w:pPr>
        <w:rPr>
          <w:color w:val="auto"/>
          <w:sz w:val="22"/>
        </w:rPr>
      </w:pPr>
    </w:p>
    <w:p w14:paraId="67005058" w14:textId="77777777" w:rsidR="002818BE" w:rsidRDefault="002818BE" w:rsidP="00037606">
      <w:pPr>
        <w:rPr>
          <w:color w:val="auto"/>
          <w:sz w:val="22"/>
        </w:rPr>
      </w:pPr>
    </w:p>
    <w:p w14:paraId="12172739" w14:textId="77777777" w:rsidR="002818BE" w:rsidRDefault="002818BE" w:rsidP="00037606">
      <w:pPr>
        <w:rPr>
          <w:color w:val="auto"/>
          <w:sz w:val="22"/>
        </w:rPr>
      </w:pPr>
    </w:p>
    <w:p w14:paraId="1D4874B9" w14:textId="77777777" w:rsidR="002818BE" w:rsidRDefault="002818BE" w:rsidP="002818BE">
      <w:pPr>
        <w:jc w:val="center"/>
        <w:rPr>
          <w:color w:val="A4063E" w:themeColor="accent1"/>
          <w:sz w:val="22"/>
        </w:rPr>
      </w:pPr>
      <w:r w:rsidRPr="002818BE">
        <w:rPr>
          <w:color w:val="A4063E" w:themeColor="accent1"/>
          <w:sz w:val="22"/>
        </w:rPr>
        <w:lastRenderedPageBreak/>
        <w:t>3. Contenuti del manuale</w:t>
      </w:r>
    </w:p>
    <w:p w14:paraId="7FB2ADD4" w14:textId="77777777" w:rsidR="002818BE" w:rsidRDefault="002818BE" w:rsidP="002818BE">
      <w:pPr>
        <w:jc w:val="center"/>
        <w:rPr>
          <w:color w:val="A4063E" w:themeColor="accent1"/>
          <w:sz w:val="22"/>
        </w:rPr>
      </w:pPr>
    </w:p>
    <w:p w14:paraId="04C388F1" w14:textId="77777777" w:rsidR="002818BE" w:rsidRDefault="002818BE" w:rsidP="002818BE">
      <w:pPr>
        <w:rPr>
          <w:color w:val="A4063E" w:themeColor="accent1"/>
          <w:sz w:val="22"/>
        </w:rPr>
      </w:pPr>
      <w:r w:rsidRPr="002818BE">
        <w:rPr>
          <w:color w:val="A4063E" w:themeColor="accent1"/>
          <w:sz w:val="22"/>
        </w:rPr>
        <w:t>3.1 Requisiti minimi per l’utilizzo dell’applicazione</w:t>
      </w:r>
    </w:p>
    <w:p w14:paraId="5C6940D1" w14:textId="77777777" w:rsidR="002043A9" w:rsidRDefault="002043A9" w:rsidP="002818BE">
      <w:pPr>
        <w:rPr>
          <w:color w:val="A4063E" w:themeColor="accent1"/>
          <w:sz w:val="22"/>
        </w:rPr>
      </w:pPr>
    </w:p>
    <w:p w14:paraId="4CE885C4" w14:textId="77777777" w:rsidR="002818BE" w:rsidRPr="002818BE" w:rsidRDefault="002818BE" w:rsidP="002818BE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 xml:space="preserve">3.1.1 </w:t>
      </w:r>
      <w:r w:rsidRPr="002818BE">
        <w:rPr>
          <w:color w:val="A4063E" w:themeColor="accent1"/>
          <w:sz w:val="22"/>
        </w:rPr>
        <w:t>Sistemi Operativi supportati:</w:t>
      </w:r>
    </w:p>
    <w:p w14:paraId="0F608301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Windows XP</w:t>
      </w:r>
    </w:p>
    <w:p w14:paraId="048E65D4" w14:textId="77777777" w:rsid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Windows 2000 (con Service Pack 4 o superiore)</w:t>
      </w:r>
      <w:r w:rsidR="002043A9">
        <w:rPr>
          <w:color w:val="auto"/>
          <w:sz w:val="22"/>
        </w:rPr>
        <w:t>.</w:t>
      </w:r>
    </w:p>
    <w:p w14:paraId="65E52CC9" w14:textId="77777777" w:rsidR="002043A9" w:rsidRDefault="002043A9" w:rsidP="002818BE">
      <w:pPr>
        <w:rPr>
          <w:color w:val="auto"/>
          <w:sz w:val="22"/>
        </w:rPr>
      </w:pPr>
      <w:r>
        <w:rPr>
          <w:color w:val="auto"/>
          <w:sz w:val="22"/>
        </w:rPr>
        <w:t>Windows 7</w:t>
      </w:r>
    </w:p>
    <w:p w14:paraId="23F412C2" w14:textId="77777777" w:rsidR="002043A9" w:rsidRDefault="002043A9" w:rsidP="002818BE">
      <w:pPr>
        <w:rPr>
          <w:color w:val="auto"/>
          <w:sz w:val="22"/>
        </w:rPr>
      </w:pPr>
      <w:r>
        <w:rPr>
          <w:color w:val="auto"/>
          <w:sz w:val="22"/>
        </w:rPr>
        <w:t>Windows 8</w:t>
      </w:r>
    </w:p>
    <w:p w14:paraId="658059FE" w14:textId="77777777" w:rsidR="002043A9" w:rsidRPr="00E821D4" w:rsidRDefault="002043A9" w:rsidP="002818BE">
      <w:pPr>
        <w:rPr>
          <w:color w:val="auto"/>
          <w:sz w:val="22"/>
        </w:rPr>
      </w:pPr>
      <w:r w:rsidRPr="00E821D4">
        <w:rPr>
          <w:color w:val="auto"/>
          <w:sz w:val="22"/>
        </w:rPr>
        <w:t>Windows 10</w:t>
      </w:r>
      <w:r w:rsidRPr="002043A9">
        <w:rPr>
          <w:b/>
          <w:color w:val="auto"/>
          <w:sz w:val="22"/>
        </w:rPr>
        <w:t xml:space="preserve"> (Consigliato)</w:t>
      </w:r>
      <w:r w:rsidR="00E821D4">
        <w:rPr>
          <w:color w:val="auto"/>
          <w:sz w:val="22"/>
        </w:rPr>
        <w:t>.</w:t>
      </w:r>
    </w:p>
    <w:p w14:paraId="080943FD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Mac OS X 10.2 o successivo.</w:t>
      </w:r>
    </w:p>
    <w:p w14:paraId="6681E4CC" w14:textId="77777777" w:rsidR="002818BE" w:rsidRPr="002818BE" w:rsidRDefault="002818BE" w:rsidP="002818BE">
      <w:pPr>
        <w:rPr>
          <w:color w:val="auto"/>
          <w:sz w:val="22"/>
        </w:rPr>
      </w:pPr>
    </w:p>
    <w:p w14:paraId="2033668A" w14:textId="77777777" w:rsidR="002818BE" w:rsidRPr="002043A9" w:rsidRDefault="002043A9" w:rsidP="002818BE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 xml:space="preserve">3.1.2 </w:t>
      </w:r>
      <w:r w:rsidR="002818BE" w:rsidRPr="002043A9">
        <w:rPr>
          <w:color w:val="A4063E" w:themeColor="accent1"/>
          <w:sz w:val="22"/>
        </w:rPr>
        <w:t>Browser di Navigazione supportati:</w:t>
      </w:r>
    </w:p>
    <w:p w14:paraId="6EF17C58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Internet Explorer versione 7 o superiore</w:t>
      </w:r>
    </w:p>
    <w:p w14:paraId="413C2F5C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Mozilla Firefox versione 3.6 o superiore</w:t>
      </w:r>
    </w:p>
    <w:p w14:paraId="3CF1ABC5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Google Chrome versione 17.0 o superiore</w:t>
      </w:r>
      <w:r w:rsidR="00E821D4">
        <w:rPr>
          <w:color w:val="auto"/>
          <w:sz w:val="22"/>
        </w:rPr>
        <w:t xml:space="preserve"> </w:t>
      </w:r>
      <w:r w:rsidR="00E821D4" w:rsidRPr="002043A9">
        <w:rPr>
          <w:b/>
          <w:color w:val="auto"/>
          <w:sz w:val="22"/>
        </w:rPr>
        <w:t>(Consigliato)</w:t>
      </w:r>
      <w:r w:rsidR="00E821D4">
        <w:rPr>
          <w:color w:val="auto"/>
          <w:sz w:val="22"/>
        </w:rPr>
        <w:t>.</w:t>
      </w:r>
    </w:p>
    <w:p w14:paraId="1E578C1F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Safari versione 5.1 o superiore.</w:t>
      </w:r>
    </w:p>
    <w:p w14:paraId="1FA735CA" w14:textId="77777777" w:rsidR="002818BE" w:rsidRDefault="002818BE" w:rsidP="002818BE">
      <w:pPr>
        <w:rPr>
          <w:color w:val="auto"/>
          <w:sz w:val="22"/>
        </w:rPr>
      </w:pPr>
    </w:p>
    <w:p w14:paraId="6CC74685" w14:textId="77777777" w:rsidR="00E821D4" w:rsidRPr="00E821D4" w:rsidRDefault="00E821D4" w:rsidP="002818BE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>3.1.3 Lettura PDF</w:t>
      </w:r>
      <w:r w:rsidRPr="002043A9">
        <w:rPr>
          <w:color w:val="A4063E" w:themeColor="accent1"/>
          <w:sz w:val="22"/>
        </w:rPr>
        <w:t>:</w:t>
      </w:r>
    </w:p>
    <w:p w14:paraId="33E948BD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Per la lettura dei documenti in formato ".PDF" consigliamo la versione superiore o uguale ad Acrobat Reader 5.0.</w:t>
      </w:r>
    </w:p>
    <w:p w14:paraId="17984E35" w14:textId="77777777" w:rsidR="002818BE" w:rsidRDefault="002818BE" w:rsidP="002818BE">
      <w:pPr>
        <w:rPr>
          <w:color w:val="auto"/>
          <w:sz w:val="22"/>
        </w:rPr>
      </w:pPr>
    </w:p>
    <w:p w14:paraId="48FD0F09" w14:textId="77777777" w:rsidR="00E821D4" w:rsidRPr="00E821D4" w:rsidRDefault="00E821D4" w:rsidP="002818BE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 xml:space="preserve">3.1.4 Accesso da reti </w:t>
      </w:r>
      <w:r w:rsidRPr="00E821D4">
        <w:rPr>
          <w:color w:val="A4063E" w:themeColor="accent1"/>
          <w:sz w:val="22"/>
        </w:rPr>
        <w:t>LAN/WAN di università o uffici</w:t>
      </w:r>
      <w:r w:rsidRPr="002043A9">
        <w:rPr>
          <w:color w:val="A4063E" w:themeColor="accent1"/>
          <w:sz w:val="22"/>
        </w:rPr>
        <w:t>:</w:t>
      </w:r>
    </w:p>
    <w:p w14:paraId="2F36A68F" w14:textId="77777777" w:rsidR="002818BE" w:rsidRP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>Se accedi al sito da un PC connesso ad una rete LAN/WAN di università o uffici (con router o proxy) potresti incontrare alcune difficoltà nell'accedere all'Area Riservata, dovute alla configurazione di queste reti.</w:t>
      </w:r>
    </w:p>
    <w:p w14:paraId="5EA09111" w14:textId="77777777" w:rsidR="002818BE" w:rsidRDefault="002818BE" w:rsidP="002818BE">
      <w:pPr>
        <w:rPr>
          <w:color w:val="auto"/>
          <w:sz w:val="22"/>
        </w:rPr>
      </w:pPr>
    </w:p>
    <w:p w14:paraId="50EA2034" w14:textId="77777777" w:rsidR="00E821D4" w:rsidRPr="00E821D4" w:rsidRDefault="00E821D4" w:rsidP="002818BE">
      <w:pPr>
        <w:rPr>
          <w:color w:val="A4063E" w:themeColor="accent1"/>
          <w:sz w:val="22"/>
        </w:rPr>
      </w:pPr>
      <w:r>
        <w:rPr>
          <w:color w:val="A4063E" w:themeColor="accent1"/>
          <w:sz w:val="22"/>
        </w:rPr>
        <w:t xml:space="preserve">3.1.5 Connessione ad </w:t>
      </w:r>
      <w:proofErr w:type="spellStart"/>
      <w:r>
        <w:rPr>
          <w:color w:val="A4063E" w:themeColor="accent1"/>
          <w:sz w:val="22"/>
        </w:rPr>
        <w:t>internet</w:t>
      </w:r>
      <w:proofErr w:type="spellEnd"/>
      <w:r w:rsidRPr="002043A9">
        <w:rPr>
          <w:color w:val="A4063E" w:themeColor="accent1"/>
          <w:sz w:val="22"/>
        </w:rPr>
        <w:t>:</w:t>
      </w:r>
    </w:p>
    <w:p w14:paraId="40E23B5D" w14:textId="77777777" w:rsidR="002818BE" w:rsidRDefault="002818BE" w:rsidP="002818BE">
      <w:pPr>
        <w:rPr>
          <w:color w:val="auto"/>
          <w:sz w:val="22"/>
        </w:rPr>
      </w:pPr>
      <w:r w:rsidRPr="002818BE">
        <w:rPr>
          <w:color w:val="auto"/>
          <w:sz w:val="22"/>
        </w:rPr>
        <w:t xml:space="preserve">E' consigliata la connessione </w:t>
      </w:r>
      <w:r w:rsidR="00183087">
        <w:rPr>
          <w:color w:val="auto"/>
          <w:sz w:val="22"/>
        </w:rPr>
        <w:t>fibra ottica per una navigazione più veloce,</w:t>
      </w:r>
      <w:r w:rsidR="0005121C">
        <w:rPr>
          <w:color w:val="auto"/>
          <w:sz w:val="22"/>
        </w:rPr>
        <w:t xml:space="preserve"> in alternativa una connessione a</w:t>
      </w:r>
      <w:r w:rsidRPr="002818BE">
        <w:rPr>
          <w:color w:val="auto"/>
          <w:sz w:val="22"/>
        </w:rPr>
        <w:t xml:space="preserve"> banda larga (ADSL) </w:t>
      </w:r>
      <w:r w:rsidR="0005121C">
        <w:rPr>
          <w:color w:val="auto"/>
          <w:sz w:val="22"/>
        </w:rPr>
        <w:t xml:space="preserve">con almeno </w:t>
      </w:r>
      <w:r w:rsidR="0005121C" w:rsidRPr="0005121C">
        <w:rPr>
          <w:color w:val="auto"/>
          <w:sz w:val="22"/>
        </w:rPr>
        <w:t>5 Mbps</w:t>
      </w:r>
      <w:r w:rsidR="0005121C">
        <w:rPr>
          <w:color w:val="auto"/>
          <w:sz w:val="22"/>
        </w:rPr>
        <w:t xml:space="preserve"> funzionerà egualmente.</w:t>
      </w:r>
    </w:p>
    <w:p w14:paraId="420C3BC5" w14:textId="77777777" w:rsidR="00853D04" w:rsidRDefault="00853D04" w:rsidP="002818BE">
      <w:pPr>
        <w:rPr>
          <w:color w:val="auto"/>
          <w:sz w:val="22"/>
        </w:rPr>
      </w:pPr>
    </w:p>
    <w:p w14:paraId="6A5DDE5D" w14:textId="77777777" w:rsidR="00853D04" w:rsidRDefault="00853D04" w:rsidP="002818BE">
      <w:pPr>
        <w:rPr>
          <w:color w:val="auto"/>
          <w:sz w:val="22"/>
        </w:rPr>
      </w:pPr>
    </w:p>
    <w:p w14:paraId="2E2881E8" w14:textId="77777777" w:rsidR="00853D04" w:rsidRDefault="00853D04" w:rsidP="002818BE">
      <w:pPr>
        <w:rPr>
          <w:color w:val="auto"/>
          <w:sz w:val="22"/>
        </w:rPr>
      </w:pPr>
    </w:p>
    <w:p w14:paraId="630C7F3D" w14:textId="77777777" w:rsidR="00853D04" w:rsidRDefault="00853D04" w:rsidP="002818BE">
      <w:pPr>
        <w:rPr>
          <w:color w:val="auto"/>
          <w:sz w:val="22"/>
        </w:rPr>
      </w:pPr>
    </w:p>
    <w:p w14:paraId="717A3ED1" w14:textId="77777777" w:rsidR="00853D04" w:rsidRDefault="00853D04" w:rsidP="002818BE">
      <w:pPr>
        <w:rPr>
          <w:color w:val="auto"/>
          <w:sz w:val="22"/>
        </w:rPr>
      </w:pPr>
    </w:p>
    <w:p w14:paraId="79C8DB32" w14:textId="77777777" w:rsidR="00853D04" w:rsidRDefault="00853D04" w:rsidP="002818BE">
      <w:pPr>
        <w:rPr>
          <w:color w:val="auto"/>
          <w:sz w:val="22"/>
        </w:rPr>
      </w:pPr>
    </w:p>
    <w:p w14:paraId="298E165C" w14:textId="77777777" w:rsidR="00853D04" w:rsidRDefault="00853D04" w:rsidP="002818BE">
      <w:pPr>
        <w:rPr>
          <w:color w:val="auto"/>
          <w:sz w:val="22"/>
        </w:rPr>
      </w:pPr>
    </w:p>
    <w:p w14:paraId="4AFC9160" w14:textId="77777777" w:rsidR="00853D04" w:rsidRDefault="00853D04" w:rsidP="002818BE">
      <w:pPr>
        <w:rPr>
          <w:color w:val="auto"/>
          <w:sz w:val="22"/>
        </w:rPr>
      </w:pPr>
    </w:p>
    <w:p w14:paraId="5661F46D" w14:textId="77777777" w:rsidR="00853D04" w:rsidRDefault="00853D04" w:rsidP="002818BE">
      <w:pPr>
        <w:rPr>
          <w:color w:val="auto"/>
          <w:sz w:val="22"/>
        </w:rPr>
      </w:pPr>
    </w:p>
    <w:p w14:paraId="06EAF0AA" w14:textId="77777777" w:rsidR="00853D04" w:rsidRDefault="00853D04" w:rsidP="002818BE">
      <w:pPr>
        <w:rPr>
          <w:color w:val="auto"/>
          <w:sz w:val="22"/>
        </w:rPr>
      </w:pPr>
    </w:p>
    <w:p w14:paraId="7E1F4EEB" w14:textId="77777777" w:rsidR="00853D04" w:rsidRDefault="00853D04" w:rsidP="002818BE">
      <w:pPr>
        <w:rPr>
          <w:color w:val="auto"/>
          <w:sz w:val="22"/>
        </w:rPr>
      </w:pPr>
    </w:p>
    <w:p w14:paraId="1223912C" w14:textId="77777777" w:rsidR="00853D04" w:rsidRDefault="00853D04" w:rsidP="002818BE">
      <w:pPr>
        <w:rPr>
          <w:color w:val="auto"/>
          <w:sz w:val="22"/>
        </w:rPr>
      </w:pPr>
    </w:p>
    <w:p w14:paraId="79850BF0" w14:textId="77777777" w:rsidR="00853D04" w:rsidRDefault="00853D04" w:rsidP="002818BE">
      <w:pPr>
        <w:rPr>
          <w:color w:val="auto"/>
          <w:sz w:val="22"/>
        </w:rPr>
      </w:pPr>
    </w:p>
    <w:p w14:paraId="0027F6EB" w14:textId="77777777" w:rsidR="00853D04" w:rsidRDefault="00853D04" w:rsidP="002818BE">
      <w:pPr>
        <w:rPr>
          <w:color w:val="auto"/>
          <w:sz w:val="22"/>
        </w:rPr>
      </w:pPr>
    </w:p>
    <w:p w14:paraId="18384B3F" w14:textId="77777777" w:rsidR="00853D04" w:rsidRDefault="00853D04" w:rsidP="002818BE">
      <w:pPr>
        <w:rPr>
          <w:color w:val="auto"/>
          <w:sz w:val="22"/>
        </w:rPr>
      </w:pPr>
    </w:p>
    <w:p w14:paraId="42AB7A5E" w14:textId="77777777" w:rsidR="00853D04" w:rsidRDefault="00853D04" w:rsidP="002818BE">
      <w:pPr>
        <w:rPr>
          <w:color w:val="auto"/>
          <w:sz w:val="22"/>
        </w:rPr>
      </w:pPr>
    </w:p>
    <w:p w14:paraId="47823F1F" w14:textId="77777777" w:rsidR="00853D04" w:rsidRDefault="00853D04" w:rsidP="002818BE">
      <w:pPr>
        <w:rPr>
          <w:color w:val="auto"/>
          <w:sz w:val="22"/>
        </w:rPr>
      </w:pPr>
    </w:p>
    <w:p w14:paraId="6ABC658C" w14:textId="77777777" w:rsidR="00853D04" w:rsidRDefault="00853D04" w:rsidP="002818BE">
      <w:pPr>
        <w:rPr>
          <w:color w:val="auto"/>
          <w:sz w:val="22"/>
        </w:rPr>
      </w:pPr>
    </w:p>
    <w:p w14:paraId="58908B2B" w14:textId="590CC1F6" w:rsidR="00853D04" w:rsidRDefault="00853D04" w:rsidP="002818BE">
      <w:pPr>
        <w:rPr>
          <w:color w:val="auto"/>
          <w:sz w:val="22"/>
        </w:rPr>
      </w:pPr>
    </w:p>
    <w:p w14:paraId="5979EDFB" w14:textId="35AB9A70" w:rsidR="00573BD7" w:rsidRDefault="00573BD7" w:rsidP="002818BE">
      <w:pPr>
        <w:rPr>
          <w:color w:val="auto"/>
          <w:sz w:val="22"/>
        </w:rPr>
      </w:pPr>
    </w:p>
    <w:p w14:paraId="135095E1" w14:textId="77777777" w:rsidR="00573BD7" w:rsidRDefault="00573BD7" w:rsidP="002818BE">
      <w:pPr>
        <w:rPr>
          <w:color w:val="auto"/>
          <w:sz w:val="22"/>
        </w:rPr>
      </w:pPr>
    </w:p>
    <w:p w14:paraId="3C37CC42" w14:textId="77777777" w:rsidR="00853D04" w:rsidRDefault="00853D04" w:rsidP="002818BE">
      <w:pPr>
        <w:rPr>
          <w:color w:val="auto"/>
          <w:sz w:val="22"/>
        </w:rPr>
      </w:pPr>
    </w:p>
    <w:p w14:paraId="43A3DF6F" w14:textId="77777777" w:rsidR="00853D04" w:rsidRDefault="00853D04" w:rsidP="002818BE">
      <w:pPr>
        <w:rPr>
          <w:color w:val="auto"/>
          <w:sz w:val="22"/>
        </w:rPr>
      </w:pPr>
    </w:p>
    <w:p w14:paraId="00BF8EE7" w14:textId="77777777" w:rsidR="00853D04" w:rsidRDefault="00853D04" w:rsidP="002818BE">
      <w:pPr>
        <w:rPr>
          <w:color w:val="A4063E" w:themeColor="accent1"/>
          <w:sz w:val="22"/>
        </w:rPr>
      </w:pPr>
      <w:r w:rsidRPr="00853D04">
        <w:rPr>
          <w:color w:val="A4063E" w:themeColor="accent1"/>
          <w:sz w:val="22"/>
        </w:rPr>
        <w:t>3.2 Navigazione dell’applicazione web:</w:t>
      </w:r>
    </w:p>
    <w:p w14:paraId="4FD9E4C5" w14:textId="77777777" w:rsidR="00853D04" w:rsidRDefault="00853D04" w:rsidP="002818BE">
      <w:pPr>
        <w:rPr>
          <w:color w:val="auto"/>
          <w:sz w:val="22"/>
        </w:rPr>
      </w:pPr>
      <w:r>
        <w:rPr>
          <w:color w:val="auto"/>
          <w:sz w:val="22"/>
        </w:rPr>
        <w:t>L’applicazione web è disponibile alla visione a tutti gli utenti che ne digiteranno l’indirizzo URL.</w:t>
      </w:r>
    </w:p>
    <w:p w14:paraId="752A43E3" w14:textId="77777777" w:rsidR="00853D04" w:rsidRDefault="00853D04" w:rsidP="002818BE">
      <w:pPr>
        <w:rPr>
          <w:color w:val="auto"/>
          <w:sz w:val="22"/>
        </w:rPr>
      </w:pPr>
      <w:r>
        <w:rPr>
          <w:color w:val="auto"/>
          <w:sz w:val="22"/>
        </w:rPr>
        <w:t>Si presenterà la pagina principale dove saranno presenti i prodotti del giorno, seguiti da un menù laterale per accedere alle pagine di registrazione/login e visualizzazione delle categorie presenti.</w:t>
      </w:r>
    </w:p>
    <w:p w14:paraId="717B5D76" w14:textId="77777777" w:rsidR="00853D04" w:rsidRPr="006A330E" w:rsidRDefault="00853D04" w:rsidP="002818BE">
      <w:pPr>
        <w:rPr>
          <w:color w:val="auto"/>
          <w:sz w:val="10"/>
          <w:szCs w:val="10"/>
        </w:rPr>
      </w:pPr>
    </w:p>
    <w:p w14:paraId="24BD7DC4" w14:textId="24013607" w:rsidR="00853D04" w:rsidRDefault="006A330E" w:rsidP="006A330E">
      <w:pPr>
        <w:ind w:left="-567"/>
        <w:jc w:val="center"/>
        <w:rPr>
          <w:b/>
          <w:color w:val="auto"/>
          <w:sz w:val="40"/>
        </w:rPr>
      </w:pPr>
      <w:r>
        <w:rPr>
          <w:b/>
          <w:noProof/>
          <w:color w:val="auto"/>
          <w:sz w:val="40"/>
        </w:rPr>
        <w:drawing>
          <wp:inline distT="0" distB="0" distL="0" distR="0" wp14:anchorId="5D827F49" wp14:editId="74DA2E17">
            <wp:extent cx="7013275" cy="3944876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46" cy="39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9276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3C956C91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4B72DD41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109ED3A5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382A09EE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3FCBB0A6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0444AB32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59685D4D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13D03F66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371CD92A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68C3E112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3D9E4DF3" w14:textId="77777777" w:rsidR="00853D04" w:rsidRDefault="00853D04" w:rsidP="00853D04">
      <w:pPr>
        <w:jc w:val="center"/>
        <w:rPr>
          <w:b/>
          <w:color w:val="auto"/>
          <w:sz w:val="40"/>
        </w:rPr>
      </w:pPr>
    </w:p>
    <w:p w14:paraId="5FDA4893" w14:textId="77777777" w:rsidR="006B15C8" w:rsidRPr="006B15C8" w:rsidRDefault="006B15C8" w:rsidP="006A330E">
      <w:pPr>
        <w:rPr>
          <w:b/>
          <w:color w:val="auto"/>
          <w:sz w:val="20"/>
          <w:szCs w:val="10"/>
        </w:rPr>
      </w:pPr>
    </w:p>
    <w:p w14:paraId="5E14CBA6" w14:textId="77777777" w:rsidR="00853D04" w:rsidRDefault="00853D04" w:rsidP="00853D04">
      <w:pPr>
        <w:rPr>
          <w:color w:val="A4063E" w:themeColor="accent1"/>
          <w:sz w:val="22"/>
        </w:rPr>
      </w:pPr>
      <w:r w:rsidRPr="00853D04">
        <w:rPr>
          <w:color w:val="A4063E" w:themeColor="accent1"/>
          <w:sz w:val="22"/>
        </w:rPr>
        <w:lastRenderedPageBreak/>
        <w:t>3.3 Registrazione</w:t>
      </w:r>
    </w:p>
    <w:p w14:paraId="13DD5908" w14:textId="084DF015" w:rsidR="006B15C8" w:rsidRDefault="00853D04" w:rsidP="00853D04">
      <w:pPr>
        <w:rPr>
          <w:color w:val="auto"/>
          <w:sz w:val="22"/>
        </w:rPr>
      </w:pPr>
      <w:r>
        <w:rPr>
          <w:color w:val="auto"/>
          <w:sz w:val="22"/>
        </w:rPr>
        <w:t xml:space="preserve">Per effettuare la registrazione bisognerà cliccare sul bottone contenente la scritta </w:t>
      </w:r>
      <w:r w:rsidR="006B15C8">
        <w:rPr>
          <w:color w:val="auto"/>
          <w:sz w:val="22"/>
        </w:rPr>
        <w:t>“Accedi/Registrati” nella barra laterale dello schermo.</w:t>
      </w:r>
    </w:p>
    <w:p w14:paraId="310019D1" w14:textId="77777777" w:rsidR="006A330E" w:rsidRPr="006A330E" w:rsidRDefault="006A330E" w:rsidP="00853D04">
      <w:pPr>
        <w:rPr>
          <w:color w:val="auto"/>
          <w:sz w:val="10"/>
          <w:szCs w:val="10"/>
        </w:rPr>
      </w:pPr>
    </w:p>
    <w:p w14:paraId="023683FD" w14:textId="11AD61FE" w:rsidR="006B15C8" w:rsidRDefault="006B15C8" w:rsidP="006B15C8">
      <w:pPr>
        <w:ind w:left="-567"/>
        <w:rPr>
          <w:color w:val="auto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9504A5" wp14:editId="11C6F81B">
                <wp:simplePos x="0" y="0"/>
                <wp:positionH relativeFrom="column">
                  <wp:posOffset>521327</wp:posOffset>
                </wp:positionH>
                <wp:positionV relativeFrom="paragraph">
                  <wp:posOffset>683911</wp:posOffset>
                </wp:positionV>
                <wp:extent cx="961901" cy="53439"/>
                <wp:effectExtent l="57150" t="57150" r="48260" b="137160"/>
                <wp:wrapNone/>
                <wp:docPr id="7" name="Connettore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1901" cy="53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85364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7" o:spid="_x0000_s1026" type="#_x0000_t32" style="position:absolute;margin-left:41.05pt;margin-top:53.85pt;width:75.75pt;height:4.2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" strokecolor="#a4063e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E1160" wp14:editId="3C9FE66C">
                <wp:simplePos x="0" y="0"/>
                <wp:positionH relativeFrom="column">
                  <wp:posOffset>-292133</wp:posOffset>
                </wp:positionH>
                <wp:positionV relativeFrom="paragraph">
                  <wp:posOffset>642348</wp:posOffset>
                </wp:positionV>
                <wp:extent cx="777834" cy="219693"/>
                <wp:effectExtent l="0" t="0" r="22860" b="28575"/>
                <wp:wrapNone/>
                <wp:docPr id="6" name="Rettango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4C9D1" id="Rettangolo 6" o:spid="_x0000_s1026" style="position:absolute;margin-left:-23pt;margin-top:50.6pt;width:61.25pt;height:1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" filled="f" strokecolor="#a4063e [32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7D301221" wp14:editId="5FE7AA0E">
            <wp:extent cx="6853555" cy="3855035"/>
            <wp:effectExtent l="0" t="0" r="444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38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6BC5" w14:textId="77777777" w:rsidR="006B15C8" w:rsidRPr="006A330E" w:rsidRDefault="006B15C8" w:rsidP="00853D04">
      <w:pPr>
        <w:rPr>
          <w:color w:val="auto"/>
          <w:sz w:val="10"/>
          <w:szCs w:val="10"/>
        </w:rPr>
      </w:pPr>
    </w:p>
    <w:p w14:paraId="3334793C" w14:textId="2D502DDC" w:rsidR="006B15C8" w:rsidRDefault="006B15C8" w:rsidP="00853D04">
      <w:pPr>
        <w:rPr>
          <w:color w:val="auto"/>
          <w:sz w:val="22"/>
        </w:rPr>
      </w:pPr>
      <w:r>
        <w:rPr>
          <w:color w:val="auto"/>
          <w:sz w:val="22"/>
        </w:rPr>
        <w:t>Verrà visualizzata la schermata (Foto successiva)</w:t>
      </w:r>
      <w:r w:rsidR="00853D04" w:rsidRPr="00853D04">
        <w:rPr>
          <w:color w:val="auto"/>
          <w:sz w:val="22"/>
        </w:rPr>
        <w:t xml:space="preserve"> </w:t>
      </w:r>
      <w:r>
        <w:rPr>
          <w:color w:val="auto"/>
          <w:sz w:val="22"/>
        </w:rPr>
        <w:t xml:space="preserve">in cui </w:t>
      </w:r>
      <w:r w:rsidR="00853D04" w:rsidRPr="00853D04">
        <w:rPr>
          <w:color w:val="auto"/>
          <w:sz w:val="22"/>
        </w:rPr>
        <w:t xml:space="preserve">verrà chiesto </w:t>
      </w:r>
      <w:r>
        <w:rPr>
          <w:color w:val="auto"/>
          <w:sz w:val="22"/>
        </w:rPr>
        <w:t>se si voglia accedere o registrarsi, schiacciare sul bottone “Registrati”.</w:t>
      </w:r>
    </w:p>
    <w:p w14:paraId="77FC27D6" w14:textId="77777777" w:rsidR="006B15C8" w:rsidRPr="006A330E" w:rsidRDefault="006B15C8" w:rsidP="00853D04">
      <w:pPr>
        <w:rPr>
          <w:color w:val="auto"/>
          <w:sz w:val="10"/>
          <w:szCs w:val="10"/>
        </w:rPr>
      </w:pPr>
    </w:p>
    <w:p w14:paraId="2F0384BA" w14:textId="53865BCB" w:rsidR="006B15C8" w:rsidRDefault="006B15C8" w:rsidP="006B15C8">
      <w:pPr>
        <w:ind w:left="-567"/>
        <w:rPr>
          <w:color w:val="auto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7C67B1" wp14:editId="20A1C134">
                <wp:simplePos x="0" y="0"/>
                <wp:positionH relativeFrom="column">
                  <wp:posOffset>4175463</wp:posOffset>
                </wp:positionH>
                <wp:positionV relativeFrom="paragraph">
                  <wp:posOffset>2439966</wp:posOffset>
                </wp:positionV>
                <wp:extent cx="555666" cy="330035"/>
                <wp:effectExtent l="57150" t="38100" r="53975" b="89535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5666" cy="3300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20A20" id="Connettore 2 10" o:spid="_x0000_s1026" type="#_x0000_t32" style="position:absolute;margin-left:328.8pt;margin-top:192.1pt;width:43.75pt;height:26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7DEC10" wp14:editId="67F32EC4">
                <wp:simplePos x="0" y="0"/>
                <wp:positionH relativeFrom="column">
                  <wp:posOffset>3359150</wp:posOffset>
                </wp:positionH>
                <wp:positionV relativeFrom="paragraph">
                  <wp:posOffset>2128108</wp:posOffset>
                </wp:positionV>
                <wp:extent cx="748146" cy="273133"/>
                <wp:effectExtent l="0" t="0" r="13970" b="12700"/>
                <wp:wrapNone/>
                <wp:docPr id="8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6" cy="2731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8DCD6" id="Rettangolo 8" o:spid="_x0000_s1026" style="position:absolute;margin-left:264.5pt;margin-top:167.55pt;width:58.9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591F91C0" wp14:editId="2A783851">
            <wp:extent cx="6854024" cy="3855299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237" cy="386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4F81" w14:textId="77777777" w:rsidR="006B15C8" w:rsidRDefault="006B15C8" w:rsidP="00853D04">
      <w:pPr>
        <w:rPr>
          <w:color w:val="auto"/>
          <w:sz w:val="22"/>
        </w:rPr>
      </w:pPr>
    </w:p>
    <w:p w14:paraId="63471AD8" w14:textId="77777777" w:rsidR="006B15C8" w:rsidRDefault="006B15C8" w:rsidP="00853D04">
      <w:pPr>
        <w:rPr>
          <w:color w:val="auto"/>
          <w:sz w:val="22"/>
        </w:rPr>
      </w:pPr>
    </w:p>
    <w:p w14:paraId="4A0AFE36" w14:textId="415BEA08" w:rsidR="002B3669" w:rsidRDefault="006B15C8" w:rsidP="00853D04">
      <w:pPr>
        <w:rPr>
          <w:color w:val="auto"/>
          <w:sz w:val="22"/>
        </w:rPr>
      </w:pPr>
      <w:r>
        <w:rPr>
          <w:color w:val="auto"/>
          <w:sz w:val="22"/>
        </w:rPr>
        <w:lastRenderedPageBreak/>
        <w:t xml:space="preserve">A questo punto inserite </w:t>
      </w:r>
      <w:r w:rsidR="00853D04" w:rsidRPr="00853D04">
        <w:rPr>
          <w:color w:val="auto"/>
          <w:sz w:val="22"/>
        </w:rPr>
        <w:t xml:space="preserve">i seguenti dati </w:t>
      </w:r>
      <w:r w:rsidR="00853D04" w:rsidRPr="00853D04">
        <w:rPr>
          <w:b/>
          <w:color w:val="auto"/>
          <w:sz w:val="22"/>
        </w:rPr>
        <w:t>(obbligatori per completare la registrazione)</w:t>
      </w:r>
      <w:r w:rsidR="002B3669">
        <w:rPr>
          <w:color w:val="auto"/>
          <w:sz w:val="22"/>
        </w:rPr>
        <w:t>:</w:t>
      </w:r>
    </w:p>
    <w:p w14:paraId="22C7422C" w14:textId="77777777" w:rsidR="002B3669" w:rsidRPr="002B3669" w:rsidRDefault="002B3669" w:rsidP="002B3669">
      <w:pPr>
        <w:pStyle w:val="Paragrafoelenco"/>
        <w:numPr>
          <w:ilvl w:val="0"/>
          <w:numId w:val="1"/>
        </w:numPr>
        <w:ind w:left="426"/>
        <w:rPr>
          <w:color w:val="auto"/>
          <w:sz w:val="22"/>
        </w:rPr>
      </w:pPr>
      <w:r w:rsidRPr="002B3669">
        <w:rPr>
          <w:color w:val="auto"/>
          <w:sz w:val="22"/>
        </w:rPr>
        <w:t>Nome</w:t>
      </w:r>
    </w:p>
    <w:p w14:paraId="514262AE" w14:textId="77777777" w:rsidR="002B3669" w:rsidRPr="002B3669" w:rsidRDefault="002B3669" w:rsidP="002B3669">
      <w:pPr>
        <w:pStyle w:val="Paragrafoelenco"/>
        <w:numPr>
          <w:ilvl w:val="0"/>
          <w:numId w:val="1"/>
        </w:numPr>
        <w:ind w:left="426"/>
        <w:rPr>
          <w:color w:val="auto"/>
          <w:sz w:val="22"/>
        </w:rPr>
      </w:pPr>
      <w:r w:rsidRPr="002B3669">
        <w:rPr>
          <w:color w:val="auto"/>
          <w:sz w:val="22"/>
        </w:rPr>
        <w:t>Cognome</w:t>
      </w:r>
    </w:p>
    <w:p w14:paraId="7AD09F19" w14:textId="77777777" w:rsidR="002B3669" w:rsidRPr="002B3669" w:rsidRDefault="002B3669" w:rsidP="002B3669">
      <w:pPr>
        <w:pStyle w:val="Paragrafoelenco"/>
        <w:numPr>
          <w:ilvl w:val="0"/>
          <w:numId w:val="1"/>
        </w:numPr>
        <w:ind w:left="426"/>
        <w:rPr>
          <w:color w:val="auto"/>
          <w:sz w:val="22"/>
        </w:rPr>
      </w:pPr>
      <w:r w:rsidRPr="002B3669">
        <w:rPr>
          <w:color w:val="auto"/>
          <w:sz w:val="22"/>
        </w:rPr>
        <w:t>Mail</w:t>
      </w:r>
    </w:p>
    <w:p w14:paraId="307485E2" w14:textId="77777777" w:rsidR="002B3669" w:rsidRDefault="002B3669" w:rsidP="002B3669">
      <w:pPr>
        <w:pStyle w:val="Paragrafoelenco"/>
        <w:numPr>
          <w:ilvl w:val="0"/>
          <w:numId w:val="1"/>
        </w:numPr>
        <w:ind w:left="426"/>
        <w:rPr>
          <w:color w:val="auto"/>
          <w:sz w:val="22"/>
        </w:rPr>
      </w:pPr>
      <w:r w:rsidRPr="002B3669">
        <w:rPr>
          <w:color w:val="auto"/>
          <w:sz w:val="22"/>
        </w:rPr>
        <w:t>Password</w:t>
      </w:r>
    </w:p>
    <w:p w14:paraId="0140F610" w14:textId="4ADBA844" w:rsidR="002B3669" w:rsidRDefault="002B3669" w:rsidP="002B3669">
      <w:pPr>
        <w:ind w:left="66"/>
        <w:rPr>
          <w:b/>
          <w:color w:val="auto"/>
          <w:sz w:val="22"/>
        </w:rPr>
      </w:pPr>
      <w:r w:rsidRPr="002B3669">
        <w:rPr>
          <w:b/>
          <w:color w:val="auto"/>
          <w:sz w:val="22"/>
        </w:rPr>
        <w:t>La password dovrà essere di almeno 8 caratteri, contenere almeno una lettera maiuscola, contenere almeno una lettera minuscola e dovrà contenere almeno un numero.</w:t>
      </w:r>
    </w:p>
    <w:p w14:paraId="67D312EA" w14:textId="6102DBD6" w:rsidR="006B15C8" w:rsidRPr="006B15C8" w:rsidRDefault="006B15C8" w:rsidP="002B3669">
      <w:pPr>
        <w:ind w:left="66"/>
        <w:rPr>
          <w:color w:val="auto"/>
          <w:sz w:val="22"/>
        </w:rPr>
      </w:pPr>
      <w:r w:rsidRPr="006B15C8">
        <w:rPr>
          <w:color w:val="auto"/>
          <w:sz w:val="22"/>
        </w:rPr>
        <w:t>Infine premete sul bottone “Registrati”</w:t>
      </w:r>
      <w:r>
        <w:rPr>
          <w:color w:val="auto"/>
          <w:sz w:val="22"/>
        </w:rPr>
        <w:t>.</w:t>
      </w:r>
    </w:p>
    <w:p w14:paraId="342C77D0" w14:textId="77777777" w:rsidR="002B3669" w:rsidRPr="006A330E" w:rsidRDefault="002B3669" w:rsidP="002B3669">
      <w:pPr>
        <w:ind w:left="66"/>
        <w:rPr>
          <w:color w:val="auto"/>
          <w:sz w:val="10"/>
          <w:szCs w:val="10"/>
        </w:rPr>
      </w:pPr>
    </w:p>
    <w:p w14:paraId="16F2C8B7" w14:textId="312C6D2C" w:rsidR="002B3669" w:rsidRDefault="006B15C8" w:rsidP="006B15C8">
      <w:pPr>
        <w:ind w:left="-567"/>
        <w:rPr>
          <w:color w:val="auto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64F579" wp14:editId="1F775A89">
                <wp:simplePos x="0" y="0"/>
                <wp:positionH relativeFrom="column">
                  <wp:posOffset>4436387</wp:posOffset>
                </wp:positionH>
                <wp:positionV relativeFrom="paragraph">
                  <wp:posOffset>2634011</wp:posOffset>
                </wp:positionV>
                <wp:extent cx="443387" cy="336864"/>
                <wp:effectExtent l="0" t="0" r="0" b="6350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93DE2" w14:textId="5F6840A8" w:rsidR="006B15C8" w:rsidRPr="006B15C8" w:rsidRDefault="006B15C8" w:rsidP="006B15C8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579" id="Casella di testo 19" o:spid="_x0000_s1028" type="#_x0000_t202" style="position:absolute;left:0;text-align:left;margin-left:349.3pt;margin-top:207.4pt;width:34.9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" filled="f" stroked="f" strokeweight=".5pt">
                <v:textbox>
                  <w:txbxContent>
                    <w:p w14:paraId="28793DE2" w14:textId="5F6840A8" w:rsidR="006B15C8" w:rsidRPr="006B15C8" w:rsidRDefault="006B15C8" w:rsidP="006B15C8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E66642" wp14:editId="4A2F2D90">
                <wp:simplePos x="0" y="0"/>
                <wp:positionH relativeFrom="column">
                  <wp:posOffset>4514787</wp:posOffset>
                </wp:positionH>
                <wp:positionV relativeFrom="paragraph">
                  <wp:posOffset>1353978</wp:posOffset>
                </wp:positionV>
                <wp:extent cx="443387" cy="336864"/>
                <wp:effectExtent l="0" t="0" r="0" b="635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6FF86F" w14:textId="574C0ECE" w:rsidR="006B15C8" w:rsidRPr="006B15C8" w:rsidRDefault="006B15C8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 w:rsidRPr="006B15C8">
                              <w:rPr>
                                <w:b/>
                                <w:bCs/>
                                <w:color w:val="A4063E" w:themeColor="accen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6642" id="Casella di testo 18" o:spid="_x0000_s1029" type="#_x0000_t202" style="position:absolute;left:0;text-align:left;margin-left:355.5pt;margin-top:106.6pt;width:34.9pt;height:2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" filled="f" stroked="f" strokeweight=".5pt">
                <v:textbox>
                  <w:txbxContent>
                    <w:p w14:paraId="0C6FF86F" w14:textId="574C0ECE" w:rsidR="006B15C8" w:rsidRPr="006B15C8" w:rsidRDefault="006B15C8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 w:rsidRPr="006B15C8">
                        <w:rPr>
                          <w:b/>
                          <w:bCs/>
                          <w:color w:val="A4063E" w:themeColor="accen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1430DE" wp14:editId="037D4A7B">
                <wp:simplePos x="0" y="0"/>
                <wp:positionH relativeFrom="column">
                  <wp:posOffset>4164707</wp:posOffset>
                </wp:positionH>
                <wp:positionV relativeFrom="paragraph">
                  <wp:posOffset>2718743</wp:posOffset>
                </wp:positionV>
                <wp:extent cx="567539" cy="306190"/>
                <wp:effectExtent l="57150" t="38100" r="61595" b="93980"/>
                <wp:wrapNone/>
                <wp:docPr id="17" name="Connettore 2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539" cy="3061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22383" id="Connettore 2 17" o:spid="_x0000_s1026" type="#_x0000_t32" style="position:absolute;margin-left:327.95pt;margin-top:214.05pt;width:44.7pt;height:24.1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8E6EBD" wp14:editId="6F0DD3D1">
                <wp:simplePos x="0" y="0"/>
                <wp:positionH relativeFrom="column">
                  <wp:posOffset>4397268</wp:posOffset>
                </wp:positionH>
                <wp:positionV relativeFrom="paragraph">
                  <wp:posOffset>1544691</wp:posOffset>
                </wp:positionV>
                <wp:extent cx="660903" cy="190123"/>
                <wp:effectExtent l="57150" t="38100" r="44450" b="114935"/>
                <wp:wrapNone/>
                <wp:docPr id="15" name="Connettore 2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903" cy="1901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4CDC2" id="Connettore 2 15" o:spid="_x0000_s1026" type="#_x0000_t32" style="position:absolute;margin-left:346.25pt;margin-top:121.65pt;width:52.05pt;height:14.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B522E8" wp14:editId="2E69F43C">
                <wp:simplePos x="0" y="0"/>
                <wp:positionH relativeFrom="column">
                  <wp:posOffset>3147695</wp:posOffset>
                </wp:positionH>
                <wp:positionV relativeFrom="paragraph">
                  <wp:posOffset>1545037</wp:posOffset>
                </wp:positionV>
                <wp:extent cx="1208405" cy="991235"/>
                <wp:effectExtent l="0" t="0" r="10795" b="18415"/>
                <wp:wrapNone/>
                <wp:docPr id="13" name="Rettango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9912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582DB" w14:textId="77777777" w:rsidR="006B15C8" w:rsidRDefault="006B15C8" w:rsidP="006B15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522E8" id="Rettangolo 13" o:spid="_x0000_s1030" style="position:absolute;left:0;text-align:left;margin-left:247.85pt;margin-top:121.65pt;width:95.15pt;height:78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" filled="f" strokecolor="#51031e [1604]" strokeweight="2pt">
                <v:textbox>
                  <w:txbxContent>
                    <w:p w14:paraId="60B582DB" w14:textId="77777777" w:rsidR="006B15C8" w:rsidRDefault="006B15C8" w:rsidP="006B15C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4C86E1" wp14:editId="60A0323B">
                <wp:simplePos x="0" y="0"/>
                <wp:positionH relativeFrom="column">
                  <wp:posOffset>3374227</wp:posOffset>
                </wp:positionH>
                <wp:positionV relativeFrom="paragraph">
                  <wp:posOffset>2535926</wp:posOffset>
                </wp:positionV>
                <wp:extent cx="742384" cy="185715"/>
                <wp:effectExtent l="0" t="0" r="19685" b="24130"/>
                <wp:wrapNone/>
                <wp:docPr id="14" name="Rettango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384" cy="1857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50A69" id="Rettangolo 14" o:spid="_x0000_s1026" style="position:absolute;margin-left:265.7pt;margin-top:199.7pt;width:58.45pt;height:14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7AD86656" wp14:editId="3699F1BD">
            <wp:extent cx="6899509" cy="3880884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149" cy="38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D9C" w14:textId="77777777" w:rsidR="00B87ECA" w:rsidRDefault="00B87ECA" w:rsidP="00853D04">
      <w:pPr>
        <w:rPr>
          <w:color w:val="auto"/>
          <w:sz w:val="22"/>
        </w:rPr>
      </w:pPr>
    </w:p>
    <w:p w14:paraId="687ED9E9" w14:textId="77777777" w:rsidR="00B87ECA" w:rsidRDefault="00B87ECA" w:rsidP="00853D04">
      <w:pPr>
        <w:rPr>
          <w:color w:val="auto"/>
          <w:sz w:val="22"/>
        </w:rPr>
      </w:pPr>
    </w:p>
    <w:p w14:paraId="657AA805" w14:textId="77777777" w:rsidR="00B87ECA" w:rsidRDefault="00B87ECA" w:rsidP="00853D04">
      <w:pPr>
        <w:rPr>
          <w:color w:val="auto"/>
          <w:sz w:val="22"/>
        </w:rPr>
      </w:pPr>
    </w:p>
    <w:p w14:paraId="2D8CA2A2" w14:textId="77777777" w:rsidR="00B87ECA" w:rsidRDefault="00B87ECA" w:rsidP="00853D04">
      <w:pPr>
        <w:rPr>
          <w:color w:val="auto"/>
          <w:sz w:val="22"/>
        </w:rPr>
      </w:pPr>
    </w:p>
    <w:p w14:paraId="0747DA07" w14:textId="77777777" w:rsidR="00B87ECA" w:rsidRDefault="00B87ECA" w:rsidP="00853D04">
      <w:pPr>
        <w:rPr>
          <w:color w:val="auto"/>
          <w:sz w:val="22"/>
        </w:rPr>
      </w:pPr>
    </w:p>
    <w:p w14:paraId="6A83E25B" w14:textId="77777777" w:rsidR="00B87ECA" w:rsidRDefault="00B87ECA" w:rsidP="00853D04">
      <w:pPr>
        <w:rPr>
          <w:color w:val="auto"/>
          <w:sz w:val="22"/>
        </w:rPr>
      </w:pPr>
    </w:p>
    <w:p w14:paraId="608FB684" w14:textId="77777777" w:rsidR="00B87ECA" w:rsidRDefault="00B87ECA" w:rsidP="00853D04">
      <w:pPr>
        <w:rPr>
          <w:color w:val="auto"/>
          <w:sz w:val="22"/>
        </w:rPr>
      </w:pPr>
    </w:p>
    <w:p w14:paraId="0459D0A8" w14:textId="77777777" w:rsidR="00B87ECA" w:rsidRDefault="00B87ECA" w:rsidP="00853D04">
      <w:pPr>
        <w:rPr>
          <w:color w:val="auto"/>
          <w:sz w:val="22"/>
        </w:rPr>
      </w:pPr>
    </w:p>
    <w:p w14:paraId="04A66353" w14:textId="77777777" w:rsidR="00B87ECA" w:rsidRDefault="00B87ECA" w:rsidP="00853D04">
      <w:pPr>
        <w:rPr>
          <w:color w:val="auto"/>
          <w:sz w:val="22"/>
        </w:rPr>
      </w:pPr>
    </w:p>
    <w:p w14:paraId="7E3D13A8" w14:textId="77777777" w:rsidR="00B87ECA" w:rsidRDefault="00B87ECA" w:rsidP="00853D04">
      <w:pPr>
        <w:rPr>
          <w:color w:val="auto"/>
          <w:sz w:val="22"/>
        </w:rPr>
      </w:pPr>
    </w:p>
    <w:p w14:paraId="08281031" w14:textId="77777777" w:rsidR="00B87ECA" w:rsidRDefault="00B87ECA" w:rsidP="00853D04">
      <w:pPr>
        <w:rPr>
          <w:color w:val="auto"/>
          <w:sz w:val="22"/>
        </w:rPr>
      </w:pPr>
    </w:p>
    <w:p w14:paraId="0401DA88" w14:textId="77777777" w:rsidR="00B87ECA" w:rsidRDefault="00B87ECA" w:rsidP="00853D04">
      <w:pPr>
        <w:rPr>
          <w:color w:val="auto"/>
          <w:sz w:val="22"/>
        </w:rPr>
      </w:pPr>
    </w:p>
    <w:p w14:paraId="562945C2" w14:textId="77777777" w:rsidR="00B87ECA" w:rsidRDefault="00B87ECA" w:rsidP="00853D04">
      <w:pPr>
        <w:rPr>
          <w:color w:val="auto"/>
          <w:sz w:val="22"/>
        </w:rPr>
      </w:pPr>
    </w:p>
    <w:p w14:paraId="0865FFB8" w14:textId="77777777" w:rsidR="00B87ECA" w:rsidRDefault="00B87ECA" w:rsidP="00853D04">
      <w:pPr>
        <w:rPr>
          <w:color w:val="auto"/>
          <w:sz w:val="22"/>
        </w:rPr>
      </w:pPr>
    </w:p>
    <w:p w14:paraId="4C0FD9F5" w14:textId="77777777" w:rsidR="00B87ECA" w:rsidRDefault="00B87ECA" w:rsidP="00853D04">
      <w:pPr>
        <w:rPr>
          <w:color w:val="auto"/>
          <w:sz w:val="22"/>
        </w:rPr>
      </w:pPr>
    </w:p>
    <w:p w14:paraId="17297AFA" w14:textId="77777777" w:rsidR="00B87ECA" w:rsidRDefault="00B87ECA" w:rsidP="00853D04">
      <w:pPr>
        <w:rPr>
          <w:color w:val="auto"/>
          <w:sz w:val="22"/>
        </w:rPr>
      </w:pPr>
    </w:p>
    <w:p w14:paraId="2D5F7CAC" w14:textId="77777777" w:rsidR="00B87ECA" w:rsidRDefault="00B87ECA" w:rsidP="00853D04">
      <w:pPr>
        <w:rPr>
          <w:color w:val="auto"/>
          <w:sz w:val="22"/>
        </w:rPr>
      </w:pPr>
    </w:p>
    <w:p w14:paraId="433EA0A2" w14:textId="77777777" w:rsidR="00B87ECA" w:rsidRDefault="00B87ECA" w:rsidP="00853D04">
      <w:pPr>
        <w:rPr>
          <w:color w:val="auto"/>
          <w:sz w:val="22"/>
        </w:rPr>
      </w:pPr>
    </w:p>
    <w:p w14:paraId="54A55200" w14:textId="77777777" w:rsidR="00B87ECA" w:rsidRDefault="00B87ECA" w:rsidP="00853D04">
      <w:pPr>
        <w:rPr>
          <w:color w:val="auto"/>
          <w:sz w:val="22"/>
        </w:rPr>
      </w:pPr>
    </w:p>
    <w:p w14:paraId="65479A19" w14:textId="77777777" w:rsidR="00B87ECA" w:rsidRDefault="00B87ECA" w:rsidP="00853D04">
      <w:pPr>
        <w:rPr>
          <w:color w:val="auto"/>
          <w:sz w:val="22"/>
        </w:rPr>
      </w:pPr>
    </w:p>
    <w:p w14:paraId="52649A1A" w14:textId="77777777" w:rsidR="006A330E" w:rsidRDefault="006A330E" w:rsidP="00853D04">
      <w:pPr>
        <w:rPr>
          <w:color w:val="A4063E" w:themeColor="accent1"/>
          <w:sz w:val="22"/>
        </w:rPr>
      </w:pPr>
    </w:p>
    <w:p w14:paraId="1F78F1EF" w14:textId="64CAC7EC" w:rsidR="00B87ECA" w:rsidRDefault="00B87ECA" w:rsidP="00853D04">
      <w:pPr>
        <w:rPr>
          <w:color w:val="A4063E" w:themeColor="accent1"/>
          <w:sz w:val="22"/>
        </w:rPr>
      </w:pPr>
      <w:r w:rsidRPr="00B87ECA">
        <w:rPr>
          <w:color w:val="A4063E" w:themeColor="accent1"/>
          <w:sz w:val="22"/>
        </w:rPr>
        <w:lastRenderedPageBreak/>
        <w:t>3.4 Selezione dei prodotti d’acquistare</w:t>
      </w:r>
    </w:p>
    <w:p w14:paraId="7DE62D9F" w14:textId="77777777" w:rsidR="00B87ECA" w:rsidRDefault="00B87ECA" w:rsidP="00853D04">
      <w:pPr>
        <w:rPr>
          <w:color w:val="auto"/>
          <w:sz w:val="22"/>
        </w:rPr>
      </w:pPr>
      <w:r>
        <w:rPr>
          <w:color w:val="auto"/>
          <w:sz w:val="22"/>
        </w:rPr>
        <w:t>Per selezionare dei prodotti per l’acquisto bisognerà necessariamente essere prima registrati.</w:t>
      </w:r>
    </w:p>
    <w:p w14:paraId="027117C3" w14:textId="7EC6D24A" w:rsidR="00B87ECA" w:rsidRDefault="00B87ECA" w:rsidP="00853D04">
      <w:pPr>
        <w:rPr>
          <w:color w:val="auto"/>
          <w:sz w:val="22"/>
        </w:rPr>
      </w:pPr>
      <w:r>
        <w:rPr>
          <w:color w:val="auto"/>
          <w:sz w:val="22"/>
        </w:rPr>
        <w:t>Nella pagina principale o nella pagina delle categorie saranno presenti le immagini dei prodotti disponibili</w:t>
      </w:r>
      <w:r w:rsidR="006A330E">
        <w:rPr>
          <w:color w:val="auto"/>
          <w:sz w:val="22"/>
        </w:rPr>
        <w:t>.</w:t>
      </w:r>
    </w:p>
    <w:p w14:paraId="2C7E674E" w14:textId="77777777" w:rsidR="006A330E" w:rsidRPr="006A330E" w:rsidRDefault="006A330E" w:rsidP="00853D04">
      <w:pPr>
        <w:rPr>
          <w:color w:val="auto"/>
          <w:sz w:val="10"/>
          <w:szCs w:val="10"/>
        </w:rPr>
      </w:pPr>
    </w:p>
    <w:p w14:paraId="330A8A8E" w14:textId="6EA58E4F" w:rsidR="006A330E" w:rsidRDefault="006A330E" w:rsidP="006A330E">
      <w:pPr>
        <w:ind w:left="-567"/>
        <w:jc w:val="center"/>
        <w:rPr>
          <w:b/>
          <w:color w:val="auto"/>
          <w:sz w:val="32"/>
        </w:rPr>
      </w:pPr>
      <w:r>
        <w:rPr>
          <w:b/>
          <w:noProof/>
          <w:color w:val="auto"/>
          <w:sz w:val="32"/>
        </w:rPr>
        <w:drawing>
          <wp:inline distT="0" distB="0" distL="0" distR="0" wp14:anchorId="5A171772" wp14:editId="7FB851B3">
            <wp:extent cx="6927011" cy="3896354"/>
            <wp:effectExtent l="0" t="0" r="7620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302" cy="39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4C3B" w14:textId="77777777" w:rsidR="006A330E" w:rsidRPr="006A330E" w:rsidRDefault="006A330E" w:rsidP="006A330E">
      <w:pPr>
        <w:jc w:val="center"/>
        <w:rPr>
          <w:b/>
          <w:color w:val="auto"/>
          <w:sz w:val="10"/>
          <w:szCs w:val="4"/>
        </w:rPr>
      </w:pPr>
    </w:p>
    <w:p w14:paraId="4BBC820B" w14:textId="775CAB9B" w:rsidR="00B87ECA" w:rsidRDefault="006A330E" w:rsidP="006A330E">
      <w:pPr>
        <w:rPr>
          <w:color w:val="auto"/>
          <w:sz w:val="22"/>
        </w:rPr>
      </w:pPr>
      <w:r w:rsidRPr="006A330E">
        <w:rPr>
          <w:color w:val="auto"/>
          <w:sz w:val="22"/>
        </w:rPr>
        <w:t>Per procedere con l’acquisto passate con il mouse sopra al prodotto,</w:t>
      </w:r>
      <w:r>
        <w:rPr>
          <w:b/>
          <w:color w:val="auto"/>
          <w:sz w:val="32"/>
        </w:rPr>
        <w:t xml:space="preserve"> </w:t>
      </w:r>
      <w:r>
        <w:rPr>
          <w:color w:val="auto"/>
          <w:sz w:val="22"/>
        </w:rPr>
        <w:t>compariranno delle informazioni aggiuntive tra cui il bottone per aggiungerlo al carrello.</w:t>
      </w:r>
    </w:p>
    <w:p w14:paraId="39304F06" w14:textId="77777777" w:rsidR="006A330E" w:rsidRPr="006A330E" w:rsidRDefault="006A330E" w:rsidP="006A330E">
      <w:pPr>
        <w:rPr>
          <w:b/>
          <w:color w:val="auto"/>
          <w:sz w:val="14"/>
          <w:szCs w:val="8"/>
        </w:rPr>
      </w:pPr>
    </w:p>
    <w:p w14:paraId="3407C357" w14:textId="13A939DC" w:rsidR="007B5F15" w:rsidRDefault="006A330E" w:rsidP="006A330E">
      <w:pPr>
        <w:ind w:left="-567"/>
        <w:rPr>
          <w:color w:val="auto"/>
          <w:sz w:val="32"/>
        </w:rPr>
      </w:pPr>
      <w:r>
        <w:rPr>
          <w:noProof/>
          <w:color w:val="auto"/>
          <w:sz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1D7334" wp14:editId="71000CD2">
                <wp:simplePos x="0" y="0"/>
                <wp:positionH relativeFrom="column">
                  <wp:posOffset>2503983</wp:posOffset>
                </wp:positionH>
                <wp:positionV relativeFrom="paragraph">
                  <wp:posOffset>668020</wp:posOffset>
                </wp:positionV>
                <wp:extent cx="839877" cy="191719"/>
                <wp:effectExtent l="57150" t="38100" r="36830" b="113665"/>
                <wp:wrapNone/>
                <wp:docPr id="28" name="Connettore 2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9877" cy="191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03B5" id="Connettore 2 28" o:spid="_x0000_s1026" type="#_x0000_t32" style="position:absolute;margin-left:197.15pt;margin-top:52.6pt;width:66.15pt;height:1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677418" wp14:editId="255D8027">
                <wp:simplePos x="0" y="0"/>
                <wp:positionH relativeFrom="column">
                  <wp:posOffset>3423514</wp:posOffset>
                </wp:positionH>
                <wp:positionV relativeFrom="paragraph">
                  <wp:posOffset>815365</wp:posOffset>
                </wp:positionV>
                <wp:extent cx="1528876" cy="1843431"/>
                <wp:effectExtent l="0" t="0" r="14605" b="23495"/>
                <wp:wrapNone/>
                <wp:docPr id="27" name="Rettango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876" cy="18434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2F45E" id="Rettangolo 27" o:spid="_x0000_s1026" style="position:absolute;margin-left:269.55pt;margin-top:64.2pt;width:120.4pt;height:145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" filled="f" strokecolor="#51031e [1604]" strokeweight="2pt"/>
            </w:pict>
          </mc:Fallback>
        </mc:AlternateContent>
      </w:r>
      <w:r>
        <w:rPr>
          <w:noProof/>
          <w:color w:val="auto"/>
          <w:sz w:val="32"/>
        </w:rPr>
        <w:drawing>
          <wp:inline distT="0" distB="0" distL="0" distR="0" wp14:anchorId="53C4A7FD" wp14:editId="55DF9E40">
            <wp:extent cx="6987396" cy="3930319"/>
            <wp:effectExtent l="0" t="0" r="444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499" cy="39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A89D" w14:textId="77777777" w:rsidR="007B5F15" w:rsidRDefault="007B5F15" w:rsidP="00B87ECA">
      <w:pPr>
        <w:rPr>
          <w:color w:val="A4063E" w:themeColor="accent1"/>
          <w:sz w:val="22"/>
        </w:rPr>
      </w:pPr>
      <w:r w:rsidRPr="007B5F15">
        <w:rPr>
          <w:color w:val="A4063E" w:themeColor="accent1"/>
          <w:sz w:val="22"/>
        </w:rPr>
        <w:lastRenderedPageBreak/>
        <w:t>3.5 Area riservata</w:t>
      </w:r>
    </w:p>
    <w:p w14:paraId="5A9A57DD" w14:textId="77777777" w:rsidR="007B5F15" w:rsidRPr="00B10118" w:rsidRDefault="007B5F15" w:rsidP="00B87ECA">
      <w:pPr>
        <w:rPr>
          <w:color w:val="161718" w:themeColor="text1"/>
          <w:sz w:val="22"/>
        </w:rPr>
      </w:pPr>
      <w:r w:rsidRPr="00B10118">
        <w:rPr>
          <w:color w:val="161718" w:themeColor="text1"/>
          <w:sz w:val="22"/>
        </w:rPr>
        <w:t>Dopo aver effettuato la registrazione si verrà rimandati alla pagina principale del sito.</w:t>
      </w:r>
    </w:p>
    <w:p w14:paraId="6E29A867" w14:textId="547A3B59" w:rsidR="007B5F15" w:rsidRDefault="007B5F15" w:rsidP="00B87ECA">
      <w:pPr>
        <w:rPr>
          <w:color w:val="161718" w:themeColor="text1"/>
          <w:sz w:val="22"/>
        </w:rPr>
      </w:pPr>
      <w:r w:rsidRPr="00B10118">
        <w:rPr>
          <w:color w:val="161718" w:themeColor="text1"/>
          <w:sz w:val="22"/>
        </w:rPr>
        <w:t>Nel menu laterale compariranno due bottoni aggiuntivi “Carrello” e “Logout”</w:t>
      </w:r>
      <w:r w:rsidR="00B10118" w:rsidRPr="00B10118">
        <w:rPr>
          <w:color w:val="161718" w:themeColor="text1"/>
          <w:sz w:val="22"/>
        </w:rPr>
        <w:t>.</w:t>
      </w:r>
    </w:p>
    <w:p w14:paraId="70439893" w14:textId="77777777" w:rsidR="006A330E" w:rsidRPr="006A330E" w:rsidRDefault="006A330E" w:rsidP="00B87ECA">
      <w:pPr>
        <w:rPr>
          <w:color w:val="161718" w:themeColor="text1"/>
          <w:sz w:val="10"/>
          <w:szCs w:val="10"/>
        </w:rPr>
      </w:pPr>
    </w:p>
    <w:p w14:paraId="41152A19" w14:textId="2185BDAD" w:rsidR="00B10118" w:rsidRDefault="006A330E" w:rsidP="006A330E">
      <w:pPr>
        <w:ind w:left="-567"/>
        <w:rPr>
          <w:b/>
          <w:color w:val="161718" w:themeColor="text1"/>
          <w:sz w:val="44"/>
        </w:rPr>
      </w:pP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CA6400" wp14:editId="6B5609EB">
                <wp:simplePos x="0" y="0"/>
                <wp:positionH relativeFrom="column">
                  <wp:posOffset>172085</wp:posOffset>
                </wp:positionH>
                <wp:positionV relativeFrom="paragraph">
                  <wp:posOffset>1485492</wp:posOffset>
                </wp:positionV>
                <wp:extent cx="45719" cy="524608"/>
                <wp:effectExtent l="57150" t="38100" r="69215" b="66040"/>
                <wp:wrapNone/>
                <wp:docPr id="26" name="Connettore 2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246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CCB25" id="Connettore 2 26" o:spid="_x0000_s1026" type="#_x0000_t32" style="position:absolute;margin-left:13.55pt;margin-top:116.95pt;width:3.6pt;height:41.3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E7E56E" wp14:editId="26646483">
                <wp:simplePos x="0" y="0"/>
                <wp:positionH relativeFrom="column">
                  <wp:posOffset>-359140</wp:posOffset>
                </wp:positionH>
                <wp:positionV relativeFrom="paragraph">
                  <wp:posOffset>1009314</wp:posOffset>
                </wp:positionV>
                <wp:extent cx="889575" cy="417893"/>
                <wp:effectExtent l="0" t="0" r="25400" b="20320"/>
                <wp:wrapNone/>
                <wp:docPr id="25" name="Rettango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575" cy="4178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C86BE" id="Rettangolo 25" o:spid="_x0000_s1026" style="position:absolute;margin-left:-28.3pt;margin-top:79.45pt;width:70.05pt;height:32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" filled="f" strokecolor="#51031e [1604]" strokeweight="2pt"/>
            </w:pict>
          </mc:Fallback>
        </mc:AlternateContent>
      </w:r>
      <w:r>
        <w:rPr>
          <w:b/>
          <w:noProof/>
          <w:color w:val="161718" w:themeColor="text1"/>
          <w:sz w:val="44"/>
        </w:rPr>
        <w:drawing>
          <wp:inline distT="0" distB="0" distL="0" distR="0" wp14:anchorId="70A525BF" wp14:editId="1E8E4F05">
            <wp:extent cx="6962638" cy="3916393"/>
            <wp:effectExtent l="0" t="0" r="0" b="825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019" cy="39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D48D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75730C65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59AF8377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3D5340FA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3DF07B01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4DABBA71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501C5C2A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6B088C4D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41FB4608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5FBA75A6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0F404BDB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30AACF46" w14:textId="77777777" w:rsidR="00B10118" w:rsidRDefault="00B10118" w:rsidP="00B10118">
      <w:pPr>
        <w:jc w:val="center"/>
        <w:rPr>
          <w:b/>
          <w:color w:val="161718" w:themeColor="text1"/>
          <w:sz w:val="44"/>
        </w:rPr>
      </w:pPr>
    </w:p>
    <w:p w14:paraId="44D0D322" w14:textId="77777777" w:rsidR="00B10118" w:rsidRDefault="00B10118" w:rsidP="00EB68C1">
      <w:pPr>
        <w:rPr>
          <w:b/>
          <w:color w:val="161718" w:themeColor="text1"/>
          <w:sz w:val="44"/>
        </w:rPr>
      </w:pPr>
    </w:p>
    <w:p w14:paraId="1A4094EC" w14:textId="77777777" w:rsidR="00B10118" w:rsidRDefault="00B10118" w:rsidP="00B10118">
      <w:pPr>
        <w:rPr>
          <w:color w:val="A4063E" w:themeColor="accent1"/>
          <w:sz w:val="22"/>
        </w:rPr>
      </w:pPr>
      <w:r w:rsidRPr="007B5F15">
        <w:rPr>
          <w:color w:val="A4063E" w:themeColor="accent1"/>
          <w:sz w:val="22"/>
        </w:rPr>
        <w:lastRenderedPageBreak/>
        <w:t>3.5</w:t>
      </w:r>
      <w:r>
        <w:rPr>
          <w:color w:val="A4063E" w:themeColor="accent1"/>
          <w:sz w:val="22"/>
        </w:rPr>
        <w:t>.1</w:t>
      </w:r>
      <w:r w:rsidRPr="007B5F15">
        <w:rPr>
          <w:color w:val="A4063E" w:themeColor="accent1"/>
          <w:sz w:val="22"/>
        </w:rPr>
        <w:t xml:space="preserve"> </w:t>
      </w:r>
      <w:r>
        <w:rPr>
          <w:color w:val="A4063E" w:themeColor="accent1"/>
          <w:sz w:val="22"/>
        </w:rPr>
        <w:t>Accesso a</w:t>
      </w:r>
      <w:r w:rsidRPr="007B5F15">
        <w:rPr>
          <w:color w:val="A4063E" w:themeColor="accent1"/>
          <w:sz w:val="22"/>
        </w:rPr>
        <w:t>rea riservata</w:t>
      </w:r>
    </w:p>
    <w:p w14:paraId="3A9DE5D8" w14:textId="5AA7D434" w:rsidR="00B10118" w:rsidRDefault="00B10118" w:rsidP="00B10118">
      <w:pPr>
        <w:rPr>
          <w:color w:val="161718" w:themeColor="text1"/>
          <w:sz w:val="22"/>
        </w:rPr>
      </w:pPr>
      <w:r w:rsidRPr="00B10118">
        <w:rPr>
          <w:color w:val="161718" w:themeColor="text1"/>
          <w:sz w:val="22"/>
        </w:rPr>
        <w:t xml:space="preserve">In caso di necessita di accedere all’area riservata una volta effettuato la registrazione bisognerà cliccare sul pulsante “accedi/registrati” nella pagina principale. </w:t>
      </w:r>
    </w:p>
    <w:p w14:paraId="7384B7F0" w14:textId="77777777" w:rsidR="00EB68C1" w:rsidRPr="00EB68C1" w:rsidRDefault="00EB68C1" w:rsidP="00B10118">
      <w:pPr>
        <w:rPr>
          <w:color w:val="161718" w:themeColor="text1"/>
          <w:sz w:val="10"/>
          <w:szCs w:val="10"/>
        </w:rPr>
      </w:pPr>
    </w:p>
    <w:p w14:paraId="620CEDC5" w14:textId="0B3C4510" w:rsidR="00EB68C1" w:rsidRDefault="00EB68C1" w:rsidP="00EB68C1">
      <w:pPr>
        <w:ind w:left="-567"/>
        <w:rPr>
          <w:color w:val="161718" w:themeColor="text1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323FCB" wp14:editId="4F4389A1">
                <wp:simplePos x="0" y="0"/>
                <wp:positionH relativeFrom="column">
                  <wp:posOffset>627354</wp:posOffset>
                </wp:positionH>
                <wp:positionV relativeFrom="paragraph">
                  <wp:posOffset>678180</wp:posOffset>
                </wp:positionV>
                <wp:extent cx="645135" cy="80467"/>
                <wp:effectExtent l="57150" t="57150" r="60325" b="129540"/>
                <wp:wrapNone/>
                <wp:docPr id="32" name="Connettore 2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35" cy="80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0C878" id="Connettore 2 32" o:spid="_x0000_s1026" type="#_x0000_t32" style="position:absolute;margin-left:49.4pt;margin-top:53.4pt;width:50.8pt;height:6.3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276D10" wp14:editId="3579A05B">
                <wp:simplePos x="0" y="0"/>
                <wp:positionH relativeFrom="column">
                  <wp:posOffset>-299923</wp:posOffset>
                </wp:positionH>
                <wp:positionV relativeFrom="paragraph">
                  <wp:posOffset>678409</wp:posOffset>
                </wp:positionV>
                <wp:extent cx="826617" cy="153619"/>
                <wp:effectExtent l="0" t="0" r="12065" b="18415"/>
                <wp:wrapNone/>
                <wp:docPr id="31" name="Rettango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617" cy="1536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FCF8A" id="Rettangolo 31" o:spid="_x0000_s1026" style="position:absolute;margin-left:-23.6pt;margin-top:53.4pt;width:65.1pt;height:12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1BC4BBD0" wp14:editId="60D0551C">
            <wp:extent cx="6993331" cy="393306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764" cy="39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8743" w14:textId="77777777" w:rsidR="00EB68C1" w:rsidRPr="00EB68C1" w:rsidRDefault="00EB68C1" w:rsidP="00EB68C1">
      <w:pPr>
        <w:ind w:left="-567" w:firstLine="567"/>
        <w:rPr>
          <w:color w:val="161718" w:themeColor="text1"/>
          <w:sz w:val="10"/>
          <w:szCs w:val="10"/>
        </w:rPr>
      </w:pPr>
    </w:p>
    <w:p w14:paraId="2483A600" w14:textId="335DFA0D" w:rsidR="00B10118" w:rsidRPr="00B10118" w:rsidRDefault="00B10118" w:rsidP="00EB68C1">
      <w:pPr>
        <w:ind w:left="-567" w:firstLine="567"/>
        <w:rPr>
          <w:color w:val="161718" w:themeColor="text1"/>
          <w:sz w:val="22"/>
        </w:rPr>
      </w:pPr>
      <w:r w:rsidRPr="00B10118">
        <w:rPr>
          <w:color w:val="161718" w:themeColor="text1"/>
          <w:sz w:val="22"/>
        </w:rPr>
        <w:t>Si aprirà una scheda in cui andranno inserite la mail e la password relative al proprio account.</w:t>
      </w:r>
    </w:p>
    <w:p w14:paraId="698422AB" w14:textId="45F64334" w:rsidR="00B10118" w:rsidRDefault="00B10118" w:rsidP="00B10118">
      <w:pPr>
        <w:rPr>
          <w:color w:val="161718" w:themeColor="text1"/>
          <w:sz w:val="22"/>
        </w:rPr>
      </w:pPr>
      <w:r w:rsidRPr="00B10118">
        <w:rPr>
          <w:color w:val="161718" w:themeColor="text1"/>
          <w:sz w:val="22"/>
        </w:rPr>
        <w:t xml:space="preserve">Una volta inserite le credenziali si potrà accedere all’area riservata cliccando sul pulsante </w:t>
      </w:r>
      <w:r w:rsidR="00EB68C1">
        <w:rPr>
          <w:color w:val="161718" w:themeColor="text1"/>
          <w:sz w:val="22"/>
        </w:rPr>
        <w:t>“Accedi”.</w:t>
      </w:r>
    </w:p>
    <w:p w14:paraId="0A1BA962" w14:textId="062CE1D2" w:rsidR="00EB68C1" w:rsidRPr="00EB68C1" w:rsidRDefault="00EB68C1" w:rsidP="00EB68C1">
      <w:pPr>
        <w:ind w:left="-567"/>
        <w:rPr>
          <w:color w:val="161718" w:themeColor="text1"/>
          <w:sz w:val="10"/>
          <w:szCs w:val="10"/>
        </w:rPr>
      </w:pPr>
    </w:p>
    <w:p w14:paraId="150050F9" w14:textId="708BA11F" w:rsidR="00573BD7" w:rsidRPr="00EB68C1" w:rsidRDefault="00EB68C1" w:rsidP="00EB68C1">
      <w:pPr>
        <w:ind w:left="-567"/>
        <w:rPr>
          <w:color w:val="161718" w:themeColor="text1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B12743" wp14:editId="0ED3EE37">
                <wp:simplePos x="0" y="0"/>
                <wp:positionH relativeFrom="column">
                  <wp:posOffset>2767647</wp:posOffset>
                </wp:positionH>
                <wp:positionV relativeFrom="paragraph">
                  <wp:posOffset>2616200</wp:posOffset>
                </wp:positionV>
                <wp:extent cx="443387" cy="336864"/>
                <wp:effectExtent l="0" t="0" r="0" b="6350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DD9666" w14:textId="5CB41799" w:rsidR="00EB68C1" w:rsidRPr="006B15C8" w:rsidRDefault="00EB68C1" w:rsidP="00EB68C1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12743" id="Casella di testo 38" o:spid="_x0000_s1031" type="#_x0000_t202" style="position:absolute;left:0;text-align:left;margin-left:217.9pt;margin-top:206pt;width:34.9pt;height:2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" filled="f" stroked="f" strokeweight=".5pt">
                <v:textbox>
                  <w:txbxContent>
                    <w:p w14:paraId="12DD9666" w14:textId="5CB41799" w:rsidR="00EB68C1" w:rsidRPr="006B15C8" w:rsidRDefault="00EB68C1" w:rsidP="00EB68C1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7C6D6E" wp14:editId="1D66DDAE">
                <wp:simplePos x="0" y="0"/>
                <wp:positionH relativeFrom="column">
                  <wp:posOffset>2778125</wp:posOffset>
                </wp:positionH>
                <wp:positionV relativeFrom="paragraph">
                  <wp:posOffset>1417002</wp:posOffset>
                </wp:positionV>
                <wp:extent cx="443387" cy="336864"/>
                <wp:effectExtent l="0" t="0" r="0" b="6350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CF038B" w14:textId="77777777" w:rsidR="00EB68C1" w:rsidRPr="006B15C8" w:rsidRDefault="00EB68C1" w:rsidP="00EB68C1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 w:rsidRPr="006B15C8">
                              <w:rPr>
                                <w:b/>
                                <w:bCs/>
                                <w:color w:val="A4063E" w:themeColor="accen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6D6E" id="Casella di testo 37" o:spid="_x0000_s1032" type="#_x0000_t202" style="position:absolute;left:0;text-align:left;margin-left:218.75pt;margin-top:111.55pt;width:34.9pt;height:26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" filled="f" stroked="f" strokeweight=".5pt">
                <v:textbox>
                  <w:txbxContent>
                    <w:p w14:paraId="66CF038B" w14:textId="77777777" w:rsidR="00EB68C1" w:rsidRPr="006B15C8" w:rsidRDefault="00EB68C1" w:rsidP="00EB68C1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 w:rsidRPr="006B15C8">
                        <w:rPr>
                          <w:b/>
                          <w:bCs/>
                          <w:color w:val="A4063E" w:themeColor="accen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04D891" wp14:editId="4AEFDF3F">
                <wp:simplePos x="0" y="0"/>
                <wp:positionH relativeFrom="column">
                  <wp:posOffset>2787968</wp:posOffset>
                </wp:positionH>
                <wp:positionV relativeFrom="paragraph">
                  <wp:posOffset>1531303</wp:posOffset>
                </wp:positionV>
                <wp:extent cx="347662" cy="299720"/>
                <wp:effectExtent l="57150" t="38100" r="52705" b="81280"/>
                <wp:wrapNone/>
                <wp:docPr id="35" name="Connettore 2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7662" cy="29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8B285" id="Connettore 2 35" o:spid="_x0000_s1026" type="#_x0000_t32" style="position:absolute;margin-left:219.55pt;margin-top:120.6pt;width:27.35pt;height:23.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23A5AF" wp14:editId="61B867C1">
                <wp:simplePos x="0" y="0"/>
                <wp:positionH relativeFrom="column">
                  <wp:posOffset>2778442</wp:posOffset>
                </wp:positionH>
                <wp:positionV relativeFrom="paragraph">
                  <wp:posOffset>2473960</wp:posOffset>
                </wp:positionV>
                <wp:extent cx="414337" cy="347980"/>
                <wp:effectExtent l="57150" t="38100" r="43180" b="90170"/>
                <wp:wrapNone/>
                <wp:docPr id="36" name="Connettore 2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4337" cy="347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5E89F" id="Connettore 2 36" o:spid="_x0000_s1026" type="#_x0000_t32" style="position:absolute;margin-left:218.75pt;margin-top:194.8pt;width:32.6pt;height:27.4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9896CA" wp14:editId="292E307D">
                <wp:simplePos x="0" y="0"/>
                <wp:positionH relativeFrom="column">
                  <wp:posOffset>1878330</wp:posOffset>
                </wp:positionH>
                <wp:positionV relativeFrom="paragraph">
                  <wp:posOffset>1883728</wp:posOffset>
                </wp:positionV>
                <wp:extent cx="1099820" cy="361632"/>
                <wp:effectExtent l="0" t="0" r="24130" b="19685"/>
                <wp:wrapNone/>
                <wp:docPr id="33" name="Rettango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616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D357F" id="Rettangolo 33" o:spid="_x0000_s1026" style="position:absolute;margin-left:147.9pt;margin-top:148.35pt;width:86.6pt;height:28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F63374" wp14:editId="12FB9150">
                <wp:simplePos x="0" y="0"/>
                <wp:positionH relativeFrom="column">
                  <wp:posOffset>2073593</wp:posOffset>
                </wp:positionH>
                <wp:positionV relativeFrom="paragraph">
                  <wp:posOffset>2245678</wp:posOffset>
                </wp:positionV>
                <wp:extent cx="642937" cy="209550"/>
                <wp:effectExtent l="0" t="0" r="24130" b="19050"/>
                <wp:wrapNone/>
                <wp:docPr id="34" name="Rettango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9A995" id="Rettangolo 34" o:spid="_x0000_s1026" style="position:absolute;margin-left:163.3pt;margin-top:176.85pt;width:50.6pt;height:1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41942952" wp14:editId="0B9EC86A">
            <wp:extent cx="6996654" cy="3935577"/>
            <wp:effectExtent l="0" t="0" r="0" b="825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197" cy="394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ABAE" w14:textId="77777777" w:rsidR="00EB68C1" w:rsidRDefault="00EB68C1" w:rsidP="00573BD7">
      <w:pPr>
        <w:rPr>
          <w:color w:val="A4063E" w:themeColor="accent1"/>
          <w:sz w:val="22"/>
        </w:rPr>
      </w:pPr>
    </w:p>
    <w:p w14:paraId="6DFC9630" w14:textId="42F53074" w:rsidR="00573BD7" w:rsidRDefault="00573BD7" w:rsidP="00573BD7">
      <w:pPr>
        <w:rPr>
          <w:color w:val="A4063E" w:themeColor="accent1"/>
          <w:sz w:val="22"/>
        </w:rPr>
      </w:pPr>
      <w:r w:rsidRPr="00573BD7">
        <w:rPr>
          <w:color w:val="A4063E" w:themeColor="accent1"/>
          <w:sz w:val="22"/>
        </w:rPr>
        <w:lastRenderedPageBreak/>
        <w:t>3.5.2 Bottone logout</w:t>
      </w:r>
    </w:p>
    <w:p w14:paraId="26740787" w14:textId="00CEE865" w:rsidR="00573BD7" w:rsidRDefault="00573BD7" w:rsidP="00573BD7">
      <w:pPr>
        <w:rPr>
          <w:color w:val="161718" w:themeColor="text1"/>
          <w:sz w:val="22"/>
        </w:rPr>
      </w:pPr>
      <w:r w:rsidRPr="00935C16">
        <w:rPr>
          <w:color w:val="161718" w:themeColor="text1"/>
          <w:sz w:val="22"/>
        </w:rPr>
        <w:t>Il bottone “logout” presente nella barra laterale sinistra permetterà di uscire dal</w:t>
      </w:r>
      <w:r w:rsidR="00935C16">
        <w:rPr>
          <w:color w:val="161718" w:themeColor="text1"/>
          <w:sz w:val="22"/>
        </w:rPr>
        <w:t>la propria area riservata.</w:t>
      </w:r>
    </w:p>
    <w:p w14:paraId="1CB62104" w14:textId="19E6F26B" w:rsidR="00935C16" w:rsidRDefault="00935C16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 xml:space="preserve">Non si perderanno i prodotti nel carrello </w:t>
      </w:r>
      <w:proofErr w:type="spellStart"/>
      <w:r>
        <w:rPr>
          <w:color w:val="161718" w:themeColor="text1"/>
          <w:sz w:val="22"/>
        </w:rPr>
        <w:t>ne</w:t>
      </w:r>
      <w:proofErr w:type="spellEnd"/>
      <w:r>
        <w:rPr>
          <w:color w:val="161718" w:themeColor="text1"/>
          <w:sz w:val="22"/>
        </w:rPr>
        <w:t xml:space="preserve"> le credenziali di accesso.</w:t>
      </w:r>
    </w:p>
    <w:p w14:paraId="4BEEC13F" w14:textId="77777777" w:rsidR="00EB68C1" w:rsidRPr="00EB68C1" w:rsidRDefault="00EB68C1" w:rsidP="00573BD7">
      <w:pPr>
        <w:rPr>
          <w:color w:val="161718" w:themeColor="text1"/>
          <w:sz w:val="10"/>
          <w:szCs w:val="10"/>
        </w:rPr>
      </w:pPr>
    </w:p>
    <w:p w14:paraId="0FA73FFE" w14:textId="2D7558AA" w:rsidR="00935C16" w:rsidRDefault="00EB68C1" w:rsidP="00EB68C1">
      <w:pPr>
        <w:ind w:left="-567"/>
        <w:rPr>
          <w:color w:val="161718" w:themeColor="text1"/>
          <w:sz w:val="22"/>
        </w:rPr>
      </w:pPr>
      <w:r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D10265" wp14:editId="1BBD8013">
                <wp:simplePos x="0" y="0"/>
                <wp:positionH relativeFrom="column">
                  <wp:posOffset>451419</wp:posOffset>
                </wp:positionH>
                <wp:positionV relativeFrom="paragraph">
                  <wp:posOffset>1363823</wp:posOffset>
                </wp:positionV>
                <wp:extent cx="372745" cy="290513"/>
                <wp:effectExtent l="57150" t="38100" r="65405" b="90805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2745" cy="290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A53EE" id="Connettore 2 42" o:spid="_x0000_s1026" type="#_x0000_t32" style="position:absolute;margin-left:35.55pt;margin-top:107.4pt;width:29.35pt;height:22.9pt;flip:x y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2B7C22" wp14:editId="1D39454A">
                <wp:simplePos x="0" y="0"/>
                <wp:positionH relativeFrom="column">
                  <wp:posOffset>-317500</wp:posOffset>
                </wp:positionH>
                <wp:positionV relativeFrom="paragraph">
                  <wp:posOffset>1244377</wp:posOffset>
                </wp:positionV>
                <wp:extent cx="728345" cy="156845"/>
                <wp:effectExtent l="0" t="0" r="14605" b="14605"/>
                <wp:wrapNone/>
                <wp:docPr id="41" name="Rettango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45" cy="1568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F7CF7" id="Rettangolo 41" o:spid="_x0000_s1026" style="position:absolute;margin-left:-25pt;margin-top:98pt;width:57.35pt;height:12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" filled="f" strokecolor="#51031e [1604]" strokeweight="2pt"/>
            </w:pict>
          </mc:Fallback>
        </mc:AlternateContent>
      </w:r>
      <w:r>
        <w:rPr>
          <w:noProof/>
          <w:color w:val="161718" w:themeColor="text1"/>
          <w:sz w:val="22"/>
        </w:rPr>
        <w:drawing>
          <wp:inline distT="0" distB="0" distL="0" distR="0" wp14:anchorId="01803F93" wp14:editId="0147CA75">
            <wp:extent cx="6903682" cy="3883232"/>
            <wp:effectExtent l="0" t="0" r="0" b="317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305" cy="38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2754" w14:textId="77777777" w:rsidR="00935C16" w:rsidRPr="00EB68C1" w:rsidRDefault="00935C16" w:rsidP="00573BD7">
      <w:pPr>
        <w:rPr>
          <w:color w:val="161718" w:themeColor="text1"/>
          <w:sz w:val="10"/>
          <w:szCs w:val="10"/>
        </w:rPr>
      </w:pPr>
    </w:p>
    <w:p w14:paraId="0E1A9CFC" w14:textId="67A1DDF8" w:rsidR="00573BD7" w:rsidRPr="00935C16" w:rsidRDefault="00573BD7" w:rsidP="00573BD7">
      <w:pPr>
        <w:rPr>
          <w:color w:val="A4063E" w:themeColor="accent1"/>
          <w:sz w:val="22"/>
        </w:rPr>
      </w:pPr>
      <w:r w:rsidRPr="00935C16">
        <w:rPr>
          <w:color w:val="A4063E" w:themeColor="accent1"/>
          <w:sz w:val="22"/>
        </w:rPr>
        <w:t xml:space="preserve">3.5.3 Bottone carrello </w:t>
      </w:r>
    </w:p>
    <w:p w14:paraId="47CD717F" w14:textId="2C50653E" w:rsidR="00935C16" w:rsidRDefault="00935C16" w:rsidP="00573BD7">
      <w:pPr>
        <w:rPr>
          <w:color w:val="auto"/>
          <w:sz w:val="22"/>
        </w:rPr>
      </w:pPr>
      <w:r>
        <w:rPr>
          <w:color w:val="auto"/>
          <w:sz w:val="22"/>
        </w:rPr>
        <w:t>Il bottone “carrello” presente nella barra laterale sinistra permetterà di accedere al proprio carrello e vedere i prodotti contenuti in esso.</w:t>
      </w:r>
    </w:p>
    <w:p w14:paraId="2348D823" w14:textId="3C987DAC" w:rsidR="00EB68C1" w:rsidRPr="00EB68C1" w:rsidRDefault="00EB68C1" w:rsidP="00573BD7">
      <w:pPr>
        <w:rPr>
          <w:color w:val="auto"/>
          <w:sz w:val="10"/>
          <w:szCs w:val="10"/>
        </w:rPr>
      </w:pPr>
    </w:p>
    <w:p w14:paraId="28C1A376" w14:textId="27A8A422" w:rsidR="002A23C8" w:rsidRPr="002A23C8" w:rsidRDefault="00EB68C1" w:rsidP="002A23C8">
      <w:pPr>
        <w:ind w:left="-567"/>
        <w:rPr>
          <w:color w:val="auto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D21EDE" wp14:editId="05F69D76">
                <wp:simplePos x="0" y="0"/>
                <wp:positionH relativeFrom="column">
                  <wp:posOffset>453786</wp:posOffset>
                </wp:positionH>
                <wp:positionV relativeFrom="paragraph">
                  <wp:posOffset>1118011</wp:posOffset>
                </wp:positionV>
                <wp:extent cx="542554" cy="262247"/>
                <wp:effectExtent l="57150" t="38100" r="48260" b="8128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554" cy="262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2575F" id="Connettore 2 45" o:spid="_x0000_s1026" type="#_x0000_t32" style="position:absolute;margin-left:35.75pt;margin-top:88.05pt;width:42.7pt;height:20.65pt;flip:x y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35EE76" wp14:editId="12563BB2">
                <wp:simplePos x="0" y="0"/>
                <wp:positionH relativeFrom="column">
                  <wp:posOffset>-315884</wp:posOffset>
                </wp:positionH>
                <wp:positionV relativeFrom="paragraph">
                  <wp:posOffset>1023999</wp:posOffset>
                </wp:positionV>
                <wp:extent cx="728345" cy="183449"/>
                <wp:effectExtent l="0" t="0" r="14605" b="26670"/>
                <wp:wrapNone/>
                <wp:docPr id="44" name="Rettango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45" cy="1834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46C46" id="Rettangolo 44" o:spid="_x0000_s1026" style="position:absolute;margin-left:-24.85pt;margin-top:80.65pt;width:57.35pt;height:14.4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1D7773A5" wp14:editId="37695DE3">
            <wp:extent cx="6935189" cy="3900953"/>
            <wp:effectExtent l="0" t="0" r="0" b="444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963" cy="39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4803" w14:textId="74763FCD" w:rsidR="00935C16" w:rsidRDefault="00935C16" w:rsidP="00935C16">
      <w:pPr>
        <w:rPr>
          <w:color w:val="auto"/>
          <w:sz w:val="22"/>
        </w:rPr>
      </w:pPr>
      <w:r w:rsidRPr="00935C16">
        <w:rPr>
          <w:color w:val="auto"/>
          <w:sz w:val="22"/>
        </w:rPr>
        <w:lastRenderedPageBreak/>
        <w:t>Dal carrello si potrà procedere con l’inserimento dell’indirizzo di spedizione</w:t>
      </w:r>
      <w:r>
        <w:rPr>
          <w:color w:val="auto"/>
          <w:sz w:val="22"/>
        </w:rPr>
        <w:t xml:space="preserve">, cliccando </w:t>
      </w:r>
      <w:r w:rsidR="002A23C8">
        <w:rPr>
          <w:color w:val="auto"/>
          <w:sz w:val="22"/>
        </w:rPr>
        <w:t>prima sul bottone “Acconsento” per accettare i nostri termini i le nostre condizioni e successivamente cliccando sul bottone “procedi”</w:t>
      </w:r>
    </w:p>
    <w:p w14:paraId="5F4CCF46" w14:textId="30642E01" w:rsidR="00935C16" w:rsidRPr="002A23C8" w:rsidRDefault="00935C16" w:rsidP="00935C16">
      <w:pPr>
        <w:rPr>
          <w:color w:val="auto"/>
          <w:sz w:val="18"/>
          <w:szCs w:val="18"/>
        </w:rPr>
      </w:pPr>
    </w:p>
    <w:p w14:paraId="0E459816" w14:textId="63A81F60" w:rsidR="002A23C8" w:rsidRPr="00935C16" w:rsidRDefault="002A23C8" w:rsidP="002A23C8">
      <w:pPr>
        <w:ind w:left="-567"/>
        <w:rPr>
          <w:color w:val="auto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13685C" wp14:editId="673F0E0C">
                <wp:simplePos x="0" y="0"/>
                <wp:positionH relativeFrom="column">
                  <wp:posOffset>4030345</wp:posOffset>
                </wp:positionH>
                <wp:positionV relativeFrom="paragraph">
                  <wp:posOffset>1754711</wp:posOffset>
                </wp:positionV>
                <wp:extent cx="1271905" cy="237849"/>
                <wp:effectExtent l="0" t="0" r="23495" b="10160"/>
                <wp:wrapNone/>
                <wp:docPr id="47" name="Rettango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05" cy="2378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16A26" id="Rettangolo 47" o:spid="_x0000_s1026" style="position:absolute;margin-left:317.35pt;margin-top:138.15pt;width:100.15pt;height:18.7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" filled="f" strokecolor="#51031e [1604]" strokeweight="2pt"/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659F1A" wp14:editId="4F2EAB16">
                <wp:simplePos x="0" y="0"/>
                <wp:positionH relativeFrom="column">
                  <wp:posOffset>5349768</wp:posOffset>
                </wp:positionH>
                <wp:positionV relativeFrom="paragraph">
                  <wp:posOffset>1701102</wp:posOffset>
                </wp:positionV>
                <wp:extent cx="541322" cy="139826"/>
                <wp:effectExtent l="57150" t="38100" r="49530" b="107950"/>
                <wp:wrapNone/>
                <wp:docPr id="50" name="Connettore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322" cy="139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E6FF" id="Connettore 2 50" o:spid="_x0000_s1026" type="#_x0000_t32" style="position:absolute;margin-left:421.25pt;margin-top:133.95pt;width:42.6pt;height:11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w:drawing>
          <wp:inline distT="0" distB="0" distL="0" distR="0" wp14:anchorId="02E8791C" wp14:editId="3893B0AA">
            <wp:extent cx="6985590" cy="3929303"/>
            <wp:effectExtent l="0" t="0" r="635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605" cy="393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BA17" w14:textId="6495B519" w:rsidR="00935C16" w:rsidRPr="009548CE" w:rsidRDefault="00935C16" w:rsidP="00573BD7">
      <w:pPr>
        <w:rPr>
          <w:color w:val="auto"/>
          <w:sz w:val="22"/>
        </w:rPr>
      </w:pPr>
    </w:p>
    <w:p w14:paraId="2C4EB554" w14:textId="43C8A0FB" w:rsidR="002A23C8" w:rsidRDefault="002A23C8" w:rsidP="002A23C8">
      <w:pPr>
        <w:ind w:left="-567"/>
        <w:rPr>
          <w:color w:val="A4063E" w:themeColor="accent1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66A4C2" wp14:editId="4CEEE2A4">
                <wp:simplePos x="0" y="0"/>
                <wp:positionH relativeFrom="column">
                  <wp:posOffset>5349728</wp:posOffset>
                </wp:positionH>
                <wp:positionV relativeFrom="paragraph">
                  <wp:posOffset>1395363</wp:posOffset>
                </wp:positionV>
                <wp:extent cx="541322" cy="139826"/>
                <wp:effectExtent l="57150" t="38100" r="49530" b="107950"/>
                <wp:wrapNone/>
                <wp:docPr id="54" name="Connettore 2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322" cy="139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53D4A" id="Connettore 2 54" o:spid="_x0000_s1026" type="#_x0000_t32" style="position:absolute;margin-left:421.25pt;margin-top:109.85pt;width:42.6pt;height:11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6F3F35" wp14:editId="7CE93AF1">
                <wp:simplePos x="0" y="0"/>
                <wp:positionH relativeFrom="column">
                  <wp:posOffset>3998595</wp:posOffset>
                </wp:positionH>
                <wp:positionV relativeFrom="paragraph">
                  <wp:posOffset>1426416</wp:posOffset>
                </wp:positionV>
                <wp:extent cx="1272012" cy="243135"/>
                <wp:effectExtent l="0" t="0" r="23495" b="24130"/>
                <wp:wrapNone/>
                <wp:docPr id="53" name="Rettango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2" cy="2431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2B7E" id="Rettangolo 53" o:spid="_x0000_s1026" style="position:absolute;margin-left:314.85pt;margin-top:112.3pt;width:100.15pt;height:19.1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" filled="f" strokecolor="#51031e [1604]" strokeweight="2pt"/>
            </w:pict>
          </mc:Fallback>
        </mc:AlternateContent>
      </w:r>
      <w:r>
        <w:rPr>
          <w:noProof/>
          <w:color w:val="A4063E" w:themeColor="accent1"/>
          <w:sz w:val="22"/>
        </w:rPr>
        <w:drawing>
          <wp:inline distT="0" distB="0" distL="0" distR="0" wp14:anchorId="43BFE786" wp14:editId="3918C748">
            <wp:extent cx="6962991" cy="3916592"/>
            <wp:effectExtent l="0" t="0" r="0" b="825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289" cy="39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E14A" w14:textId="77777777" w:rsidR="002A23C8" w:rsidRDefault="002A23C8" w:rsidP="00573BD7">
      <w:pPr>
        <w:rPr>
          <w:color w:val="A4063E" w:themeColor="accent1"/>
          <w:sz w:val="22"/>
        </w:rPr>
      </w:pPr>
    </w:p>
    <w:p w14:paraId="6AC26938" w14:textId="77777777" w:rsidR="002A23C8" w:rsidRDefault="002A23C8" w:rsidP="00573BD7">
      <w:pPr>
        <w:rPr>
          <w:color w:val="A4063E" w:themeColor="accent1"/>
          <w:sz w:val="22"/>
        </w:rPr>
      </w:pPr>
    </w:p>
    <w:p w14:paraId="4CD21518" w14:textId="77777777" w:rsidR="002A23C8" w:rsidRDefault="002A23C8" w:rsidP="00573BD7">
      <w:pPr>
        <w:rPr>
          <w:color w:val="A4063E" w:themeColor="accent1"/>
          <w:sz w:val="22"/>
        </w:rPr>
      </w:pPr>
    </w:p>
    <w:p w14:paraId="2E05389A" w14:textId="3F4B74F1" w:rsidR="00573BD7" w:rsidRDefault="00573BD7" w:rsidP="00573BD7">
      <w:pPr>
        <w:rPr>
          <w:color w:val="A4063E" w:themeColor="accent1"/>
          <w:sz w:val="22"/>
        </w:rPr>
      </w:pPr>
      <w:r w:rsidRPr="00935C16">
        <w:rPr>
          <w:color w:val="A4063E" w:themeColor="accent1"/>
          <w:sz w:val="22"/>
        </w:rPr>
        <w:lastRenderedPageBreak/>
        <w:t xml:space="preserve">3.5.4 Inserimento dati di spedizione </w:t>
      </w:r>
    </w:p>
    <w:p w14:paraId="6A896D3A" w14:textId="07A60631" w:rsidR="00935C16" w:rsidRPr="00E85440" w:rsidRDefault="00513A5C" w:rsidP="00573BD7">
      <w:pPr>
        <w:rPr>
          <w:color w:val="161718" w:themeColor="text1"/>
          <w:sz w:val="22"/>
          <w:u w:val="single"/>
        </w:rPr>
      </w:pPr>
      <w:r>
        <w:rPr>
          <w:color w:val="161718" w:themeColor="text1"/>
          <w:sz w:val="22"/>
        </w:rPr>
        <w:t xml:space="preserve">Una volta giunti nella pagina specifica per l’inserimento dei dati di spedizione inserirli nei campi indicati </w:t>
      </w:r>
      <w:r w:rsidR="00A92DB9">
        <w:rPr>
          <w:color w:val="161718" w:themeColor="text1"/>
          <w:sz w:val="22"/>
        </w:rPr>
        <w:t xml:space="preserve">qui </w:t>
      </w:r>
      <w:r>
        <w:rPr>
          <w:color w:val="161718" w:themeColor="text1"/>
          <w:sz w:val="22"/>
        </w:rPr>
        <w:t>sotto</w:t>
      </w:r>
      <w:r w:rsidR="00E85440" w:rsidRPr="00E85440">
        <w:rPr>
          <w:b/>
          <w:bCs/>
          <w:color w:val="161718" w:themeColor="text1"/>
          <w:sz w:val="22"/>
        </w:rPr>
        <w:t xml:space="preserve"> (Obbligatori)</w:t>
      </w:r>
      <w:r w:rsidR="00E85440">
        <w:rPr>
          <w:color w:val="161718" w:themeColor="text1"/>
          <w:sz w:val="22"/>
        </w:rPr>
        <w:t>:</w:t>
      </w:r>
    </w:p>
    <w:p w14:paraId="14813A90" w14:textId="4C3E901B" w:rsidR="00967E8D" w:rsidRP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Via</w:t>
      </w:r>
    </w:p>
    <w:p w14:paraId="272B7471" w14:textId="6F7AA61D" w:rsidR="00967E8D" w:rsidRP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Cap</w:t>
      </w:r>
    </w:p>
    <w:p w14:paraId="4F43A8AF" w14:textId="2C4D13D1" w:rsidR="00967E8D" w:rsidRP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Numero civico</w:t>
      </w:r>
    </w:p>
    <w:p w14:paraId="23FDFA0A" w14:textId="172B4323" w:rsidR="00967E8D" w:rsidRP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Comune</w:t>
      </w:r>
    </w:p>
    <w:p w14:paraId="71BB5BB2" w14:textId="3D2F47FD" w:rsidR="00967E8D" w:rsidRP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Provincia</w:t>
      </w:r>
    </w:p>
    <w:p w14:paraId="5FC1138B" w14:textId="317755E4" w:rsidR="00967E8D" w:rsidRDefault="00967E8D" w:rsidP="00967E8D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967E8D">
        <w:rPr>
          <w:color w:val="161718" w:themeColor="text1"/>
          <w:sz w:val="22"/>
        </w:rPr>
        <w:t>Informazioni aggiuntiv</w:t>
      </w:r>
      <w:r>
        <w:rPr>
          <w:color w:val="161718" w:themeColor="text1"/>
          <w:sz w:val="22"/>
        </w:rPr>
        <w:t>e (Es. lasciare il pacco davanti alla porta)</w:t>
      </w:r>
    </w:p>
    <w:p w14:paraId="4A26DF00" w14:textId="0D2B31AE" w:rsidR="00A92DB9" w:rsidRPr="00A92DB9" w:rsidRDefault="00A92DB9" w:rsidP="00A92DB9">
      <w:pPr>
        <w:ind w:left="6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Per confermare schiacciare sul bottone verde “conferma”</w:t>
      </w:r>
    </w:p>
    <w:p w14:paraId="24703761" w14:textId="15B2D12B" w:rsidR="00A92DB9" w:rsidRPr="00FD4BED" w:rsidRDefault="00A92DB9" w:rsidP="00FD4BED">
      <w:pPr>
        <w:rPr>
          <w:b/>
          <w:color w:val="161718" w:themeColor="text1"/>
          <w:sz w:val="10"/>
          <w:szCs w:val="2"/>
        </w:rPr>
      </w:pPr>
    </w:p>
    <w:p w14:paraId="1C2ECD7A" w14:textId="69C78D4D" w:rsidR="00A92DB9" w:rsidRPr="00A92DB9" w:rsidRDefault="009A73B3" w:rsidP="00FD4BED">
      <w:pPr>
        <w:ind w:left="-567"/>
        <w:rPr>
          <w:b/>
          <w:color w:val="161718" w:themeColor="text1"/>
          <w:sz w:val="44"/>
        </w:rPr>
      </w:pP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DFDD7F" wp14:editId="3802FD92">
                <wp:simplePos x="0" y="0"/>
                <wp:positionH relativeFrom="column">
                  <wp:posOffset>1968405</wp:posOffset>
                </wp:positionH>
                <wp:positionV relativeFrom="paragraph">
                  <wp:posOffset>3493506</wp:posOffset>
                </wp:positionV>
                <wp:extent cx="407978" cy="236748"/>
                <wp:effectExtent l="57150" t="38100" r="49530" b="87630"/>
                <wp:wrapNone/>
                <wp:docPr id="60" name="Connettore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7978" cy="2367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B7AA3" id="Connettore 2 60" o:spid="_x0000_s1026" type="#_x0000_t32" style="position:absolute;margin-left:155pt;margin-top:275.1pt;width:32.1pt;height:18.6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B926889" wp14:editId="6B773C0D">
                <wp:simplePos x="0" y="0"/>
                <wp:positionH relativeFrom="column">
                  <wp:posOffset>2126149</wp:posOffset>
                </wp:positionH>
                <wp:positionV relativeFrom="paragraph">
                  <wp:posOffset>3361147</wp:posOffset>
                </wp:positionV>
                <wp:extent cx="443387" cy="336864"/>
                <wp:effectExtent l="0" t="0" r="0" b="6350"/>
                <wp:wrapNone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F5770" w14:textId="473A80B7" w:rsidR="009A73B3" w:rsidRPr="006B15C8" w:rsidRDefault="009A73B3" w:rsidP="009A73B3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26889" id="Casella di testo 62" o:spid="_x0000_s1033" type="#_x0000_t202" style="position:absolute;left:0;text-align:left;margin-left:167.4pt;margin-top:264.65pt;width:34.9pt;height:26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" filled="f" stroked="f" strokeweight=".5pt">
                <v:textbox>
                  <w:txbxContent>
                    <w:p w14:paraId="66AF5770" w14:textId="473A80B7" w:rsidR="009A73B3" w:rsidRPr="006B15C8" w:rsidRDefault="009A73B3" w:rsidP="009A73B3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1A6607" wp14:editId="41B5634D">
                <wp:simplePos x="0" y="0"/>
                <wp:positionH relativeFrom="column">
                  <wp:posOffset>3773882</wp:posOffset>
                </wp:positionH>
                <wp:positionV relativeFrom="paragraph">
                  <wp:posOffset>1119901</wp:posOffset>
                </wp:positionV>
                <wp:extent cx="443387" cy="336864"/>
                <wp:effectExtent l="0" t="0" r="0" b="6350"/>
                <wp:wrapNone/>
                <wp:docPr id="61" name="Casella di tes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BAF0EE" w14:textId="77777777" w:rsidR="009A73B3" w:rsidRPr="006B15C8" w:rsidRDefault="009A73B3" w:rsidP="009A73B3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 w:rsidRPr="006B15C8">
                              <w:rPr>
                                <w:b/>
                                <w:bCs/>
                                <w:color w:val="A4063E" w:themeColor="accen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A6607" id="Casella di testo 61" o:spid="_x0000_s1034" type="#_x0000_t202" style="position:absolute;left:0;text-align:left;margin-left:297.15pt;margin-top:88.2pt;width:34.9pt;height:26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" filled="f" stroked="f" strokeweight=".5pt">
                <v:textbox>
                  <w:txbxContent>
                    <w:p w14:paraId="56BAF0EE" w14:textId="77777777" w:rsidR="009A73B3" w:rsidRPr="006B15C8" w:rsidRDefault="009A73B3" w:rsidP="009A73B3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 w:rsidRPr="006B15C8">
                        <w:rPr>
                          <w:b/>
                          <w:bCs/>
                          <w:color w:val="A4063E" w:themeColor="accen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339500" wp14:editId="13BB9D56">
                <wp:simplePos x="0" y="0"/>
                <wp:positionH relativeFrom="column">
                  <wp:posOffset>3549294</wp:posOffset>
                </wp:positionH>
                <wp:positionV relativeFrom="paragraph">
                  <wp:posOffset>1383030</wp:posOffset>
                </wp:positionV>
                <wp:extent cx="909114" cy="0"/>
                <wp:effectExtent l="0" t="95250" r="0" b="152400"/>
                <wp:wrapNone/>
                <wp:docPr id="59" name="Connettore 2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911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1D599" id="Connettore 2 59" o:spid="_x0000_s1026" type="#_x0000_t32" style="position:absolute;margin-left:279.45pt;margin-top:108.9pt;width:71.6pt;height: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52EFEB" wp14:editId="6E07DA0B">
                <wp:simplePos x="0" y="0"/>
                <wp:positionH relativeFrom="column">
                  <wp:posOffset>1165992</wp:posOffset>
                </wp:positionH>
                <wp:positionV relativeFrom="paragraph">
                  <wp:posOffset>3143558</wp:posOffset>
                </wp:positionV>
                <wp:extent cx="803404" cy="285420"/>
                <wp:effectExtent l="0" t="0" r="15875" b="19685"/>
                <wp:wrapNone/>
                <wp:docPr id="58" name="Rettango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2854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01BBB" id="Rettangolo 58" o:spid="_x0000_s1026" style="position:absolute;margin-left:91.8pt;margin-top:247.5pt;width:63.25pt;height:22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" filled="f" strokecolor="#51031e [1604]" strokeweight="2pt"/>
            </w:pict>
          </mc:Fallback>
        </mc:AlternateContent>
      </w:r>
      <w:r>
        <w:rPr>
          <w:b/>
          <w:noProof/>
          <w:color w:val="161718" w:themeColor="text1"/>
          <w:sz w:val="4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1941EE" wp14:editId="07EA8AF1">
                <wp:simplePos x="0" y="0"/>
                <wp:positionH relativeFrom="column">
                  <wp:posOffset>797357</wp:posOffset>
                </wp:positionH>
                <wp:positionV relativeFrom="paragraph">
                  <wp:posOffset>937412</wp:posOffset>
                </wp:positionV>
                <wp:extent cx="2662733" cy="2150669"/>
                <wp:effectExtent l="0" t="0" r="23495" b="21590"/>
                <wp:wrapNone/>
                <wp:docPr id="57" name="Rettango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733" cy="21506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621E08" id="Rettangolo 57" o:spid="_x0000_s1026" style="position:absolute;margin-left:62.8pt;margin-top:73.8pt;width:209.65pt;height:169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" filled="f" strokecolor="#51031e [1604]" strokeweight="2pt"/>
            </w:pict>
          </mc:Fallback>
        </mc:AlternateContent>
      </w:r>
      <w:r w:rsidR="00FD4BED">
        <w:rPr>
          <w:b/>
          <w:noProof/>
          <w:color w:val="161718" w:themeColor="text1"/>
          <w:sz w:val="44"/>
        </w:rPr>
        <w:drawing>
          <wp:inline distT="0" distB="0" distL="0" distR="0" wp14:anchorId="19B5D948" wp14:editId="5D1D547E">
            <wp:extent cx="6983739" cy="3928262"/>
            <wp:effectExtent l="0" t="0" r="762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102" cy="39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6F48" w14:textId="1DEAB402" w:rsidR="00513A5C" w:rsidRDefault="00513A5C" w:rsidP="00513A5C">
      <w:pPr>
        <w:rPr>
          <w:color w:val="161718" w:themeColor="text1"/>
          <w:sz w:val="10"/>
          <w:szCs w:val="10"/>
        </w:rPr>
      </w:pPr>
    </w:p>
    <w:p w14:paraId="50086494" w14:textId="6D074FEA" w:rsidR="00FD4BED" w:rsidRDefault="00FD4BED" w:rsidP="00513A5C">
      <w:pPr>
        <w:rPr>
          <w:color w:val="161718" w:themeColor="text1"/>
          <w:sz w:val="10"/>
          <w:szCs w:val="10"/>
        </w:rPr>
      </w:pPr>
    </w:p>
    <w:p w14:paraId="4C91AF28" w14:textId="0BF961C8" w:rsidR="00FD4BED" w:rsidRDefault="00FD4BED" w:rsidP="00513A5C">
      <w:pPr>
        <w:rPr>
          <w:color w:val="161718" w:themeColor="text1"/>
          <w:sz w:val="10"/>
          <w:szCs w:val="10"/>
        </w:rPr>
      </w:pPr>
    </w:p>
    <w:p w14:paraId="7928FDBC" w14:textId="349B0B76" w:rsidR="00FD4BED" w:rsidRDefault="00FD4BED" w:rsidP="00513A5C">
      <w:pPr>
        <w:rPr>
          <w:color w:val="161718" w:themeColor="text1"/>
          <w:sz w:val="10"/>
          <w:szCs w:val="10"/>
        </w:rPr>
      </w:pPr>
    </w:p>
    <w:p w14:paraId="3B137294" w14:textId="741F60E5" w:rsidR="00FD4BED" w:rsidRDefault="00FD4BED" w:rsidP="00513A5C">
      <w:pPr>
        <w:rPr>
          <w:color w:val="161718" w:themeColor="text1"/>
          <w:sz w:val="10"/>
          <w:szCs w:val="10"/>
        </w:rPr>
      </w:pPr>
    </w:p>
    <w:p w14:paraId="72D515D1" w14:textId="73B2F107" w:rsidR="00FD4BED" w:rsidRDefault="00FD4BED" w:rsidP="00513A5C">
      <w:pPr>
        <w:rPr>
          <w:color w:val="161718" w:themeColor="text1"/>
          <w:sz w:val="10"/>
          <w:szCs w:val="10"/>
        </w:rPr>
      </w:pPr>
    </w:p>
    <w:p w14:paraId="32D58E5B" w14:textId="45C319CA" w:rsidR="00FD4BED" w:rsidRDefault="00FD4BED" w:rsidP="00513A5C">
      <w:pPr>
        <w:rPr>
          <w:color w:val="161718" w:themeColor="text1"/>
          <w:sz w:val="10"/>
          <w:szCs w:val="10"/>
        </w:rPr>
      </w:pPr>
    </w:p>
    <w:p w14:paraId="68C14754" w14:textId="59DA3F66" w:rsidR="00FD4BED" w:rsidRDefault="00FD4BED" w:rsidP="00513A5C">
      <w:pPr>
        <w:rPr>
          <w:color w:val="161718" w:themeColor="text1"/>
          <w:sz w:val="10"/>
          <w:szCs w:val="10"/>
        </w:rPr>
      </w:pPr>
    </w:p>
    <w:p w14:paraId="24BF1CC0" w14:textId="52BEAC6B" w:rsidR="00FD4BED" w:rsidRDefault="00FD4BED" w:rsidP="00513A5C">
      <w:pPr>
        <w:rPr>
          <w:color w:val="161718" w:themeColor="text1"/>
          <w:sz w:val="10"/>
          <w:szCs w:val="10"/>
        </w:rPr>
      </w:pPr>
    </w:p>
    <w:p w14:paraId="77E96753" w14:textId="502DCEEA" w:rsidR="00FD4BED" w:rsidRDefault="00FD4BED" w:rsidP="00513A5C">
      <w:pPr>
        <w:rPr>
          <w:color w:val="161718" w:themeColor="text1"/>
          <w:sz w:val="10"/>
          <w:szCs w:val="10"/>
        </w:rPr>
      </w:pPr>
    </w:p>
    <w:p w14:paraId="0867D947" w14:textId="13072C59" w:rsidR="00FD4BED" w:rsidRDefault="00FD4BED" w:rsidP="00513A5C">
      <w:pPr>
        <w:rPr>
          <w:color w:val="161718" w:themeColor="text1"/>
          <w:sz w:val="10"/>
          <w:szCs w:val="10"/>
        </w:rPr>
      </w:pPr>
    </w:p>
    <w:p w14:paraId="153D049D" w14:textId="60E6A9F0" w:rsidR="00FD4BED" w:rsidRDefault="00FD4BED" w:rsidP="00513A5C">
      <w:pPr>
        <w:rPr>
          <w:color w:val="161718" w:themeColor="text1"/>
          <w:sz w:val="10"/>
          <w:szCs w:val="10"/>
        </w:rPr>
      </w:pPr>
    </w:p>
    <w:p w14:paraId="0C125127" w14:textId="35C00D66" w:rsidR="00FD4BED" w:rsidRDefault="00FD4BED" w:rsidP="00513A5C">
      <w:pPr>
        <w:rPr>
          <w:color w:val="161718" w:themeColor="text1"/>
          <w:sz w:val="10"/>
          <w:szCs w:val="10"/>
        </w:rPr>
      </w:pPr>
    </w:p>
    <w:p w14:paraId="23CEDFCB" w14:textId="526C2B23" w:rsidR="00FD4BED" w:rsidRDefault="00FD4BED" w:rsidP="00513A5C">
      <w:pPr>
        <w:rPr>
          <w:color w:val="161718" w:themeColor="text1"/>
          <w:sz w:val="10"/>
          <w:szCs w:val="10"/>
        </w:rPr>
      </w:pPr>
    </w:p>
    <w:p w14:paraId="1ABFC6FE" w14:textId="4A41B99E" w:rsidR="00FD4BED" w:rsidRDefault="00FD4BED" w:rsidP="00513A5C">
      <w:pPr>
        <w:rPr>
          <w:color w:val="161718" w:themeColor="text1"/>
          <w:sz w:val="10"/>
          <w:szCs w:val="10"/>
        </w:rPr>
      </w:pPr>
    </w:p>
    <w:p w14:paraId="567AB6D7" w14:textId="3CC54B25" w:rsidR="00FD4BED" w:rsidRDefault="00FD4BED" w:rsidP="00513A5C">
      <w:pPr>
        <w:rPr>
          <w:color w:val="161718" w:themeColor="text1"/>
          <w:sz w:val="10"/>
          <w:szCs w:val="10"/>
        </w:rPr>
      </w:pPr>
    </w:p>
    <w:p w14:paraId="77E099A3" w14:textId="7E730230" w:rsidR="00FD4BED" w:rsidRDefault="00FD4BED" w:rsidP="00513A5C">
      <w:pPr>
        <w:rPr>
          <w:color w:val="161718" w:themeColor="text1"/>
          <w:sz w:val="10"/>
          <w:szCs w:val="10"/>
        </w:rPr>
      </w:pPr>
    </w:p>
    <w:p w14:paraId="1D27F4EF" w14:textId="20EC344A" w:rsidR="00FD4BED" w:rsidRDefault="00FD4BED" w:rsidP="00513A5C">
      <w:pPr>
        <w:rPr>
          <w:color w:val="161718" w:themeColor="text1"/>
          <w:sz w:val="10"/>
          <w:szCs w:val="10"/>
        </w:rPr>
      </w:pPr>
    </w:p>
    <w:p w14:paraId="209ECEF4" w14:textId="077638D7" w:rsidR="00FD4BED" w:rsidRDefault="00FD4BED" w:rsidP="00513A5C">
      <w:pPr>
        <w:rPr>
          <w:color w:val="161718" w:themeColor="text1"/>
          <w:sz w:val="10"/>
          <w:szCs w:val="10"/>
        </w:rPr>
      </w:pPr>
    </w:p>
    <w:p w14:paraId="5D6F4D8C" w14:textId="11FECB9B" w:rsidR="00FD4BED" w:rsidRDefault="00FD4BED" w:rsidP="00513A5C">
      <w:pPr>
        <w:rPr>
          <w:color w:val="161718" w:themeColor="text1"/>
          <w:sz w:val="10"/>
          <w:szCs w:val="10"/>
        </w:rPr>
      </w:pPr>
    </w:p>
    <w:p w14:paraId="76D5A151" w14:textId="7C9AA07A" w:rsidR="00FD4BED" w:rsidRDefault="00FD4BED" w:rsidP="00513A5C">
      <w:pPr>
        <w:rPr>
          <w:color w:val="161718" w:themeColor="text1"/>
          <w:sz w:val="10"/>
          <w:szCs w:val="10"/>
        </w:rPr>
      </w:pPr>
    </w:p>
    <w:p w14:paraId="530B527E" w14:textId="74689472" w:rsidR="00FD4BED" w:rsidRDefault="00FD4BED" w:rsidP="00513A5C">
      <w:pPr>
        <w:rPr>
          <w:color w:val="161718" w:themeColor="text1"/>
          <w:sz w:val="10"/>
          <w:szCs w:val="10"/>
        </w:rPr>
      </w:pPr>
    </w:p>
    <w:p w14:paraId="6B13D019" w14:textId="7223447E" w:rsidR="00FD4BED" w:rsidRDefault="00FD4BED" w:rsidP="00513A5C">
      <w:pPr>
        <w:rPr>
          <w:color w:val="161718" w:themeColor="text1"/>
          <w:sz w:val="10"/>
          <w:szCs w:val="10"/>
        </w:rPr>
      </w:pPr>
    </w:p>
    <w:p w14:paraId="4E0787E4" w14:textId="11F501E2" w:rsidR="00FD4BED" w:rsidRDefault="00FD4BED" w:rsidP="00513A5C">
      <w:pPr>
        <w:rPr>
          <w:color w:val="161718" w:themeColor="text1"/>
          <w:sz w:val="10"/>
          <w:szCs w:val="10"/>
        </w:rPr>
      </w:pPr>
    </w:p>
    <w:p w14:paraId="7F55FC96" w14:textId="20C7FD41" w:rsidR="00FD4BED" w:rsidRDefault="00FD4BED" w:rsidP="00513A5C">
      <w:pPr>
        <w:rPr>
          <w:color w:val="161718" w:themeColor="text1"/>
          <w:sz w:val="10"/>
          <w:szCs w:val="10"/>
        </w:rPr>
      </w:pPr>
    </w:p>
    <w:p w14:paraId="334B7CB5" w14:textId="71FBFA47" w:rsidR="00FD4BED" w:rsidRDefault="00FD4BED" w:rsidP="00513A5C">
      <w:pPr>
        <w:rPr>
          <w:color w:val="161718" w:themeColor="text1"/>
          <w:sz w:val="10"/>
          <w:szCs w:val="10"/>
        </w:rPr>
      </w:pPr>
    </w:p>
    <w:p w14:paraId="6ABD5D6B" w14:textId="7DB5B3CD" w:rsidR="00FD4BED" w:rsidRDefault="00FD4BED" w:rsidP="00513A5C">
      <w:pPr>
        <w:rPr>
          <w:color w:val="161718" w:themeColor="text1"/>
          <w:sz w:val="10"/>
          <w:szCs w:val="10"/>
        </w:rPr>
      </w:pPr>
    </w:p>
    <w:p w14:paraId="3EBFA8D2" w14:textId="59BC691D" w:rsidR="00FD4BED" w:rsidRDefault="00FD4BED" w:rsidP="00513A5C">
      <w:pPr>
        <w:rPr>
          <w:color w:val="161718" w:themeColor="text1"/>
          <w:sz w:val="10"/>
          <w:szCs w:val="10"/>
        </w:rPr>
      </w:pPr>
    </w:p>
    <w:p w14:paraId="2C195BCC" w14:textId="63E367EA" w:rsidR="00FD4BED" w:rsidRDefault="00FD4BED" w:rsidP="00513A5C">
      <w:pPr>
        <w:rPr>
          <w:color w:val="161718" w:themeColor="text1"/>
          <w:sz w:val="10"/>
          <w:szCs w:val="10"/>
        </w:rPr>
      </w:pPr>
    </w:p>
    <w:p w14:paraId="26166ECD" w14:textId="45A56C70" w:rsidR="00FD4BED" w:rsidRDefault="00FD4BED" w:rsidP="00513A5C">
      <w:pPr>
        <w:rPr>
          <w:color w:val="161718" w:themeColor="text1"/>
          <w:sz w:val="10"/>
          <w:szCs w:val="10"/>
        </w:rPr>
      </w:pPr>
    </w:p>
    <w:p w14:paraId="763DE6D7" w14:textId="3FCDC45C" w:rsidR="00FD4BED" w:rsidRDefault="00FD4BED" w:rsidP="00513A5C">
      <w:pPr>
        <w:rPr>
          <w:color w:val="161718" w:themeColor="text1"/>
          <w:sz w:val="10"/>
          <w:szCs w:val="10"/>
        </w:rPr>
      </w:pPr>
    </w:p>
    <w:p w14:paraId="53F2D9CF" w14:textId="269AB29E" w:rsidR="00FD4BED" w:rsidRDefault="00FD4BED" w:rsidP="00513A5C">
      <w:pPr>
        <w:rPr>
          <w:color w:val="161718" w:themeColor="text1"/>
          <w:sz w:val="10"/>
          <w:szCs w:val="10"/>
        </w:rPr>
      </w:pPr>
    </w:p>
    <w:p w14:paraId="17C317C4" w14:textId="32736ECE" w:rsidR="00FD4BED" w:rsidRDefault="00FD4BED" w:rsidP="00513A5C">
      <w:pPr>
        <w:rPr>
          <w:color w:val="161718" w:themeColor="text1"/>
          <w:sz w:val="10"/>
          <w:szCs w:val="10"/>
        </w:rPr>
      </w:pPr>
    </w:p>
    <w:p w14:paraId="116E9BF2" w14:textId="5B6154DA" w:rsidR="00FD4BED" w:rsidRDefault="00FD4BED" w:rsidP="00513A5C">
      <w:pPr>
        <w:rPr>
          <w:color w:val="161718" w:themeColor="text1"/>
          <w:sz w:val="10"/>
          <w:szCs w:val="10"/>
        </w:rPr>
      </w:pPr>
    </w:p>
    <w:p w14:paraId="4001030A" w14:textId="01DE7A4B" w:rsidR="00FD4BED" w:rsidRDefault="00FD4BED" w:rsidP="00513A5C">
      <w:pPr>
        <w:rPr>
          <w:color w:val="161718" w:themeColor="text1"/>
          <w:sz w:val="10"/>
          <w:szCs w:val="10"/>
        </w:rPr>
      </w:pPr>
    </w:p>
    <w:p w14:paraId="4F0632B0" w14:textId="3BD3608F" w:rsidR="00FD4BED" w:rsidRDefault="00FD4BED" w:rsidP="00513A5C">
      <w:pPr>
        <w:rPr>
          <w:color w:val="161718" w:themeColor="text1"/>
          <w:sz w:val="10"/>
          <w:szCs w:val="10"/>
        </w:rPr>
      </w:pPr>
    </w:p>
    <w:p w14:paraId="372C1788" w14:textId="318F7E1F" w:rsidR="00FD4BED" w:rsidRDefault="00FD4BED" w:rsidP="00513A5C">
      <w:pPr>
        <w:rPr>
          <w:color w:val="161718" w:themeColor="text1"/>
          <w:sz w:val="10"/>
          <w:szCs w:val="10"/>
        </w:rPr>
      </w:pPr>
    </w:p>
    <w:p w14:paraId="68E62A33" w14:textId="60EDD68B" w:rsidR="00FD4BED" w:rsidRDefault="00FD4BED" w:rsidP="00513A5C">
      <w:pPr>
        <w:rPr>
          <w:color w:val="161718" w:themeColor="text1"/>
          <w:sz w:val="10"/>
          <w:szCs w:val="10"/>
        </w:rPr>
      </w:pPr>
    </w:p>
    <w:p w14:paraId="1F4C818B" w14:textId="55126C50" w:rsidR="00FD4BED" w:rsidRDefault="00FD4BED" w:rsidP="00513A5C">
      <w:pPr>
        <w:rPr>
          <w:color w:val="161718" w:themeColor="text1"/>
          <w:sz w:val="10"/>
          <w:szCs w:val="10"/>
        </w:rPr>
      </w:pPr>
    </w:p>
    <w:p w14:paraId="3ED22975" w14:textId="77777777" w:rsidR="00FD4BED" w:rsidRPr="00FD4BED" w:rsidRDefault="00FD4BED" w:rsidP="00513A5C">
      <w:pPr>
        <w:rPr>
          <w:color w:val="161718" w:themeColor="text1"/>
          <w:sz w:val="10"/>
          <w:szCs w:val="10"/>
        </w:rPr>
      </w:pPr>
    </w:p>
    <w:p w14:paraId="0420DF73" w14:textId="26E051DD" w:rsidR="00967E8D" w:rsidRDefault="00573BD7" w:rsidP="00573BD7">
      <w:pPr>
        <w:rPr>
          <w:color w:val="A4063E" w:themeColor="accent1"/>
          <w:sz w:val="22"/>
        </w:rPr>
      </w:pPr>
      <w:r w:rsidRPr="00935C16">
        <w:rPr>
          <w:color w:val="A4063E" w:themeColor="accent1"/>
          <w:sz w:val="22"/>
        </w:rPr>
        <w:lastRenderedPageBreak/>
        <w:t xml:space="preserve">3.5.5 Inserimento dati di fatturazione </w:t>
      </w:r>
    </w:p>
    <w:p w14:paraId="0C9CE481" w14:textId="60AA8096" w:rsidR="00935C16" w:rsidRDefault="00A92DB9" w:rsidP="00573BD7">
      <w:pPr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Per inserire i dati di fatturazione schiacciare sull’apposito bottone “fattura</w:t>
      </w:r>
      <w:r w:rsidR="00FD4BED">
        <w:rPr>
          <w:color w:val="161718" w:themeColor="text1"/>
          <w:sz w:val="22"/>
        </w:rPr>
        <w:t>”</w:t>
      </w:r>
      <w:r>
        <w:rPr>
          <w:color w:val="161718" w:themeColor="text1"/>
          <w:sz w:val="22"/>
        </w:rPr>
        <w:t xml:space="preserve">, comparirà una tabella con i seguenti campi: </w:t>
      </w:r>
    </w:p>
    <w:p w14:paraId="28A98DCE" w14:textId="43939963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Ragione sociale</w:t>
      </w:r>
    </w:p>
    <w:p w14:paraId="10703D77" w14:textId="49F99B09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proofErr w:type="spellStart"/>
      <w:r>
        <w:rPr>
          <w:color w:val="161718" w:themeColor="text1"/>
          <w:sz w:val="22"/>
        </w:rPr>
        <w:t>pec</w:t>
      </w:r>
      <w:proofErr w:type="spellEnd"/>
      <w:r w:rsidRPr="00A92DB9">
        <w:rPr>
          <w:color w:val="161718" w:themeColor="text1"/>
          <w:sz w:val="22"/>
        </w:rPr>
        <w:t>/codice univoco</w:t>
      </w:r>
    </w:p>
    <w:p w14:paraId="04A709D1" w14:textId="355425CD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Partita iva</w:t>
      </w:r>
    </w:p>
    <w:p w14:paraId="783AF73F" w14:textId="3DC1DEA5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Codice fiscale</w:t>
      </w:r>
    </w:p>
    <w:p w14:paraId="51872BFE" w14:textId="7B8312E0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 xml:space="preserve">Via </w:t>
      </w:r>
    </w:p>
    <w:p w14:paraId="6E7821DE" w14:textId="01B037F5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Ca</w:t>
      </w:r>
    </w:p>
    <w:p w14:paraId="5E54C39D" w14:textId="6520F30F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>Numero civico</w:t>
      </w:r>
    </w:p>
    <w:p w14:paraId="3C196ECA" w14:textId="2F9423FA" w:rsidR="00A92DB9" w:rsidRPr="00A92DB9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92DB9">
        <w:rPr>
          <w:color w:val="161718" w:themeColor="text1"/>
          <w:sz w:val="22"/>
        </w:rPr>
        <w:t xml:space="preserve">Comune </w:t>
      </w:r>
    </w:p>
    <w:p w14:paraId="77DDA100" w14:textId="6DF6045A" w:rsidR="00A92DB9" w:rsidRPr="00A277A4" w:rsidRDefault="00A92DB9" w:rsidP="00A92DB9">
      <w:pPr>
        <w:pStyle w:val="Paragrafoelenco"/>
        <w:numPr>
          <w:ilvl w:val="0"/>
          <w:numId w:val="2"/>
        </w:numPr>
        <w:ind w:left="426"/>
        <w:rPr>
          <w:color w:val="161718" w:themeColor="text1"/>
          <w:sz w:val="22"/>
        </w:rPr>
      </w:pPr>
      <w:r w:rsidRPr="00A277A4">
        <w:rPr>
          <w:color w:val="161718" w:themeColor="text1"/>
          <w:sz w:val="22"/>
        </w:rPr>
        <w:t>Provincia</w:t>
      </w:r>
    </w:p>
    <w:p w14:paraId="189FA0B1" w14:textId="4C43BFB6" w:rsidR="00FD4BED" w:rsidRPr="00FD4BED" w:rsidRDefault="00FD4BED" w:rsidP="00FD4BED">
      <w:pPr>
        <w:ind w:left="66"/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Infine schiaccia sul bottone “Procedi”.</w:t>
      </w:r>
    </w:p>
    <w:p w14:paraId="0033EC9E" w14:textId="0813F65A" w:rsidR="00E85440" w:rsidRDefault="00E85440" w:rsidP="00E85440">
      <w:pPr>
        <w:pStyle w:val="Paragrafoelenco"/>
        <w:ind w:left="426"/>
        <w:rPr>
          <w:color w:val="161718" w:themeColor="text1"/>
          <w:sz w:val="22"/>
        </w:rPr>
      </w:pPr>
    </w:p>
    <w:p w14:paraId="00DE97D7" w14:textId="69CC13CE" w:rsidR="00FD4BED" w:rsidRDefault="00783BFA" w:rsidP="00FD4BED">
      <w:pPr>
        <w:pStyle w:val="Paragrafoelenco"/>
        <w:ind w:left="-567"/>
        <w:rPr>
          <w:color w:val="161718" w:themeColor="text1"/>
          <w:sz w:val="22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CCBAC5C" wp14:editId="212A1805">
                <wp:simplePos x="0" y="0"/>
                <wp:positionH relativeFrom="column">
                  <wp:posOffset>3366533</wp:posOffset>
                </wp:positionH>
                <wp:positionV relativeFrom="paragraph">
                  <wp:posOffset>1146828</wp:posOffset>
                </wp:positionV>
                <wp:extent cx="443387" cy="336864"/>
                <wp:effectExtent l="0" t="0" r="0" b="6350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AAF14" w14:textId="761C1388" w:rsidR="00783BFA" w:rsidRPr="006B15C8" w:rsidRDefault="00783BFA" w:rsidP="00783BFA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CBAC5C" id="_x0000_t202" coordsize="21600,21600" o:spt="202" path="m,l,21600r21600,l21600,xe">
                <v:stroke joinstyle="miter"/>
                <v:path gradientshapeok="t" o:connecttype="rect"/>
              </v:shapetype>
              <v:shape id="Casella di testo 51" o:spid="_x0000_s1035" type="#_x0000_t202" style="position:absolute;left:0;text-align:left;margin-left:265.1pt;margin-top:90.3pt;width:34.9pt;height:26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" filled="f" stroked="f" strokeweight=".5pt">
                <v:textbox>
                  <w:txbxContent>
                    <w:p w14:paraId="118AAF14" w14:textId="761C1388" w:rsidR="00783BFA" w:rsidRPr="006B15C8" w:rsidRDefault="00783BFA" w:rsidP="00783BFA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FB99F80" wp14:editId="18269419">
                <wp:simplePos x="0" y="0"/>
                <wp:positionH relativeFrom="column">
                  <wp:posOffset>3441899</wp:posOffset>
                </wp:positionH>
                <wp:positionV relativeFrom="paragraph">
                  <wp:posOffset>3395393</wp:posOffset>
                </wp:positionV>
                <wp:extent cx="443387" cy="336864"/>
                <wp:effectExtent l="0" t="0" r="0" b="6350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07AA0" w14:textId="77777777" w:rsidR="00783BFA" w:rsidRPr="006B15C8" w:rsidRDefault="00783BFA" w:rsidP="00783BFA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9F80" id="Casella di testo 49" o:spid="_x0000_s1036" type="#_x0000_t202" style="position:absolute;left:0;text-align:left;margin-left:271pt;margin-top:267.35pt;width:34.9pt;height:2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" filled="f" stroked="f" strokeweight=".5pt">
                <v:textbox>
                  <w:txbxContent>
                    <w:p w14:paraId="3DE07AA0" w14:textId="77777777" w:rsidR="00783BFA" w:rsidRPr="006B15C8" w:rsidRDefault="00783BFA" w:rsidP="00783BFA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D0E93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86DB34" wp14:editId="62BB7054">
                <wp:simplePos x="0" y="0"/>
                <wp:positionH relativeFrom="column">
                  <wp:posOffset>3308217</wp:posOffset>
                </wp:positionH>
                <wp:positionV relativeFrom="paragraph">
                  <wp:posOffset>3675048</wp:posOffset>
                </wp:positionV>
                <wp:extent cx="641445" cy="61415"/>
                <wp:effectExtent l="57150" t="57150" r="6350" b="129540"/>
                <wp:wrapNone/>
                <wp:docPr id="48" name="Connettore 2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445" cy="61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DFEA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8" o:spid="_x0000_s1026" type="#_x0000_t32" style="position:absolute;margin-left:260.5pt;margin-top:289.35pt;width:50.5pt;height:4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D0E93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94BAD9" wp14:editId="11D088E0">
                <wp:simplePos x="0" y="0"/>
                <wp:positionH relativeFrom="column">
                  <wp:posOffset>3137620</wp:posOffset>
                </wp:positionH>
                <wp:positionV relativeFrom="paragraph">
                  <wp:posOffset>1402696</wp:posOffset>
                </wp:positionV>
                <wp:extent cx="743803" cy="81887"/>
                <wp:effectExtent l="57150" t="57150" r="56515" b="128270"/>
                <wp:wrapNone/>
                <wp:docPr id="39" name="Connettore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3803" cy="818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A08C8" id="Connettore 2 39" o:spid="_x0000_s1026" type="#_x0000_t32" style="position:absolute;margin-left:247.05pt;margin-top:110.45pt;width:58.55pt;height:6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D0E93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406B30" wp14:editId="1217F205">
                <wp:simplePos x="0" y="0"/>
                <wp:positionH relativeFrom="column">
                  <wp:posOffset>4004253</wp:posOffset>
                </wp:positionH>
                <wp:positionV relativeFrom="paragraph">
                  <wp:posOffset>3599986</wp:posOffset>
                </wp:positionV>
                <wp:extent cx="716508" cy="232012"/>
                <wp:effectExtent l="0" t="0" r="26670" b="15875"/>
                <wp:wrapNone/>
                <wp:docPr id="22" name="Rettango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508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261B7" id="Rettangolo 22" o:spid="_x0000_s1026" style="position:absolute;margin-left:315.3pt;margin-top:283.45pt;width:56.4pt;height:18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" filled="f" strokecolor="#51031e [1604]" strokeweight="2pt"/>
            </w:pict>
          </mc:Fallback>
        </mc:AlternateContent>
      </w:r>
      <w:r w:rsidR="001D0E93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16DA9F" wp14:editId="2160F4D1">
                <wp:simplePos x="0" y="0"/>
                <wp:positionH relativeFrom="column">
                  <wp:posOffset>4004254</wp:posOffset>
                </wp:positionH>
                <wp:positionV relativeFrom="paragraph">
                  <wp:posOffset>911377</wp:posOffset>
                </wp:positionV>
                <wp:extent cx="2183642" cy="2620370"/>
                <wp:effectExtent l="0" t="0" r="26670" b="27940"/>
                <wp:wrapNone/>
                <wp:docPr id="16" name="Rettango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642" cy="2620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94B72" id="Rettangolo 16" o:spid="_x0000_s1026" style="position:absolute;margin-left:315.3pt;margin-top:71.75pt;width:171.95pt;height:206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" filled="f" strokecolor="#51031e [1604]" strokeweight="2pt"/>
            </w:pict>
          </mc:Fallback>
        </mc:AlternateContent>
      </w:r>
      <w:r w:rsidR="00FD4BED">
        <w:rPr>
          <w:noProof/>
          <w:color w:val="161718" w:themeColor="text1"/>
          <w:sz w:val="22"/>
        </w:rPr>
        <w:drawing>
          <wp:inline distT="0" distB="0" distL="0" distR="0" wp14:anchorId="2150D828" wp14:editId="60426924">
            <wp:extent cx="6957729" cy="3913632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8704" cy="39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7057" w14:textId="6AEC75BE" w:rsidR="00FD4BED" w:rsidRDefault="00FD4BED" w:rsidP="00E85440">
      <w:pPr>
        <w:pStyle w:val="Paragrafoelenco"/>
        <w:ind w:left="426"/>
        <w:rPr>
          <w:color w:val="161718" w:themeColor="text1"/>
          <w:sz w:val="22"/>
        </w:rPr>
      </w:pPr>
    </w:p>
    <w:p w14:paraId="32EDE85B" w14:textId="200BFA00" w:rsidR="00FD4BED" w:rsidRDefault="00FD4BED" w:rsidP="00E85440">
      <w:pPr>
        <w:pStyle w:val="Paragrafoelenco"/>
        <w:ind w:left="426"/>
        <w:rPr>
          <w:color w:val="161718" w:themeColor="text1"/>
          <w:sz w:val="22"/>
        </w:rPr>
      </w:pPr>
    </w:p>
    <w:p w14:paraId="0B4EED87" w14:textId="671EDC31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544D949D" w14:textId="265706E0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43285C26" w14:textId="7112F9A2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5A151E26" w14:textId="77328652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6857F4EB" w14:textId="58F5B63A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083D9388" w14:textId="3D517F08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7A831957" w14:textId="48DD3877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6F585F9A" w14:textId="2C589593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5D6F0157" w14:textId="069357C0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5D9A1EDD" w14:textId="7C9EF460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7911FCE2" w14:textId="421F6D9A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4ABC7E64" w14:textId="2BAD061D" w:rsidR="009A73B3" w:rsidRDefault="009A73B3" w:rsidP="00E85440">
      <w:pPr>
        <w:pStyle w:val="Paragrafoelenco"/>
        <w:ind w:left="426"/>
        <w:rPr>
          <w:color w:val="161718" w:themeColor="text1"/>
          <w:sz w:val="22"/>
        </w:rPr>
      </w:pPr>
    </w:p>
    <w:p w14:paraId="27D05A75" w14:textId="77777777" w:rsidR="00593618" w:rsidRPr="00A277A4" w:rsidRDefault="00593618" w:rsidP="00E85440">
      <w:pPr>
        <w:pStyle w:val="Paragrafoelenco"/>
        <w:ind w:left="426"/>
        <w:rPr>
          <w:color w:val="161718" w:themeColor="text1"/>
          <w:sz w:val="22"/>
        </w:rPr>
      </w:pPr>
    </w:p>
    <w:p w14:paraId="11699B19" w14:textId="79F6E135" w:rsidR="00573BD7" w:rsidRDefault="00573BD7" w:rsidP="00573BD7">
      <w:pPr>
        <w:rPr>
          <w:color w:val="A4063E" w:themeColor="accent1"/>
          <w:sz w:val="22"/>
        </w:rPr>
      </w:pPr>
      <w:r w:rsidRPr="00935C16">
        <w:rPr>
          <w:color w:val="A4063E" w:themeColor="accent1"/>
          <w:sz w:val="22"/>
        </w:rPr>
        <w:lastRenderedPageBreak/>
        <w:t xml:space="preserve">3.5.6 Pagamento con carta </w:t>
      </w:r>
    </w:p>
    <w:p w14:paraId="0F2A9EE0" w14:textId="19BFBF2D" w:rsidR="00935C16" w:rsidRPr="009F28FE" w:rsidRDefault="00E85440" w:rsidP="00573BD7">
      <w:pPr>
        <w:rPr>
          <w:color w:val="161718" w:themeColor="text1"/>
          <w:sz w:val="22"/>
        </w:rPr>
      </w:pPr>
      <w:r w:rsidRPr="009F28FE">
        <w:rPr>
          <w:color w:val="161718" w:themeColor="text1"/>
          <w:sz w:val="22"/>
        </w:rPr>
        <w:t>Per inserire i dati della carta compilare la carta interattiva coi i dati richiesti</w:t>
      </w:r>
      <w:r w:rsidR="009F28FE" w:rsidRPr="009F28FE">
        <w:rPr>
          <w:color w:val="161718" w:themeColor="text1"/>
          <w:sz w:val="22"/>
        </w:rPr>
        <w:t xml:space="preserve"> (Obbligatori)</w:t>
      </w:r>
      <w:r w:rsidRPr="009F28FE">
        <w:rPr>
          <w:color w:val="161718" w:themeColor="text1"/>
          <w:sz w:val="22"/>
        </w:rPr>
        <w:t>:</w:t>
      </w:r>
    </w:p>
    <w:p w14:paraId="07263DF3" w14:textId="186A09C5" w:rsidR="00E85440" w:rsidRPr="009F28FE" w:rsidRDefault="00E85440" w:rsidP="009F28FE">
      <w:pPr>
        <w:pStyle w:val="Paragrafoelenco"/>
        <w:numPr>
          <w:ilvl w:val="0"/>
          <w:numId w:val="3"/>
        </w:numPr>
        <w:ind w:left="426"/>
        <w:rPr>
          <w:color w:val="161718" w:themeColor="text1"/>
          <w:sz w:val="22"/>
        </w:rPr>
      </w:pPr>
      <w:r w:rsidRPr="009F28FE">
        <w:rPr>
          <w:color w:val="161718" w:themeColor="text1"/>
          <w:sz w:val="22"/>
        </w:rPr>
        <w:t>Numero della carta</w:t>
      </w:r>
    </w:p>
    <w:p w14:paraId="37058396" w14:textId="613CF4BA" w:rsidR="00E85440" w:rsidRPr="009F28FE" w:rsidRDefault="00E85440" w:rsidP="009F28FE">
      <w:pPr>
        <w:pStyle w:val="Paragrafoelenco"/>
        <w:numPr>
          <w:ilvl w:val="0"/>
          <w:numId w:val="3"/>
        </w:numPr>
        <w:ind w:left="426"/>
        <w:rPr>
          <w:color w:val="161718" w:themeColor="text1"/>
          <w:sz w:val="22"/>
        </w:rPr>
      </w:pPr>
      <w:r w:rsidRPr="009F28FE">
        <w:rPr>
          <w:color w:val="161718" w:themeColor="text1"/>
          <w:sz w:val="22"/>
        </w:rPr>
        <w:t>Nome e cognome del titolare</w:t>
      </w:r>
    </w:p>
    <w:p w14:paraId="7A8572E9" w14:textId="0045F5EB" w:rsidR="00E85440" w:rsidRPr="009F28FE" w:rsidRDefault="00E85440" w:rsidP="009F28FE">
      <w:pPr>
        <w:pStyle w:val="Paragrafoelenco"/>
        <w:numPr>
          <w:ilvl w:val="0"/>
          <w:numId w:val="3"/>
        </w:numPr>
        <w:ind w:left="426"/>
        <w:rPr>
          <w:color w:val="161718" w:themeColor="text1"/>
          <w:sz w:val="22"/>
        </w:rPr>
      </w:pPr>
      <w:r w:rsidRPr="009F28FE">
        <w:rPr>
          <w:color w:val="161718" w:themeColor="text1"/>
          <w:sz w:val="22"/>
        </w:rPr>
        <w:t xml:space="preserve">Data di scadenza </w:t>
      </w:r>
    </w:p>
    <w:p w14:paraId="16F7DE4A" w14:textId="0F1CE7FE" w:rsidR="00E85440" w:rsidRDefault="00E85440" w:rsidP="009F28FE">
      <w:pPr>
        <w:pStyle w:val="Paragrafoelenco"/>
        <w:numPr>
          <w:ilvl w:val="0"/>
          <w:numId w:val="3"/>
        </w:numPr>
        <w:ind w:left="426"/>
        <w:rPr>
          <w:color w:val="161718" w:themeColor="text1"/>
          <w:sz w:val="22"/>
        </w:rPr>
      </w:pPr>
      <w:proofErr w:type="spellStart"/>
      <w:r w:rsidRPr="009F28FE">
        <w:rPr>
          <w:color w:val="161718" w:themeColor="text1"/>
          <w:sz w:val="22"/>
        </w:rPr>
        <w:t>Cvv</w:t>
      </w:r>
      <w:proofErr w:type="spellEnd"/>
    </w:p>
    <w:p w14:paraId="62FCB378" w14:textId="718571EF" w:rsidR="009F28FE" w:rsidRDefault="009F28FE" w:rsidP="009F28FE">
      <w:pPr>
        <w:ind w:left="66"/>
        <w:rPr>
          <w:color w:val="161718" w:themeColor="text1"/>
          <w:sz w:val="22"/>
        </w:rPr>
      </w:pPr>
      <w:r>
        <w:rPr>
          <w:color w:val="161718" w:themeColor="text1"/>
          <w:sz w:val="22"/>
        </w:rPr>
        <w:t>Una volta schiacciato su “conferma” il pagamento sarà stato effettuato e l’ordine verrà spedito il prima possibile</w:t>
      </w:r>
      <w:r w:rsidR="009A73B3">
        <w:rPr>
          <w:color w:val="161718" w:themeColor="text1"/>
          <w:sz w:val="22"/>
        </w:rPr>
        <w:t>.</w:t>
      </w:r>
    </w:p>
    <w:p w14:paraId="2770CED1" w14:textId="2DBAFE78" w:rsidR="009A73B3" w:rsidRPr="009A73B3" w:rsidRDefault="009A73B3" w:rsidP="009F28FE">
      <w:pPr>
        <w:ind w:left="66"/>
        <w:rPr>
          <w:color w:val="161718" w:themeColor="text1"/>
          <w:sz w:val="10"/>
          <w:szCs w:val="10"/>
        </w:rPr>
      </w:pPr>
    </w:p>
    <w:p w14:paraId="79C11390" w14:textId="66CAD4A7" w:rsidR="009A73B3" w:rsidRDefault="00ED4654" w:rsidP="009A73B3">
      <w:pPr>
        <w:ind w:left="-567"/>
        <w:rPr>
          <w:color w:val="161718" w:themeColor="text1"/>
          <w:sz w:val="22"/>
        </w:rPr>
      </w:pPr>
      <w:r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BFD28D" wp14:editId="4698F3AC">
                <wp:simplePos x="0" y="0"/>
                <wp:positionH relativeFrom="column">
                  <wp:posOffset>2174875</wp:posOffset>
                </wp:positionH>
                <wp:positionV relativeFrom="paragraph">
                  <wp:posOffset>3014506</wp:posOffset>
                </wp:positionV>
                <wp:extent cx="1913255" cy="279779"/>
                <wp:effectExtent l="0" t="0" r="10795" b="25400"/>
                <wp:wrapNone/>
                <wp:docPr id="66" name="Rettango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255" cy="27977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3138A" id="Rettangolo 66" o:spid="_x0000_s1026" style="position:absolute;margin-left:171.25pt;margin-top:237.35pt;width:150.65pt;height:22.0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" filled="f" strokecolor="#51031e [1604]" strokeweight="2pt"/>
            </w:pict>
          </mc:Fallback>
        </mc:AlternateContent>
      </w:r>
      <w:r w:rsidR="005C2996"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AE33E8" wp14:editId="4AE87197">
                <wp:simplePos x="0" y="0"/>
                <wp:positionH relativeFrom="column">
                  <wp:posOffset>4321834</wp:posOffset>
                </wp:positionH>
                <wp:positionV relativeFrom="paragraph">
                  <wp:posOffset>1948036</wp:posOffset>
                </wp:positionV>
                <wp:extent cx="443387" cy="336864"/>
                <wp:effectExtent l="0" t="0" r="0" b="6350"/>
                <wp:wrapNone/>
                <wp:docPr id="70" name="Casella di tes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982A5" w14:textId="4E7F41BB" w:rsidR="005C2996" w:rsidRPr="006B15C8" w:rsidRDefault="005C2996" w:rsidP="005C2996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E33E8" id="Casella di testo 70" o:spid="_x0000_s1035" type="#_x0000_t202" style="position:absolute;left:0;text-align:left;margin-left:340.3pt;margin-top:153.4pt;width:34.9pt;height:2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" filled="f" stroked="f" strokeweight=".5pt">
                <v:textbox>
                  <w:txbxContent>
                    <w:p w14:paraId="768982A5" w14:textId="4E7F41BB" w:rsidR="005C2996" w:rsidRPr="006B15C8" w:rsidRDefault="005C2996" w:rsidP="005C2996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C2996"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C89F5D" wp14:editId="15F86D65">
                <wp:simplePos x="0" y="0"/>
                <wp:positionH relativeFrom="column">
                  <wp:posOffset>4319270</wp:posOffset>
                </wp:positionH>
                <wp:positionV relativeFrom="paragraph">
                  <wp:posOffset>2912374</wp:posOffset>
                </wp:positionV>
                <wp:extent cx="443387" cy="336864"/>
                <wp:effectExtent l="0" t="0" r="0" b="6350"/>
                <wp:wrapNone/>
                <wp:docPr id="69" name="Casella di tes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387" cy="3368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381921" w14:textId="77777777" w:rsidR="005C2996" w:rsidRPr="006B15C8" w:rsidRDefault="005C2996" w:rsidP="005C2996">
                            <w:pPr>
                              <w:rPr>
                                <w:b/>
                                <w:bCs/>
                                <w:color w:val="A4063E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4063E" w:themeColor="accen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89F5D" id="Casella di testo 69" o:spid="_x0000_s1036" type="#_x0000_t202" style="position:absolute;left:0;text-align:left;margin-left:340.1pt;margin-top:229.3pt;width:34.9pt;height:26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" filled="f" stroked="f" strokeweight=".5pt">
                <v:textbox>
                  <w:txbxContent>
                    <w:p w14:paraId="7B381921" w14:textId="77777777" w:rsidR="005C2996" w:rsidRPr="006B15C8" w:rsidRDefault="005C2996" w:rsidP="005C2996">
                      <w:pPr>
                        <w:rPr>
                          <w:b/>
                          <w:bCs/>
                          <w:color w:val="A4063E" w:themeColor="accent1"/>
                        </w:rPr>
                      </w:pPr>
                      <w:r>
                        <w:rPr>
                          <w:b/>
                          <w:bCs/>
                          <w:color w:val="A4063E" w:themeColor="accent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C2996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708EEE" wp14:editId="120B476F">
                <wp:simplePos x="0" y="0"/>
                <wp:positionH relativeFrom="column">
                  <wp:posOffset>4146422</wp:posOffset>
                </wp:positionH>
                <wp:positionV relativeFrom="paragraph">
                  <wp:posOffset>3197919</wp:posOffset>
                </wp:positionV>
                <wp:extent cx="529175" cy="0"/>
                <wp:effectExtent l="0" t="95250" r="0" b="152400"/>
                <wp:wrapNone/>
                <wp:docPr id="68" name="Connettore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1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823B" id="Connettore 2 68" o:spid="_x0000_s1026" type="#_x0000_t32" style="position:absolute;margin-left:326.5pt;margin-top:251.8pt;width:41.65pt;height:0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5C2996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88A368" wp14:editId="12E36CA1">
                <wp:simplePos x="0" y="0"/>
                <wp:positionH relativeFrom="column">
                  <wp:posOffset>4194612</wp:posOffset>
                </wp:positionH>
                <wp:positionV relativeFrom="paragraph">
                  <wp:posOffset>2272948</wp:posOffset>
                </wp:positionV>
                <wp:extent cx="570839" cy="0"/>
                <wp:effectExtent l="0" t="95250" r="0" b="152400"/>
                <wp:wrapNone/>
                <wp:docPr id="67" name="Connettore 2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083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1625F" id="Connettore 2 67" o:spid="_x0000_s1026" type="#_x0000_t32" style="position:absolute;margin-left:330.3pt;margin-top:178.95pt;width:44.95pt;height:0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" strokecolor="#a4063e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5C2996">
        <w:rPr>
          <w:noProof/>
          <w:color w:val="161718" w:themeColor="text1"/>
          <w:sz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B8A4E37" wp14:editId="5225805F">
                <wp:simplePos x="0" y="0"/>
                <wp:positionH relativeFrom="column">
                  <wp:posOffset>2122677</wp:posOffset>
                </wp:positionH>
                <wp:positionV relativeFrom="paragraph">
                  <wp:posOffset>1971671</wp:posOffset>
                </wp:positionV>
                <wp:extent cx="2024365" cy="1041254"/>
                <wp:effectExtent l="0" t="0" r="14605" b="26035"/>
                <wp:wrapNone/>
                <wp:docPr id="65" name="Rettango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365" cy="10412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0E237" id="Rettangolo 65" o:spid="_x0000_s1026" style="position:absolute;margin-left:167.15pt;margin-top:155.25pt;width:159.4pt;height:8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" filled="f" strokecolor="#51031e [1604]" strokeweight="2pt"/>
            </w:pict>
          </mc:Fallback>
        </mc:AlternateContent>
      </w:r>
      <w:r w:rsidR="009A73B3">
        <w:rPr>
          <w:noProof/>
          <w:color w:val="161718" w:themeColor="text1"/>
          <w:sz w:val="22"/>
        </w:rPr>
        <w:drawing>
          <wp:inline distT="0" distB="0" distL="0" distR="0" wp14:anchorId="2A387857" wp14:editId="41A0ED51">
            <wp:extent cx="7056958" cy="3969447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365" cy="39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BC91" w14:textId="77777777" w:rsidR="00E85440" w:rsidRPr="009A73B3" w:rsidRDefault="00E85440" w:rsidP="00573BD7">
      <w:pPr>
        <w:rPr>
          <w:color w:val="A4063E" w:themeColor="accent1"/>
          <w:sz w:val="10"/>
          <w:szCs w:val="10"/>
        </w:rPr>
      </w:pPr>
    </w:p>
    <w:p w14:paraId="1B6FD51E" w14:textId="3E08225F" w:rsidR="00573BD7" w:rsidRDefault="00573BD7" w:rsidP="00573BD7">
      <w:pPr>
        <w:rPr>
          <w:color w:val="A4063E" w:themeColor="accent1"/>
          <w:sz w:val="22"/>
        </w:rPr>
      </w:pPr>
      <w:r w:rsidRPr="00935C16">
        <w:rPr>
          <w:color w:val="A4063E" w:themeColor="accent1"/>
          <w:sz w:val="22"/>
        </w:rPr>
        <w:t xml:space="preserve">4. Riservatezza dati trattati </w:t>
      </w:r>
    </w:p>
    <w:p w14:paraId="591B7DFD" w14:textId="16BB6141" w:rsidR="009F28FE" w:rsidRDefault="009F28FE" w:rsidP="00573BD7">
      <w:pPr>
        <w:rPr>
          <w:color w:val="161718" w:themeColor="text1"/>
          <w:sz w:val="22"/>
        </w:rPr>
      </w:pPr>
      <w:r w:rsidRPr="009F28FE">
        <w:rPr>
          <w:color w:val="161718" w:themeColor="text1"/>
          <w:sz w:val="22"/>
        </w:rPr>
        <w:t>Tutti i dati sensibili verranno trattati con la massima riservatezza e discrezione, venendo criptati.</w:t>
      </w:r>
    </w:p>
    <w:p w14:paraId="59157BE4" w14:textId="31D9DDAD" w:rsidR="00F74C43" w:rsidRPr="009F28FE" w:rsidRDefault="00F74C43" w:rsidP="00573BD7">
      <w:pPr>
        <w:rPr>
          <w:color w:val="161718" w:themeColor="text1"/>
          <w:sz w:val="22"/>
        </w:rPr>
      </w:pPr>
    </w:p>
    <w:p w14:paraId="60B12423" w14:textId="371D3B72" w:rsidR="009F28FE" w:rsidRPr="00935C16" w:rsidRDefault="009F28FE" w:rsidP="00573BD7">
      <w:pPr>
        <w:rPr>
          <w:color w:val="A4063E" w:themeColor="accent1"/>
          <w:sz w:val="22"/>
        </w:rPr>
      </w:pPr>
    </w:p>
    <w:p w14:paraId="53333171" w14:textId="58F84C68" w:rsidR="00573BD7" w:rsidRPr="00B10118" w:rsidRDefault="00573BD7" w:rsidP="00B10118">
      <w:pPr>
        <w:jc w:val="center"/>
        <w:rPr>
          <w:b/>
          <w:color w:val="161718" w:themeColor="text1"/>
          <w:sz w:val="44"/>
        </w:rPr>
      </w:pPr>
    </w:p>
    <w:sectPr w:rsidR="00573BD7" w:rsidRPr="00B10118" w:rsidSect="0029136D">
      <w:headerReference w:type="default" r:id="rId20"/>
      <w:footerReference w:type="default" r:id="rId21"/>
      <w:footerReference w:type="first" r:id="rId22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386A3" w14:textId="77777777" w:rsidR="00EC6E89" w:rsidRDefault="00EC6E89" w:rsidP="004B7E44">
      <w:r>
        <w:separator/>
      </w:r>
    </w:p>
  </w:endnote>
  <w:endnote w:type="continuationSeparator" w:id="0">
    <w:p w14:paraId="70499A10" w14:textId="77777777" w:rsidR="00EC6E89" w:rsidRDefault="00EC6E89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altName w:val="Franklin Gothic Book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3959157B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3468F3AD" w14:textId="77777777" w:rsidR="004B7E44" w:rsidRPr="003B4806" w:rsidRDefault="003B4806" w:rsidP="004B7E44">
          <w:pPr>
            <w:pStyle w:val="Pidipagina"/>
            <w:rPr>
              <w:rFonts w:ascii="Times New Roman" w:hAnsi="Times New Roman" w:cs="Times New Roman"/>
            </w:rPr>
          </w:pPr>
          <w:r w:rsidRPr="003B4806">
            <w:rPr>
              <w:rFonts w:ascii="Times New Roman" w:hAnsi="Times New Roman" w:cs="Times New Roman"/>
              <w:lang w:bidi="it-IT"/>
            </w:rPr>
            <w:t>www.Nøzama</w:t>
          </w:r>
          <w:r>
            <w:rPr>
              <w:rFonts w:ascii="Times New Roman" w:hAnsi="Times New Roman" w:cs="Times New Roman"/>
              <w:lang w:bidi="it-IT"/>
            </w:rPr>
            <w:t>.it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6191010"/>
      <w:docPartObj>
        <w:docPartGallery w:val="Page Numbers (Bottom of Page)"/>
        <w:docPartUnique/>
      </w:docPartObj>
    </w:sdtPr>
    <w:sdtEndPr/>
    <w:sdtContent>
      <w:p w14:paraId="0EC640B2" w14:textId="77777777" w:rsidR="005A718F" w:rsidRDefault="005A718F" w:rsidP="004B7E44">
        <w:pPr>
          <w:pStyle w:val="Pidipagina"/>
        </w:pPr>
        <w:r>
          <w:rPr>
            <w:lang w:bidi="it-IT"/>
          </w:rPr>
          <w:fldChar w:fldCharType="begin"/>
        </w:r>
        <w:r>
          <w:rPr>
            <w:lang w:bidi="it-IT"/>
          </w:rPr>
          <w:instrText xml:space="preserve"> PAGE   \* MERGEFORMAT </w:instrText>
        </w:r>
        <w:r>
          <w:rPr>
            <w:lang w:bidi="it-IT"/>
          </w:rPr>
          <w:fldChar w:fldCharType="separate"/>
        </w:r>
        <w:r w:rsidR="009548CE">
          <w:rPr>
            <w:noProof/>
            <w:lang w:bidi="it-IT"/>
          </w:rPr>
          <w:t>1</w:t>
        </w:r>
        <w:r>
          <w:rPr>
            <w:lang w:bidi="it-I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022150" w14:textId="77777777" w:rsidR="00EC6E89" w:rsidRDefault="00EC6E89" w:rsidP="004B7E44">
      <w:r>
        <w:separator/>
      </w:r>
    </w:p>
  </w:footnote>
  <w:footnote w:type="continuationSeparator" w:id="0">
    <w:p w14:paraId="021C20F1" w14:textId="77777777" w:rsidR="00EC6E89" w:rsidRDefault="00EC6E89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6310240D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53AE5C1A" w14:textId="77777777" w:rsidR="004B7E44" w:rsidRDefault="004B7E44" w:rsidP="004B7E44">
          <w:pPr>
            <w:pStyle w:val="Intestazione"/>
          </w:pPr>
          <w:r>
            <w:rPr>
              <w:noProof/>
              <w:lang w:eastAsia="it-IT"/>
            </w:rPr>
            <mc:AlternateContent>
              <mc:Choice Requires="wps">
                <w:drawing>
                  <wp:inline distT="0" distB="0" distL="0" distR="0" wp14:anchorId="42060F36" wp14:editId="7D826E7E">
                    <wp:extent cx="1352282" cy="592428"/>
                    <wp:effectExtent l="0" t="0" r="635" b="0"/>
                    <wp:docPr id="11" name="Rettango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1BF2EB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separate"/>
                                </w:r>
                                <w:r w:rsidR="009548CE">
                                  <w:rPr>
                                    <w:b/>
                                    <w:noProof/>
                                    <w:lang w:bidi="it-IT"/>
                                  </w:rPr>
                                  <w:t>10</w:t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42060F36" id="Rettangolo 11" o:spid="_x0000_s1028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" fillcolor="#a4063e [3204]" stroked="f" strokeweight="2pt">
                    <v:textbox>
                      <w:txbxContent>
                        <w:p w14:paraId="3A1BF2EB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it-IT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fldChar w:fldCharType="separate"/>
                          </w:r>
                          <w:r w:rsidR="009548CE">
                            <w:rPr>
                              <w:b/>
                              <w:noProof/>
                              <w:lang w:bidi="it-IT"/>
                            </w:rPr>
                            <w:t>10</w:t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C392C"/>
    <w:multiLevelType w:val="hybridMultilevel"/>
    <w:tmpl w:val="FF0899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151DFC"/>
    <w:multiLevelType w:val="hybridMultilevel"/>
    <w:tmpl w:val="005ADC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0158C5"/>
    <w:multiLevelType w:val="hybridMultilevel"/>
    <w:tmpl w:val="276E24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attachedTemplate r:id="rId1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806"/>
    <w:rsid w:val="00001598"/>
    <w:rsid w:val="00037606"/>
    <w:rsid w:val="0005121C"/>
    <w:rsid w:val="000648B0"/>
    <w:rsid w:val="0006650B"/>
    <w:rsid w:val="00083B7C"/>
    <w:rsid w:val="00183087"/>
    <w:rsid w:val="001D0E93"/>
    <w:rsid w:val="002043A9"/>
    <w:rsid w:val="00242E07"/>
    <w:rsid w:val="00273E5D"/>
    <w:rsid w:val="002818BE"/>
    <w:rsid w:val="0029136D"/>
    <w:rsid w:val="00293B83"/>
    <w:rsid w:val="002A23C8"/>
    <w:rsid w:val="002B3669"/>
    <w:rsid w:val="002C1DE7"/>
    <w:rsid w:val="003B4806"/>
    <w:rsid w:val="00497C55"/>
    <w:rsid w:val="004B7E44"/>
    <w:rsid w:val="004D5252"/>
    <w:rsid w:val="004F2B86"/>
    <w:rsid w:val="00513A5C"/>
    <w:rsid w:val="005533FD"/>
    <w:rsid w:val="00573BD7"/>
    <w:rsid w:val="00593618"/>
    <w:rsid w:val="005A718F"/>
    <w:rsid w:val="005C2996"/>
    <w:rsid w:val="00695BAD"/>
    <w:rsid w:val="00696989"/>
    <w:rsid w:val="00697E9A"/>
    <w:rsid w:val="006A330E"/>
    <w:rsid w:val="006A3CE7"/>
    <w:rsid w:val="006B15C8"/>
    <w:rsid w:val="007516CF"/>
    <w:rsid w:val="00783BFA"/>
    <w:rsid w:val="007B5F15"/>
    <w:rsid w:val="00853D04"/>
    <w:rsid w:val="00857657"/>
    <w:rsid w:val="008817D2"/>
    <w:rsid w:val="008944D2"/>
    <w:rsid w:val="008B33BC"/>
    <w:rsid w:val="008E606B"/>
    <w:rsid w:val="009120E9"/>
    <w:rsid w:val="00935C16"/>
    <w:rsid w:val="009427CB"/>
    <w:rsid w:val="00945900"/>
    <w:rsid w:val="009548CE"/>
    <w:rsid w:val="00967E8D"/>
    <w:rsid w:val="009A73B3"/>
    <w:rsid w:val="009C396C"/>
    <w:rsid w:val="009F28FE"/>
    <w:rsid w:val="00A277A4"/>
    <w:rsid w:val="00A92DB9"/>
    <w:rsid w:val="00B10118"/>
    <w:rsid w:val="00B572B4"/>
    <w:rsid w:val="00B87ECA"/>
    <w:rsid w:val="00DB26A7"/>
    <w:rsid w:val="00DE6175"/>
    <w:rsid w:val="00E417E5"/>
    <w:rsid w:val="00E5661B"/>
    <w:rsid w:val="00E76CAD"/>
    <w:rsid w:val="00E821D4"/>
    <w:rsid w:val="00E85440"/>
    <w:rsid w:val="00E94B5F"/>
    <w:rsid w:val="00EB68C1"/>
    <w:rsid w:val="00EC6E89"/>
    <w:rsid w:val="00ED4654"/>
    <w:rsid w:val="00F74C43"/>
    <w:rsid w:val="00FA1D15"/>
    <w:rsid w:val="00FD4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00DE1C"/>
  <w15:chartTrackingRefBased/>
  <w15:docId w15:val="{602F5081-6D88-4579-BC77-7AC7FF68C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18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Titolo1">
    <w:name w:val="heading 1"/>
    <w:basedOn w:val="Normale"/>
    <w:link w:val="Titolo1Carattere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itolo2">
    <w:name w:val="heading 2"/>
    <w:basedOn w:val="Normale"/>
    <w:link w:val="Titolo2Carattere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itolo3">
    <w:name w:val="heading 3"/>
    <w:basedOn w:val="Normale"/>
    <w:link w:val="Titolo3Carattere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itolo4">
    <w:name w:val="heading 4"/>
    <w:basedOn w:val="Normale"/>
    <w:link w:val="Titolo4Carattere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itolo5">
    <w:name w:val="heading 5"/>
    <w:basedOn w:val="Normale"/>
    <w:next w:val="Normale"/>
    <w:link w:val="Titolo5Carattere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olo">
    <w:name w:val="Title"/>
    <w:basedOn w:val="Normale"/>
    <w:link w:val="TitoloCarattere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oloCarattere">
    <w:name w:val="Titolo Carattere"/>
    <w:basedOn w:val="Carpredefinitoparagrafo"/>
    <w:link w:val="Titolo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ottotitolo">
    <w:name w:val="Subtitle"/>
    <w:basedOn w:val="Normale"/>
    <w:link w:val="SottotitoloCarattere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ottotitoloCarattere">
    <w:name w:val="Sottotitolo Carattere"/>
    <w:basedOn w:val="Carpredefinitoparagrafo"/>
    <w:link w:val="Sottotito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essunaspaziatura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itolo2Carattere">
    <w:name w:val="Titolo 2 Carattere"/>
    <w:basedOn w:val="Carpredefinitoparagrafo"/>
    <w:link w:val="Tito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itolo3Carattere">
    <w:name w:val="Titolo 3 Carattere"/>
    <w:basedOn w:val="Carpredefinitoparagrafo"/>
    <w:link w:val="Tito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itolo4Carattere">
    <w:name w:val="Titolo 4 Carattere"/>
    <w:basedOn w:val="Carpredefinitoparagrafo"/>
    <w:link w:val="Tito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itolo">
    <w:name w:val="Capitolo"/>
    <w:basedOn w:val="Normale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itolo5Carattere">
    <w:name w:val="Titolo 5 Carattere"/>
    <w:basedOn w:val="Carpredefinitoparagrafo"/>
    <w:link w:val="Tito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5A718F"/>
    <w:pPr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A718F"/>
  </w:style>
  <w:style w:type="paragraph" w:styleId="Pidipagina">
    <w:name w:val="footer"/>
    <w:basedOn w:val="Normale"/>
    <w:link w:val="PidipaginaCarattere"/>
    <w:uiPriority w:val="99"/>
    <w:unhideWhenUsed/>
    <w:rsid w:val="005A718F"/>
    <w:pPr>
      <w:spacing w:line="240" w:lineRule="auto"/>
      <w:jc w:val="center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A718F"/>
  </w:style>
  <w:style w:type="character" w:styleId="Testosegnaposto">
    <w:name w:val="Placeholder Text"/>
    <w:basedOn w:val="Carpredefinitoparagrafo"/>
    <w:uiPriority w:val="99"/>
    <w:semiHidden/>
    <w:rsid w:val="00945900"/>
    <w:rPr>
      <w:color w:val="808080"/>
    </w:rPr>
  </w:style>
  <w:style w:type="character" w:styleId="Collegamentoipertestuale">
    <w:name w:val="Hyperlink"/>
    <w:basedOn w:val="Carpredefinitoparagrafo"/>
    <w:uiPriority w:val="99"/>
    <w:unhideWhenUsed/>
    <w:rsid w:val="003B4806"/>
    <w:rPr>
      <w:color w:val="93C842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2818BE"/>
    <w:rPr>
      <w:b/>
      <w:bCs/>
    </w:rPr>
  </w:style>
  <w:style w:type="paragraph" w:styleId="Paragrafoelenco">
    <w:name w:val="List Paragraph"/>
    <w:basedOn w:val="Normale"/>
    <w:uiPriority w:val="34"/>
    <w:unhideWhenUsed/>
    <w:qFormat/>
    <w:rsid w:val="002B36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75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5bi-inf-g13\AppData\Roaming\Microsoft\Templates\Report%20aziendale%20(design%20Professionale)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aziendale (design Professionale).dotx</Template>
  <TotalTime>335</TotalTime>
  <Pages>16</Pages>
  <Words>1308</Words>
  <Characters>7462</Characters>
  <Application>Microsoft Office Word</Application>
  <DocSecurity>0</DocSecurity>
  <Lines>62</Lines>
  <Paragraphs>17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INDICE</dc:subject>
  <dc:creator>5bi-inf-g13</dc:creator>
  <cp:keywords/>
  <dc:description/>
  <cp:lastModifiedBy>Riccardo Delfrate</cp:lastModifiedBy>
  <cp:revision>38</cp:revision>
  <dcterms:created xsi:type="dcterms:W3CDTF">2021-05-26T09:01:00Z</dcterms:created>
  <dcterms:modified xsi:type="dcterms:W3CDTF">2021-05-29T06:47:00Z</dcterms:modified>
</cp:coreProperties>
</file>