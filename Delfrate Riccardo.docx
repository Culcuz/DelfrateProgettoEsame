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A2BC4" w14:textId="537128DA" w:rsidR="00021C04" w:rsidRDefault="00564483">
      <w:r w:rsidRPr="00C42A1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45D0080" wp14:editId="268EB852">
                <wp:simplePos x="0" y="0"/>
                <wp:positionH relativeFrom="column">
                  <wp:posOffset>6750109</wp:posOffset>
                </wp:positionH>
                <wp:positionV relativeFrom="paragraph">
                  <wp:posOffset>10045345</wp:posOffset>
                </wp:positionV>
                <wp:extent cx="1685925" cy="361950"/>
                <wp:effectExtent l="0" t="0" r="9525" b="0"/>
                <wp:wrapNone/>
                <wp:docPr id="16" name="Casella di tes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3619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BD62D78" w14:textId="77777777" w:rsidR="00564483" w:rsidRPr="00D01160" w:rsidRDefault="00564483" w:rsidP="00564483">
                            <w:pPr>
                              <w:ind w:right="1335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294FBC">
                              <w:rPr>
                                <w:lang w:bidi="it-IT"/>
                              </w:rPr>
                              <w:t xml:space="preserve">Pagina </w:t>
                            </w:r>
                            <w:r>
                              <w:rPr>
                                <w:lang w:bidi="it-I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5D0080" id="_x0000_t202" coordsize="21600,21600" o:spt="202" path="m,l,21600r21600,l21600,xe">
                <v:stroke joinstyle="miter"/>
                <v:path gradientshapeok="t" o:connecttype="rect"/>
              </v:shapetype>
              <v:shape id="Casella di testo 16" o:spid="_x0000_s1026" type="#_x0000_t202" style="position:absolute;margin-left:531.5pt;margin-top:790.95pt;width:132.75pt;height:28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" fillcolor="window" stroked="f" strokeweight=".5pt">
                <v:textbox>
                  <w:txbxContent>
                    <w:p w14:paraId="1BD62D78" w14:textId="77777777" w:rsidR="00564483" w:rsidRPr="00D01160" w:rsidRDefault="00564483" w:rsidP="00564483">
                      <w:pPr>
                        <w:ind w:right="1335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</w:pPr>
                      <w:r w:rsidRPr="00294FBC">
                        <w:rPr>
                          <w:lang w:bidi="it-IT"/>
                        </w:rPr>
                        <w:t xml:space="preserve">Pagina </w:t>
                      </w:r>
                      <w:r>
                        <w:rPr>
                          <w:lang w:bidi="it-I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D76AB2">
        <w:rPr>
          <w:noProof/>
          <w:lang w:bidi="it-IT"/>
        </w:rPr>
        <w:drawing>
          <wp:anchor distT="0" distB="0" distL="114300" distR="114300" simplePos="0" relativeHeight="251657216" behindDoc="1" locked="0" layoutInCell="1" allowOverlap="1" wp14:anchorId="0048D53D" wp14:editId="6DBE26F0">
            <wp:simplePos x="0" y="0"/>
            <wp:positionH relativeFrom="column">
              <wp:posOffset>-165735</wp:posOffset>
            </wp:positionH>
            <wp:positionV relativeFrom="paragraph">
              <wp:posOffset>-35576</wp:posOffset>
            </wp:positionV>
            <wp:extent cx="7926515" cy="4096987"/>
            <wp:effectExtent l="0" t="0" r="0" b="0"/>
            <wp:wrapNone/>
            <wp:docPr id="5" name="Immagine 5" descr="portatile sulla scrivania di un uffic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-for-report-0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26515" cy="40969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0" w:type="auto"/>
        <w:tblInd w:w="-5" w:type="dxa"/>
        <w:tblCellMar>
          <w:left w:w="115" w:type="dxa"/>
          <w:right w:w="720" w:type="dxa"/>
        </w:tblCellMar>
        <w:tblLook w:val="0000" w:firstRow="0" w:lastRow="0" w:firstColumn="0" w:lastColumn="0" w:noHBand="0" w:noVBand="0"/>
      </w:tblPr>
      <w:tblGrid>
        <w:gridCol w:w="11911"/>
      </w:tblGrid>
      <w:tr w:rsidR="00021C04" w14:paraId="7FC261E7" w14:textId="77777777" w:rsidTr="00A1111B">
        <w:trPr>
          <w:trHeight w:val="7553"/>
        </w:trPr>
        <w:tc>
          <w:tcPr>
            <w:tcW w:w="12229" w:type="dxa"/>
          </w:tcPr>
          <w:p w14:paraId="6A2DF2A4" w14:textId="502C6D7D" w:rsidR="00021C04" w:rsidRDefault="00D76AB2" w:rsidP="00D76AB2">
            <w:pPr>
              <w:ind w:left="720"/>
            </w:pPr>
            <w:r>
              <w:rPr>
                <w:noProof/>
                <w:lang w:bidi="it-IT"/>
              </w:rPr>
              <mc:AlternateContent>
                <mc:Choice Requires="wpg">
                  <w:drawing>
                    <wp:inline distT="0" distB="0" distL="0" distR="0" wp14:anchorId="19E75176" wp14:editId="6A139929">
                      <wp:extent cx="6657975" cy="9496425"/>
                      <wp:effectExtent l="0" t="0" r="9525" b="9525"/>
                      <wp:docPr id="9" name="Gruppo 9" descr="Titolo e testo&#10;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57975" cy="9496425"/>
                                <a:chOff x="0" y="0"/>
                                <a:chExt cx="6657975" cy="9421792"/>
                              </a:xfrm>
                            </wpg:grpSpPr>
                            <wps:wsp>
                              <wps:cNvPr id="6" name="Casella di testo 6"/>
                              <wps:cNvSpPr txBox="1"/>
                              <wps:spPr>
                                <a:xfrm>
                                  <a:off x="76191" y="3228263"/>
                                  <a:ext cx="4105285" cy="962737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2">
                                    <a:lumMod val="75000"/>
                                  </a:schemeClr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EB8E5C0" w14:textId="66DF4B4D" w:rsidR="00AD6794" w:rsidRPr="00AD6794" w:rsidRDefault="00AD6794" w:rsidP="00AD6794">
                                    <w:pPr>
                                      <w:pStyle w:val="Titolo"/>
                                      <w:rPr>
                                        <w:rFonts w:ascii="Times New Roman" w:hAnsi="Times New Roman" w:cs="Times New Roman"/>
                                        <w:sz w:val="72"/>
                                        <w:szCs w:val="52"/>
                                      </w:rPr>
                                    </w:pPr>
                                    <w:r w:rsidRPr="00AD6794">
                                      <w:rPr>
                                        <w:rFonts w:ascii="Times New Roman" w:hAnsi="Times New Roman" w:cs="Times New Roman"/>
                                        <w:sz w:val="72"/>
                                        <w:szCs w:val="52"/>
                                      </w:rPr>
                                      <w:t>Delfrate Riccardo</w:t>
                                    </w:r>
                                  </w:p>
                                  <w:p w14:paraId="699F158F" w14:textId="77777777" w:rsidR="00AD6794" w:rsidRPr="00AD6794" w:rsidRDefault="00AD6794" w:rsidP="00AD6794">
                                    <w:pPr>
                                      <w:pStyle w:val="Default"/>
                                      <w:ind w:firstLine="720"/>
                                      <w:rPr>
                                        <w:rFonts w:ascii="Times New Roman" w:eastAsiaTheme="majorEastAsia" w:hAnsi="Times New Roman" w:cs="Times New Roman"/>
                                        <w:color w:val="FFFFFF" w:themeColor="background1"/>
                                        <w:spacing w:val="-10"/>
                                        <w:kern w:val="28"/>
                                        <w:sz w:val="18"/>
                                        <w:szCs w:val="14"/>
                                      </w:rPr>
                                    </w:pPr>
                                  </w:p>
                                  <w:p w14:paraId="5BD90859" w14:textId="1625545C" w:rsidR="00D76AB2" w:rsidRPr="00AD6794" w:rsidRDefault="00AD6794" w:rsidP="00AD6794">
                                    <w:pPr>
                                      <w:pStyle w:val="Sottotitolo"/>
                                      <w:ind w:left="0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16"/>
                                        <w:szCs w:val="16"/>
                                      </w:rPr>
                                      <w:t xml:space="preserve">    5B Informatica e telecomunicazione articolazione informatica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Casella di testo 7"/>
                              <wps:cNvSpPr txBox="1"/>
                              <wps:spPr>
                                <a:xfrm>
                                  <a:off x="76200" y="0"/>
                                  <a:ext cx="3200400" cy="4667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7DD3562" w14:textId="6CDD5B96" w:rsidR="00D76AB2" w:rsidRPr="00AD6794" w:rsidRDefault="00AD6794" w:rsidP="00D76AB2">
                                    <w:pPr>
                                      <w:pStyle w:val="Titolo2"/>
                                      <w:ind w:left="720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36"/>
                                        <w:szCs w:val="36"/>
                                      </w:rPr>
                                    </w:pPr>
                                    <w:r w:rsidRPr="00AD6794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36"/>
                                        <w:szCs w:val="36"/>
                                        <w:lang w:bidi="it-IT"/>
                                      </w:rPr>
                                      <w:t>E-Commerce Website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Casella di testo 8"/>
                              <wps:cNvSpPr txBox="1"/>
                              <wps:spPr>
                                <a:xfrm>
                                  <a:off x="0" y="4866939"/>
                                  <a:ext cx="6657975" cy="455485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3C964A0" w14:textId="0FD01019" w:rsidR="00D76AB2" w:rsidRPr="00767621" w:rsidRDefault="00767621" w:rsidP="00767621">
                                    <w:pPr>
                                      <w:pStyle w:val="Default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</w:pPr>
                                    <w:r w:rsidRPr="00767621"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  <w:t>La seguente relazione illustrerà il funzionamento e conterrà le specifiche funzionali e non funzionali del mio elaborato.</w:t>
                                    </w:r>
                                  </w:p>
                                  <w:p w14:paraId="3C063CA4" w14:textId="565123D6" w:rsidR="00767621" w:rsidRPr="00767621" w:rsidRDefault="00767621" w:rsidP="00767621">
                                    <w:pPr>
                                      <w:pStyle w:val="Default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  <w:p w14:paraId="01D8B4CB" w14:textId="6F017948" w:rsidR="00767621" w:rsidRPr="00767621" w:rsidRDefault="00767621" w:rsidP="00767621">
                                    <w:pPr>
                                      <w:pStyle w:val="Default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36"/>
                                        <w:szCs w:val="36"/>
                                      </w:rPr>
                                    </w:pPr>
                                    <w:r w:rsidRPr="00767621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36"/>
                                        <w:szCs w:val="36"/>
                                      </w:rPr>
                                      <w:t>Finalità:</w:t>
                                    </w:r>
                                  </w:p>
                                  <w:p w14:paraId="2696C009" w14:textId="3142572A" w:rsidR="00767621" w:rsidRPr="00767621" w:rsidRDefault="00D01160" w:rsidP="00767621">
                                    <w:pPr>
                                      <w:pStyle w:val="Default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  <w:t>L’elaborato consisterà in un sito web che</w:t>
                                    </w:r>
                                    <w:r w:rsidR="00767621" w:rsidRPr="00767621"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  <w:t xml:space="preserve"> permetterà di acquistare in modo sicuro dei prodotti di diversa natura 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  <w:t>online.</w:t>
                                    </w:r>
                                  </w:p>
                                  <w:p w14:paraId="6E566D5A" w14:textId="3CB0F794" w:rsidR="00294FBC" w:rsidRDefault="00767621" w:rsidP="00767621">
                                    <w:pPr>
                                      <w:pStyle w:val="Default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</w:pPr>
                                    <w:r w:rsidRPr="00767621"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  <w:t xml:space="preserve">Sarà realizzato in modalità dinamica con accesso ad un database relazionale in </w:t>
                                    </w:r>
                                    <w:r w:rsidR="00C42A1A" w:rsidRPr="00767621"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  <w:t>MySQL</w:t>
                                    </w:r>
                                    <w:r w:rsidRPr="00767621"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  <w:t xml:space="preserve"> e prevederà una parte legata alla criptazione tramite algoritmo RSA volta allo scopo di prevenire furti e frodi in fase di pagamento con carta di credito.</w:t>
                                    </w:r>
                                  </w:p>
                                  <w:p w14:paraId="5EAEEAC2" w14:textId="7770FCB3" w:rsidR="00767621" w:rsidRDefault="00767621" w:rsidP="00767621">
                                    <w:pPr>
                                      <w:pStyle w:val="Default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  <w:p w14:paraId="449B5244" w14:textId="09EF1E17" w:rsidR="00767621" w:rsidRDefault="00294FBC" w:rsidP="00767621">
                                    <w:pPr>
                                      <w:pStyle w:val="Default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36"/>
                                        <w:szCs w:val="36"/>
                                      </w:rPr>
                                      <w:t>Collegamenti</w:t>
                                    </w:r>
                                    <w:r w:rsidR="00767621" w:rsidRPr="00767621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36"/>
                                        <w:szCs w:val="36"/>
                                      </w:rPr>
                                      <w:t>:</w:t>
                                    </w:r>
                                  </w:p>
                                  <w:p w14:paraId="3FB41FAF" w14:textId="77777777" w:rsidR="00294FBC" w:rsidRPr="00294FBC" w:rsidRDefault="00294FBC" w:rsidP="00294FBC">
                                    <w:pPr>
                                      <w:spacing w:after="0"/>
                                      <w:rPr>
                                        <w:rFonts w:ascii="Times New Roman" w:hAnsi="Times New Roman" w:cs="Times New Roman"/>
                                        <w:color w:val="000000"/>
                                        <w:sz w:val="28"/>
                                        <w:szCs w:val="28"/>
                                      </w:rPr>
                                    </w:pPr>
                                    <w:r w:rsidRPr="00294FBC">
                                      <w:rPr>
                                        <w:rFonts w:ascii="Times New Roman" w:hAnsi="Times New Roman" w:cs="Times New Roman"/>
                                        <w:color w:val="000000"/>
                                        <w:sz w:val="28"/>
                                        <w:szCs w:val="28"/>
                                      </w:rPr>
                                      <w:t>Matematica: numeri primi</w:t>
                                    </w:r>
                                  </w:p>
                                  <w:p w14:paraId="7C30597C" w14:textId="77777777" w:rsidR="00294FBC" w:rsidRPr="00294FBC" w:rsidRDefault="00294FBC" w:rsidP="00294FBC">
                                    <w:pPr>
                                      <w:spacing w:after="0"/>
                                      <w:rPr>
                                        <w:rFonts w:ascii="Times New Roman" w:hAnsi="Times New Roman" w:cs="Times New Roman"/>
                                        <w:color w:val="000000"/>
                                        <w:sz w:val="28"/>
                                        <w:szCs w:val="28"/>
                                      </w:rPr>
                                    </w:pPr>
                                    <w:r w:rsidRPr="00294FBC">
                                      <w:rPr>
                                        <w:rFonts w:ascii="Times New Roman" w:hAnsi="Times New Roman" w:cs="Times New Roman"/>
                                        <w:color w:val="000000"/>
                                        <w:sz w:val="28"/>
                                        <w:szCs w:val="28"/>
                                      </w:rPr>
                                      <w:t>Sistemi: RSA</w:t>
                                    </w:r>
                                  </w:p>
                                  <w:p w14:paraId="65E5D857" w14:textId="274DDD42" w:rsidR="00294FBC" w:rsidRPr="00294FBC" w:rsidRDefault="00294FBC" w:rsidP="00294FBC">
                                    <w:pPr>
                                      <w:spacing w:after="0"/>
                                      <w:rPr>
                                        <w:rFonts w:ascii="Times New Roman" w:hAnsi="Times New Roman" w:cs="Times New Roman"/>
                                        <w:color w:val="000000"/>
                                        <w:sz w:val="28"/>
                                        <w:szCs w:val="28"/>
                                      </w:rPr>
                                    </w:pPr>
                                    <w:proofErr w:type="gramStart"/>
                                    <w:r w:rsidRPr="00294FBC">
                                      <w:rPr>
                                        <w:rFonts w:ascii="Times New Roman" w:hAnsi="Times New Roman" w:cs="Times New Roman"/>
                                        <w:color w:val="000000"/>
                                        <w:sz w:val="28"/>
                                        <w:szCs w:val="28"/>
                                      </w:rPr>
                                      <w:t>Informatica: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r w:rsidRPr="00294FBC">
                                      <w:rPr>
                                        <w:rFonts w:ascii="Times New Roman" w:hAnsi="Times New Roman" w:cs="Times New Roman"/>
                                        <w:color w:val="000000"/>
                                        <w:sz w:val="28"/>
                                        <w:szCs w:val="28"/>
                                      </w:rPr>
                                      <w:t xml:space="preserve"> realizzazione</w:t>
                                    </w:r>
                                    <w:proofErr w:type="gramEnd"/>
                                    <w:r w:rsidRPr="00294FBC">
                                      <w:rPr>
                                        <w:rFonts w:ascii="Times New Roman" w:hAnsi="Times New Roman" w:cs="Times New Roman"/>
                                        <w:color w:val="000000"/>
                                        <w:sz w:val="28"/>
                                        <w:szCs w:val="28"/>
                                      </w:rPr>
                                      <w:t xml:space="preserve"> sito web e gestione database</w:t>
                                    </w:r>
                                  </w:p>
                                  <w:p w14:paraId="3DA969D5" w14:textId="77777777" w:rsidR="00294FBC" w:rsidRPr="00294FBC" w:rsidRDefault="00294FBC" w:rsidP="00294FBC">
                                    <w:pPr>
                                      <w:spacing w:after="0"/>
                                      <w:rPr>
                                        <w:rFonts w:ascii="Times New Roman" w:hAnsi="Times New Roman" w:cs="Times New Roman"/>
                                        <w:color w:val="000000"/>
                                        <w:sz w:val="28"/>
                                        <w:szCs w:val="28"/>
                                      </w:rPr>
                                    </w:pPr>
                                    <w:proofErr w:type="spellStart"/>
                                    <w:r w:rsidRPr="00294FBC">
                                      <w:rPr>
                                        <w:rFonts w:ascii="Times New Roman" w:hAnsi="Times New Roman" w:cs="Times New Roman"/>
                                        <w:color w:val="000000"/>
                                        <w:sz w:val="28"/>
                                        <w:szCs w:val="28"/>
                                      </w:rPr>
                                      <w:t>Gpoi</w:t>
                                    </w:r>
                                    <w:proofErr w:type="spellEnd"/>
                                    <w:r w:rsidRPr="00294FBC">
                                      <w:rPr>
                                        <w:rFonts w:ascii="Times New Roman" w:hAnsi="Times New Roman" w:cs="Times New Roman"/>
                                        <w:color w:val="000000"/>
                                        <w:sz w:val="28"/>
                                        <w:szCs w:val="28"/>
                                      </w:rPr>
                                      <w:t xml:space="preserve">: organizzazione progetto (funzioni </w:t>
                                    </w:r>
                                    <w:proofErr w:type="spellStart"/>
                                    <w:r w:rsidRPr="00294FBC">
                                      <w:rPr>
                                        <w:rFonts w:ascii="Times New Roman" w:hAnsi="Times New Roman" w:cs="Times New Roman"/>
                                        <w:color w:val="000000"/>
                                        <w:sz w:val="28"/>
                                        <w:szCs w:val="28"/>
                                      </w:rPr>
                                      <w:t>hash</w:t>
                                    </w:r>
                                    <w:proofErr w:type="spellEnd"/>
                                    <w:r w:rsidRPr="00294FBC">
                                      <w:rPr>
                                        <w:rFonts w:ascii="Times New Roman" w:hAnsi="Times New Roman" w:cs="Times New Roman"/>
                                        <w:color w:val="000000"/>
                                        <w:sz w:val="28"/>
                                        <w:szCs w:val="28"/>
                                      </w:rPr>
                                      <w:t xml:space="preserve"> sito)</w:t>
                                    </w:r>
                                  </w:p>
                                  <w:p w14:paraId="25B44537" w14:textId="1AD2184D" w:rsidR="00767621" w:rsidRDefault="00767621" w:rsidP="00767621">
                                    <w:pPr>
                                      <w:pStyle w:val="Default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9E75176" id="Gruppo 9" o:spid="_x0000_s1027" alt="Titolo e testo&#10;" style="width:524.25pt;height:747.75pt;mso-position-horizontal-relative:char;mso-position-vertical-relative:line" coordsize="66579,942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">
                      <v:shape id="Casella di testo 6" o:spid="_x0000_s1028" type="#_x0000_t202" style="position:absolute;left:761;top:32282;width:41053;height:9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" fillcolor="#323e4f [2415]" stroked="f" strokeweight=".5pt">
                        <v:textbox>
                          <w:txbxContent>
                            <w:p w14:paraId="7EB8E5C0" w14:textId="66DF4B4D" w:rsidR="00AD6794" w:rsidRPr="00AD6794" w:rsidRDefault="00AD6794" w:rsidP="00AD6794">
                              <w:pPr>
                                <w:pStyle w:val="Titolo"/>
                                <w:rPr>
                                  <w:rFonts w:ascii="Times New Roman" w:hAnsi="Times New Roman" w:cs="Times New Roman"/>
                                  <w:sz w:val="72"/>
                                  <w:szCs w:val="52"/>
                                </w:rPr>
                              </w:pPr>
                              <w:r w:rsidRPr="00AD6794">
                                <w:rPr>
                                  <w:rFonts w:ascii="Times New Roman" w:hAnsi="Times New Roman" w:cs="Times New Roman"/>
                                  <w:sz w:val="72"/>
                                  <w:szCs w:val="52"/>
                                </w:rPr>
                                <w:t>Delfrate Riccardo</w:t>
                              </w:r>
                            </w:p>
                            <w:p w14:paraId="699F158F" w14:textId="77777777" w:rsidR="00AD6794" w:rsidRPr="00AD6794" w:rsidRDefault="00AD6794" w:rsidP="00AD6794">
                              <w:pPr>
                                <w:pStyle w:val="Default"/>
                                <w:ind w:firstLine="720"/>
                                <w:rPr>
                                  <w:rFonts w:ascii="Times New Roman" w:eastAsiaTheme="majorEastAsia" w:hAnsi="Times New Roman" w:cs="Times New Roman"/>
                                  <w:color w:val="FFFFFF" w:themeColor="background1"/>
                                  <w:spacing w:val="-10"/>
                                  <w:kern w:val="28"/>
                                  <w:sz w:val="18"/>
                                  <w:szCs w:val="14"/>
                                </w:rPr>
                              </w:pPr>
                            </w:p>
                            <w:p w14:paraId="5BD90859" w14:textId="1625545C" w:rsidR="00D76AB2" w:rsidRPr="00AD6794" w:rsidRDefault="00AD6794" w:rsidP="00AD6794">
                              <w:pPr>
                                <w:pStyle w:val="Sottotitolo"/>
                                <w:ind w:left="0"/>
                                <w:jc w:val="center"/>
                                <w:rPr>
                                  <w:rFonts w:ascii="Times New Roman" w:hAnsi="Times New Roman" w:cs="Times New Roman"/>
                                  <w:sz w:val="32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  <w:t xml:space="preserve">    5B Informatica e telecomunicazione articolazione informatica</w:t>
                              </w:r>
                            </w:p>
                          </w:txbxContent>
                        </v:textbox>
                      </v:shape>
                      <v:shape id="Casella di testo 7" o:spid="_x0000_s1029" type="#_x0000_t202" style="position:absolute;left:762;width:32004;height:4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" fillcolor="#f2f2f2 [3052]" stroked="f" strokeweight=".5pt">
                        <v:textbox>
                          <w:txbxContent>
                            <w:p w14:paraId="67DD3562" w14:textId="6CDD5B96" w:rsidR="00D76AB2" w:rsidRPr="00AD6794" w:rsidRDefault="00AD6794" w:rsidP="00D76AB2">
                              <w:pPr>
                                <w:pStyle w:val="Titolo2"/>
                                <w:ind w:left="720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6"/>
                                  <w:szCs w:val="36"/>
                                </w:rPr>
                              </w:pPr>
                              <w:r w:rsidRPr="00AD679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6"/>
                                  <w:szCs w:val="36"/>
                                  <w:lang w:bidi="it-IT"/>
                                </w:rPr>
                                <w:t>E-Commerce Website</w:t>
                              </w:r>
                            </w:p>
                          </w:txbxContent>
                        </v:textbox>
                      </v:shape>
                      <v:shape id="Casella di testo 8" o:spid="_x0000_s1030" type="#_x0000_t202" style="position:absolute;top:48669;width:66579;height:45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" fillcolor="white [3201]" stroked="f" strokeweight=".5pt">
                        <v:textbox>
                          <w:txbxContent>
                            <w:p w14:paraId="03C964A0" w14:textId="0FD01019" w:rsidR="00D76AB2" w:rsidRPr="00767621" w:rsidRDefault="00767621" w:rsidP="00767621">
                              <w:pPr>
                                <w:pStyle w:val="Default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767621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La seguente relazione illustrerà il funzionamento e conterrà le specifiche funzionali e non funzionali del mio elaborato.</w:t>
                              </w:r>
                            </w:p>
                            <w:p w14:paraId="3C063CA4" w14:textId="565123D6" w:rsidR="00767621" w:rsidRPr="00767621" w:rsidRDefault="00767621" w:rsidP="00767621">
                              <w:pPr>
                                <w:pStyle w:val="Default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</w:p>
                            <w:p w14:paraId="01D8B4CB" w14:textId="6F017948" w:rsidR="00767621" w:rsidRPr="00767621" w:rsidRDefault="00767621" w:rsidP="00767621">
                              <w:pPr>
                                <w:pStyle w:val="Default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6"/>
                                  <w:szCs w:val="36"/>
                                </w:rPr>
                              </w:pPr>
                              <w:r w:rsidRPr="00767621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6"/>
                                  <w:szCs w:val="36"/>
                                </w:rPr>
                                <w:t>Finalità:</w:t>
                              </w:r>
                            </w:p>
                            <w:p w14:paraId="2696C009" w14:textId="3142572A" w:rsidR="00767621" w:rsidRPr="00767621" w:rsidRDefault="00D01160" w:rsidP="00767621">
                              <w:pPr>
                                <w:pStyle w:val="Default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L’elaborato consisterà in un sito web che</w:t>
                              </w:r>
                              <w:r w:rsidR="00767621" w:rsidRPr="00767621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permetterà di acquistare in modo sicuro dei prodotti di diversa natura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online.</w:t>
                              </w:r>
                            </w:p>
                            <w:p w14:paraId="6E566D5A" w14:textId="3CB0F794" w:rsidR="00294FBC" w:rsidRDefault="00767621" w:rsidP="00767621">
                              <w:pPr>
                                <w:pStyle w:val="Default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767621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Sarà realizzato in modalità dinamica con accesso ad un database relazionale in </w:t>
                              </w:r>
                              <w:r w:rsidR="00C42A1A" w:rsidRPr="00767621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MySQL</w:t>
                              </w:r>
                              <w:r w:rsidRPr="00767621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e prevederà una parte legata alla criptazione tramite algoritmo RSA volta allo scopo di prevenire furti e frodi in fase di pagamento con carta di credito.</w:t>
                              </w:r>
                            </w:p>
                            <w:p w14:paraId="5EAEEAC2" w14:textId="7770FCB3" w:rsidR="00767621" w:rsidRDefault="00767621" w:rsidP="00767621">
                              <w:pPr>
                                <w:pStyle w:val="Default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</w:p>
                            <w:p w14:paraId="449B5244" w14:textId="09EF1E17" w:rsidR="00767621" w:rsidRDefault="00294FBC" w:rsidP="00767621">
                              <w:pPr>
                                <w:pStyle w:val="Default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6"/>
                                  <w:szCs w:val="36"/>
                                </w:rPr>
                                <w:t>Collegamenti</w:t>
                              </w:r>
                              <w:r w:rsidR="00767621" w:rsidRPr="00767621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6"/>
                                  <w:szCs w:val="36"/>
                                </w:rPr>
                                <w:t>:</w:t>
                              </w:r>
                            </w:p>
                            <w:p w14:paraId="3FB41FAF" w14:textId="77777777" w:rsidR="00294FBC" w:rsidRPr="00294FBC" w:rsidRDefault="00294FBC" w:rsidP="00294FBC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294FBC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Matematica: numeri primi</w:t>
                              </w:r>
                            </w:p>
                            <w:p w14:paraId="7C30597C" w14:textId="77777777" w:rsidR="00294FBC" w:rsidRPr="00294FBC" w:rsidRDefault="00294FBC" w:rsidP="00294FBC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294FBC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Sistemi: RSA</w:t>
                              </w:r>
                            </w:p>
                            <w:p w14:paraId="65E5D857" w14:textId="274DDD42" w:rsidR="00294FBC" w:rsidRPr="00294FBC" w:rsidRDefault="00294FBC" w:rsidP="00294FBC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proofErr w:type="gramStart"/>
                              <w:r w:rsidRPr="00294FBC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Informatica: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294FBC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 xml:space="preserve"> realizzazione</w:t>
                              </w:r>
                              <w:proofErr w:type="gramEnd"/>
                              <w:r w:rsidRPr="00294FBC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 xml:space="preserve"> sito web e gestione database</w:t>
                              </w:r>
                            </w:p>
                            <w:p w14:paraId="3DA969D5" w14:textId="77777777" w:rsidR="00294FBC" w:rsidRPr="00294FBC" w:rsidRDefault="00294FBC" w:rsidP="00294FBC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 w:rsidRPr="00294FBC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Gpoi</w:t>
                              </w:r>
                              <w:proofErr w:type="spellEnd"/>
                              <w:r w:rsidRPr="00294FBC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 xml:space="preserve">: organizzazione progetto (funzioni </w:t>
                              </w:r>
                              <w:proofErr w:type="spellStart"/>
                              <w:r w:rsidRPr="00294FBC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hash</w:t>
                              </w:r>
                              <w:proofErr w:type="spellEnd"/>
                              <w:r w:rsidRPr="00294FBC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 xml:space="preserve"> sito)</w:t>
                              </w:r>
                            </w:p>
                            <w:p w14:paraId="25B44537" w14:textId="1AD2184D" w:rsidR="00767621" w:rsidRDefault="00767621" w:rsidP="00767621">
                              <w:pPr>
                                <w:pStyle w:val="Default"/>
                              </w:pP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A1111B" w14:paraId="3E4C17BB" w14:textId="77777777" w:rsidTr="00A1111B">
        <w:trPr>
          <w:trHeight w:val="900"/>
        </w:trPr>
        <w:tc>
          <w:tcPr>
            <w:tcW w:w="12229" w:type="dxa"/>
            <w:vAlign w:val="bottom"/>
          </w:tcPr>
          <w:p w14:paraId="5F32E370" w14:textId="713D01A3" w:rsidR="00A1111B" w:rsidRDefault="00564483" w:rsidP="00564483">
            <w:r w:rsidRPr="00C42A1A"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8F6A1F4" wp14:editId="768ABE3D">
                      <wp:simplePos x="0" y="0"/>
                      <wp:positionH relativeFrom="column">
                        <wp:posOffset>381000</wp:posOffset>
                      </wp:positionH>
                      <wp:positionV relativeFrom="paragraph">
                        <wp:posOffset>114300</wp:posOffset>
                      </wp:positionV>
                      <wp:extent cx="6657975" cy="6667500"/>
                      <wp:effectExtent l="0" t="0" r="9525" b="0"/>
                      <wp:wrapNone/>
                      <wp:docPr id="2" name="Casella di tes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657975" cy="66675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EA28DEF" w14:textId="77777777" w:rsidR="00294FBC" w:rsidRDefault="00294FBC" w:rsidP="00294FBC">
                                  <w:pPr>
                                    <w:pStyle w:val="Default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  <w:r w:rsidRPr="00767621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Requisiti funzionali:</w:t>
                                  </w:r>
                                </w:p>
                                <w:p w14:paraId="0D2BBA9B" w14:textId="77777777" w:rsidR="00294FBC" w:rsidRPr="00C42A1A" w:rsidRDefault="00294FBC" w:rsidP="00294FBC">
                                  <w:pPr>
                                    <w:pStyle w:val="Default"/>
                                    <w:numPr>
                                      <w:ilvl w:val="0"/>
                                      <w:numId w:val="1"/>
                                    </w:numPr>
                                    <w:ind w:left="426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C42A1A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Un utente per poter procedere all’acquisto dovrà essere registrato.</w:t>
                                  </w:r>
                                </w:p>
                                <w:p w14:paraId="61A2894C" w14:textId="77777777" w:rsidR="00294FBC" w:rsidRPr="00C42A1A" w:rsidRDefault="00294FBC" w:rsidP="00294FBC">
                                  <w:pPr>
                                    <w:pStyle w:val="Default"/>
                                    <w:numPr>
                                      <w:ilvl w:val="0"/>
                                      <w:numId w:val="1"/>
                                    </w:numPr>
                                    <w:ind w:left="426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C42A1A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Saranno presenti 2 barre poste una lateralmente e l’altra sovrastante la visualizzazione dei prodotti che permetteranno di raggiunge le funzionalità del sito.</w:t>
                                  </w:r>
                                </w:p>
                                <w:p w14:paraId="337A2345" w14:textId="77777777" w:rsidR="00294FBC" w:rsidRPr="00C42A1A" w:rsidRDefault="00294FBC" w:rsidP="00294FBC">
                                  <w:pPr>
                                    <w:pStyle w:val="Default"/>
                                    <w:numPr>
                                      <w:ilvl w:val="0"/>
                                      <w:numId w:val="1"/>
                                    </w:numPr>
                                    <w:ind w:left="426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C42A1A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Sarà presente un form di registrazione per permettere di registrarsi.</w:t>
                                  </w:r>
                                </w:p>
                                <w:p w14:paraId="6FA7CECD" w14:textId="77777777" w:rsidR="00294FBC" w:rsidRDefault="00294FBC" w:rsidP="00294FBC">
                                  <w:pPr>
                                    <w:pStyle w:val="Default"/>
                                    <w:numPr>
                                      <w:ilvl w:val="0"/>
                                      <w:numId w:val="1"/>
                                    </w:numPr>
                                    <w:ind w:left="426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C42A1A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Ogni utente una volta registrato avrà la possibilità di accedere alla sua area riservata.</w:t>
                                  </w:r>
                                </w:p>
                                <w:p w14:paraId="13B58C48" w14:textId="77777777" w:rsidR="00294FBC" w:rsidRDefault="00294FBC" w:rsidP="00294FBC">
                                  <w:pPr>
                                    <w:pStyle w:val="Default"/>
                                    <w:numPr>
                                      <w:ilvl w:val="0"/>
                                      <w:numId w:val="1"/>
                                    </w:numPr>
                                    <w:ind w:left="426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L’area riservata conterrà un carrello con il riepilogo di tutti i prodotti selezionati.</w:t>
                                  </w:r>
                                </w:p>
                                <w:p w14:paraId="36D358BC" w14:textId="77777777" w:rsidR="00294FBC" w:rsidRDefault="00294FBC" w:rsidP="00294FBC">
                                  <w:pPr>
                                    <w:pStyle w:val="Default"/>
                                    <w:numPr>
                                      <w:ilvl w:val="0"/>
                                      <w:numId w:val="1"/>
                                    </w:numPr>
                                    <w:ind w:left="426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La parte al di fuori dell’area riservata sarà visibile a tutti.</w:t>
                                  </w:r>
                                </w:p>
                                <w:p w14:paraId="64FFEF13" w14:textId="77777777" w:rsidR="00294FBC" w:rsidRDefault="00294FBC" w:rsidP="00294FBC">
                                  <w:pPr>
                                    <w:pStyle w:val="Default"/>
                                    <w:numPr>
                                      <w:ilvl w:val="0"/>
                                      <w:numId w:val="1"/>
                                    </w:numPr>
                                    <w:ind w:left="426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Sarà presente un form per l’inserimento dei dati sulla carta di credito.</w:t>
                                  </w:r>
                                </w:p>
                                <w:p w14:paraId="49839062" w14:textId="77777777" w:rsidR="00294FBC" w:rsidRDefault="00294FBC" w:rsidP="00294FBC">
                                  <w:pPr>
                                    <w:pStyle w:val="Default"/>
                                    <w:numPr>
                                      <w:ilvl w:val="0"/>
                                      <w:numId w:val="1"/>
                                    </w:numPr>
                                    <w:ind w:left="426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Sarà presente un form per l’inserimento dei dati di spedizione.</w:t>
                                  </w:r>
                                </w:p>
                                <w:p w14:paraId="74D93F8F" w14:textId="70F5B553" w:rsidR="00294FBC" w:rsidRPr="00294FBC" w:rsidRDefault="00294FBC" w:rsidP="00D01160">
                                  <w:pPr>
                                    <w:pStyle w:val="Default"/>
                                    <w:numPr>
                                      <w:ilvl w:val="0"/>
                                      <w:numId w:val="1"/>
                                    </w:numPr>
                                    <w:ind w:left="426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Sarà presente un bottone di logout per effettuare la disconnessione.</w:t>
                                  </w:r>
                                </w:p>
                                <w:p w14:paraId="31BCA7DB" w14:textId="77777777" w:rsidR="00294FBC" w:rsidRDefault="00294FBC" w:rsidP="00D01160">
                                  <w:pPr>
                                    <w:pStyle w:val="Default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14:paraId="2052C142" w14:textId="4D6834C1" w:rsidR="00D01160" w:rsidRDefault="00D01160" w:rsidP="00D01160">
                                  <w:pPr>
                                    <w:pStyle w:val="Default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  <w:r w:rsidRPr="00767621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 xml:space="preserve">Requisiti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 xml:space="preserve">non </w:t>
                                  </w:r>
                                  <w:r w:rsidRPr="00767621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funzionali:</w:t>
                                  </w:r>
                                </w:p>
                                <w:p w14:paraId="34D7DFF0" w14:textId="6A9CBE29" w:rsidR="00C42A1A" w:rsidRDefault="00D01160" w:rsidP="00D01160">
                                  <w:pPr>
                                    <w:pStyle w:val="Paragrafoelenco"/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ind w:left="426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</w:rPr>
                                  </w:pPr>
                                  <w:r w:rsidRPr="00D0116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</w:rPr>
                                    <w:t>In fase di registrazione sarà presente un controllo per verificare che le due password inserite corrispondano.</w:t>
                                  </w:r>
                                </w:p>
                                <w:p w14:paraId="1A38184B" w14:textId="6C6536DC" w:rsidR="00D01160" w:rsidRDefault="00FB1502" w:rsidP="00D01160">
                                  <w:pPr>
                                    <w:pStyle w:val="Paragrafoelenco"/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ind w:left="426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</w:rPr>
                                    <w:t>Prima di avanzare alla fase di pagamento sarà obbligatorio accettare i termini e le condizioni.</w:t>
                                  </w:r>
                                </w:p>
                                <w:p w14:paraId="01F69A19" w14:textId="13FE8EA0" w:rsidR="00FB1502" w:rsidRDefault="00FB1502" w:rsidP="00D01160">
                                  <w:pPr>
                                    <w:pStyle w:val="Paragrafoelenco"/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ind w:left="426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</w:rPr>
                                    <w:t>Una volta effettuato l’accesso verranno visualizzati bottoni per utilizzare funzionalità extra.</w:t>
                                  </w:r>
                                </w:p>
                                <w:p w14:paraId="27B243C1" w14:textId="18FEB025" w:rsidR="00FB1502" w:rsidRDefault="00FB1502" w:rsidP="00D01160">
                                  <w:pPr>
                                    <w:pStyle w:val="Paragrafoelenco"/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ind w:left="426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</w:rPr>
                                    <w:t xml:space="preserve">In caso di eventuali </w:t>
                                  </w:r>
                                  <w:r w:rsidR="0024157F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</w:rPr>
                                    <w:t>errori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</w:rPr>
                                    <w:t>/operazioni avvenute verranno comunicati/e all’utente tramite alert.</w:t>
                                  </w:r>
                                </w:p>
                                <w:p w14:paraId="6CEA4D62" w14:textId="58A3AD26" w:rsidR="00FB1502" w:rsidRDefault="00FB1502" w:rsidP="00D01160">
                                  <w:pPr>
                                    <w:pStyle w:val="Paragrafoelenco"/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ind w:left="426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</w:rPr>
                                    <w:t>Tutti i dati dell’utente che ha effettuato la registrazione saranno salvati nel database.</w:t>
                                  </w:r>
                                </w:p>
                                <w:p w14:paraId="1A367C2C" w14:textId="634A39BA" w:rsidR="0024157F" w:rsidRDefault="0024157F" w:rsidP="00D01160">
                                  <w:pPr>
                                    <w:pStyle w:val="Paragrafoelenco"/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ind w:left="426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</w:rPr>
                                    <w:t>La password dovrà necessariamente essere di almeno 8 caratteri e contenere almeno un numero, almeno una lettera maiuscola e almeno una lettera minuscola.</w:t>
                                  </w:r>
                                </w:p>
                                <w:p w14:paraId="1DCB1472" w14:textId="1F66F42C" w:rsidR="00FB1502" w:rsidRDefault="00FB1502" w:rsidP="00D01160">
                                  <w:pPr>
                                    <w:pStyle w:val="Paragrafoelenco"/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ind w:left="426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</w:rPr>
                                    <w:t>La password prima di venire inserita verrà criptata utilizzando due metodologie hash differenti.</w:t>
                                  </w:r>
                                </w:p>
                                <w:p w14:paraId="4BB20291" w14:textId="31957322" w:rsidR="00FB1502" w:rsidRDefault="00FB1502" w:rsidP="00D01160">
                                  <w:pPr>
                                    <w:pStyle w:val="Paragrafoelenco"/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ind w:left="426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</w:rPr>
                                    <w:t>Ogni articolo apparterrà ad una categoria.</w:t>
                                  </w:r>
                                </w:p>
                                <w:p w14:paraId="4D6E9BAB" w14:textId="77777777" w:rsidR="0024157F" w:rsidRDefault="0024157F" w:rsidP="0024157F">
                                  <w:pPr>
                                    <w:pStyle w:val="Paragrafoelenco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ind w:left="426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14:paraId="73D42017" w14:textId="01A6320D" w:rsidR="0024157F" w:rsidRDefault="0024157F" w:rsidP="0024157F">
                                  <w:pPr>
                                    <w:pStyle w:val="Default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W</w:t>
                                  </w:r>
                                  <w:r w:rsidRPr="0024157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 xml:space="preserve">ork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B</w:t>
                                  </w:r>
                                  <w:r w:rsidRPr="0024157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 xml:space="preserve">reakdown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S</w:t>
                                  </w:r>
                                  <w:r w:rsidRPr="0024157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tructure</w:t>
                                  </w:r>
                                  <w:proofErr w:type="spellEnd"/>
                                  <w:r w:rsidRPr="00767621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:</w:t>
                                  </w:r>
                                </w:p>
                                <w:p w14:paraId="0B4ED513" w14:textId="77777777" w:rsidR="00FB1502" w:rsidRPr="00D01160" w:rsidRDefault="00FB1502" w:rsidP="0024157F">
                                  <w:pPr>
                                    <w:pStyle w:val="Paragrafoelenco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ind w:left="426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F6A1F4" id="Casella di testo 2" o:spid="_x0000_s1031" type="#_x0000_t202" style="position:absolute;margin-left:30pt;margin-top:9pt;width:524.25pt;height:5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" fillcolor="window" stroked="f" strokeweight=".5pt">
                      <v:textbox>
                        <w:txbxContent>
                          <w:p w14:paraId="0EA28DEF" w14:textId="77777777" w:rsidR="00294FBC" w:rsidRDefault="00294FBC" w:rsidP="00294FBC">
                            <w:pPr>
                              <w:pStyle w:val="Default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76762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Requisiti funzionali:</w:t>
                            </w:r>
                          </w:p>
                          <w:p w14:paraId="0D2BBA9B" w14:textId="77777777" w:rsidR="00294FBC" w:rsidRPr="00C42A1A" w:rsidRDefault="00294FBC" w:rsidP="00294FBC">
                            <w:pPr>
                              <w:pStyle w:val="Default"/>
                              <w:numPr>
                                <w:ilvl w:val="0"/>
                                <w:numId w:val="1"/>
                              </w:numPr>
                              <w:ind w:left="426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42A1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Un utente per poter procedere all’acquisto dovrà essere registrato.</w:t>
                            </w:r>
                          </w:p>
                          <w:p w14:paraId="61A2894C" w14:textId="77777777" w:rsidR="00294FBC" w:rsidRPr="00C42A1A" w:rsidRDefault="00294FBC" w:rsidP="00294FBC">
                            <w:pPr>
                              <w:pStyle w:val="Default"/>
                              <w:numPr>
                                <w:ilvl w:val="0"/>
                                <w:numId w:val="1"/>
                              </w:numPr>
                              <w:ind w:left="426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42A1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Saranno presenti 2 barre poste una lateralmente e l’altra sovrastante la visualizzazione dei prodotti che permetteranno di raggiunge le funzionalità del sito.</w:t>
                            </w:r>
                          </w:p>
                          <w:p w14:paraId="337A2345" w14:textId="77777777" w:rsidR="00294FBC" w:rsidRPr="00C42A1A" w:rsidRDefault="00294FBC" w:rsidP="00294FBC">
                            <w:pPr>
                              <w:pStyle w:val="Default"/>
                              <w:numPr>
                                <w:ilvl w:val="0"/>
                                <w:numId w:val="1"/>
                              </w:numPr>
                              <w:ind w:left="426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42A1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Sarà presente un form di registrazione per permettere di registrarsi.</w:t>
                            </w:r>
                          </w:p>
                          <w:p w14:paraId="6FA7CECD" w14:textId="77777777" w:rsidR="00294FBC" w:rsidRDefault="00294FBC" w:rsidP="00294FBC">
                            <w:pPr>
                              <w:pStyle w:val="Default"/>
                              <w:numPr>
                                <w:ilvl w:val="0"/>
                                <w:numId w:val="1"/>
                              </w:numPr>
                              <w:ind w:left="426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42A1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Ogni utente una volta registrato avrà la possibilità di accedere alla sua area riservata.</w:t>
                            </w:r>
                          </w:p>
                          <w:p w14:paraId="13B58C48" w14:textId="77777777" w:rsidR="00294FBC" w:rsidRDefault="00294FBC" w:rsidP="00294FBC">
                            <w:pPr>
                              <w:pStyle w:val="Default"/>
                              <w:numPr>
                                <w:ilvl w:val="0"/>
                                <w:numId w:val="1"/>
                              </w:numPr>
                              <w:ind w:left="426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L’area riservata conterrà un carrello con il riepilogo di tutti i prodotti selezionati.</w:t>
                            </w:r>
                          </w:p>
                          <w:p w14:paraId="36D358BC" w14:textId="77777777" w:rsidR="00294FBC" w:rsidRDefault="00294FBC" w:rsidP="00294FBC">
                            <w:pPr>
                              <w:pStyle w:val="Default"/>
                              <w:numPr>
                                <w:ilvl w:val="0"/>
                                <w:numId w:val="1"/>
                              </w:numPr>
                              <w:ind w:left="426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La parte al di fuori dell’area riservata sarà visibile a tutti.</w:t>
                            </w:r>
                          </w:p>
                          <w:p w14:paraId="64FFEF13" w14:textId="77777777" w:rsidR="00294FBC" w:rsidRDefault="00294FBC" w:rsidP="00294FBC">
                            <w:pPr>
                              <w:pStyle w:val="Default"/>
                              <w:numPr>
                                <w:ilvl w:val="0"/>
                                <w:numId w:val="1"/>
                              </w:numPr>
                              <w:ind w:left="426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Sarà presente un form per l’inserimento dei dati sulla carta di credito.</w:t>
                            </w:r>
                          </w:p>
                          <w:p w14:paraId="49839062" w14:textId="77777777" w:rsidR="00294FBC" w:rsidRDefault="00294FBC" w:rsidP="00294FBC">
                            <w:pPr>
                              <w:pStyle w:val="Default"/>
                              <w:numPr>
                                <w:ilvl w:val="0"/>
                                <w:numId w:val="1"/>
                              </w:numPr>
                              <w:ind w:left="426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Sarà presente un form per l’inserimento dei dati di spedizione.</w:t>
                            </w:r>
                          </w:p>
                          <w:p w14:paraId="74D93F8F" w14:textId="70F5B553" w:rsidR="00294FBC" w:rsidRPr="00294FBC" w:rsidRDefault="00294FBC" w:rsidP="00D01160">
                            <w:pPr>
                              <w:pStyle w:val="Default"/>
                              <w:numPr>
                                <w:ilvl w:val="0"/>
                                <w:numId w:val="1"/>
                              </w:numPr>
                              <w:ind w:left="426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Sarà presente un bottone di logout per effettuare la disconnessione.</w:t>
                            </w:r>
                          </w:p>
                          <w:p w14:paraId="31BCA7DB" w14:textId="77777777" w:rsidR="00294FBC" w:rsidRDefault="00294FBC" w:rsidP="00D01160">
                            <w:pPr>
                              <w:pStyle w:val="Default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14:paraId="2052C142" w14:textId="4D6834C1" w:rsidR="00D01160" w:rsidRDefault="00D01160" w:rsidP="00D01160">
                            <w:pPr>
                              <w:pStyle w:val="Default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76762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Requisiti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non </w:t>
                            </w:r>
                            <w:r w:rsidRPr="0076762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funzionali:</w:t>
                            </w:r>
                          </w:p>
                          <w:p w14:paraId="34D7DFF0" w14:textId="6A9CBE29" w:rsidR="00C42A1A" w:rsidRDefault="00D01160" w:rsidP="00D01160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426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D01160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In fase di registrazione sarà presente un controllo per verificare che le due password inserite corrispondano.</w:t>
                            </w:r>
                          </w:p>
                          <w:p w14:paraId="1A38184B" w14:textId="6C6536DC" w:rsidR="00D01160" w:rsidRDefault="00FB1502" w:rsidP="00D01160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426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Prima di avanzare alla fase di pagamento sarà obbligatorio accettare i termini e le condizioni.</w:t>
                            </w:r>
                          </w:p>
                          <w:p w14:paraId="01F69A19" w14:textId="13FE8EA0" w:rsidR="00FB1502" w:rsidRDefault="00FB1502" w:rsidP="00D01160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426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Una volta effettuato l’accesso verranno visualizzati bottoni per utilizzare funzionalità extra.</w:t>
                            </w:r>
                          </w:p>
                          <w:p w14:paraId="27B243C1" w14:textId="18FEB025" w:rsidR="00FB1502" w:rsidRDefault="00FB1502" w:rsidP="00D01160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426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In caso di eventuali </w:t>
                            </w:r>
                            <w:r w:rsidR="0024157F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errori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/operazioni avvenute verranno comunicati/e all’utente tramite alert.</w:t>
                            </w:r>
                          </w:p>
                          <w:p w14:paraId="6CEA4D62" w14:textId="58A3AD26" w:rsidR="00FB1502" w:rsidRDefault="00FB1502" w:rsidP="00D01160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426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Tutti i dati dell’utente che ha effettuato la registrazione saranno salvati nel database.</w:t>
                            </w:r>
                          </w:p>
                          <w:p w14:paraId="1A367C2C" w14:textId="634A39BA" w:rsidR="0024157F" w:rsidRDefault="0024157F" w:rsidP="00D01160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426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La password dovrà necessariamente essere di almeno 8 caratteri e contenere almeno un numero, almeno una lettera maiuscola e almeno una lettera minuscola.</w:t>
                            </w:r>
                          </w:p>
                          <w:p w14:paraId="1DCB1472" w14:textId="1F66F42C" w:rsidR="00FB1502" w:rsidRDefault="00FB1502" w:rsidP="00D01160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426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La password prima di venire inserita verrà criptata utilizzando due metodologie hash differenti.</w:t>
                            </w:r>
                          </w:p>
                          <w:p w14:paraId="4BB20291" w14:textId="31957322" w:rsidR="00FB1502" w:rsidRDefault="00FB1502" w:rsidP="00D01160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426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Ogni articolo apparterrà ad una categoria.</w:t>
                            </w:r>
                          </w:p>
                          <w:p w14:paraId="4D6E9BAB" w14:textId="77777777" w:rsidR="0024157F" w:rsidRDefault="0024157F" w:rsidP="0024157F">
                            <w:pPr>
                              <w:pStyle w:val="Paragrafoelenco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426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14:paraId="73D42017" w14:textId="01A6320D" w:rsidR="0024157F" w:rsidRDefault="0024157F" w:rsidP="0024157F">
                            <w:pPr>
                              <w:pStyle w:val="Default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W</w:t>
                            </w:r>
                            <w:r w:rsidRPr="0024157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ork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B</w:t>
                            </w:r>
                            <w:r w:rsidRPr="0024157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reakdown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S</w:t>
                            </w:r>
                            <w:r w:rsidRPr="0024157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tructure</w:t>
                            </w:r>
                            <w:proofErr w:type="spellEnd"/>
                            <w:r w:rsidRPr="0076762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:</w:t>
                            </w:r>
                          </w:p>
                          <w:p w14:paraId="0B4ED513" w14:textId="77777777" w:rsidR="00FB1502" w:rsidRPr="00D01160" w:rsidRDefault="00FB1502" w:rsidP="0024157F">
                            <w:pPr>
                              <w:pStyle w:val="Paragrafoelenco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426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083724D3" w14:textId="53874548" w:rsidR="000B4502" w:rsidRDefault="000B4502"/>
    <w:p w14:paraId="468C557E" w14:textId="7BDF8E75" w:rsidR="000B4502" w:rsidRDefault="00294FBC">
      <w:r w:rsidRPr="00C42A1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D4BB79" wp14:editId="1B5F33B5">
                <wp:simplePos x="0" y="0"/>
                <wp:positionH relativeFrom="column">
                  <wp:posOffset>6774579</wp:posOffset>
                </wp:positionH>
                <wp:positionV relativeFrom="paragraph">
                  <wp:posOffset>9451340</wp:posOffset>
                </wp:positionV>
                <wp:extent cx="1685925" cy="361950"/>
                <wp:effectExtent l="0" t="0" r="9525" b="0"/>
                <wp:wrapNone/>
                <wp:docPr id="13" name="Casella di tes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3619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914FE4" w14:textId="06770D7F" w:rsidR="00294FBC" w:rsidRPr="00D01160" w:rsidRDefault="00294FBC" w:rsidP="00294FBC">
                            <w:pPr>
                              <w:ind w:right="1335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294FBC">
                              <w:rPr>
                                <w:lang w:bidi="it-IT"/>
                              </w:rPr>
                              <w:t xml:space="preserve">Pagina </w:t>
                            </w:r>
                            <w:r>
                              <w:rPr>
                                <w:lang w:bidi="it-I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4BB79" id="Casella di testo 13" o:spid="_x0000_s1032" type="#_x0000_t202" style="position:absolute;margin-left:533.45pt;margin-top:744.2pt;width:132.75pt;height:28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" fillcolor="window" stroked="f" strokeweight=".5pt">
                <v:textbox>
                  <w:txbxContent>
                    <w:p w14:paraId="2F914FE4" w14:textId="06770D7F" w:rsidR="00294FBC" w:rsidRPr="00D01160" w:rsidRDefault="00294FBC" w:rsidP="00294FBC">
                      <w:pPr>
                        <w:ind w:right="1335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</w:pPr>
                      <w:r w:rsidRPr="00294FBC">
                        <w:rPr>
                          <w:lang w:bidi="it-IT"/>
                        </w:rPr>
                        <w:t xml:space="preserve">Pagina </w:t>
                      </w:r>
                      <w:r>
                        <w:rPr>
                          <w:lang w:bidi="it-I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13735" w:type="dxa"/>
        <w:tblInd w:w="55" w:type="dxa"/>
        <w:tblCellMar>
          <w:left w:w="115" w:type="dxa"/>
          <w:right w:w="720" w:type="dxa"/>
        </w:tblCellMar>
        <w:tblLook w:val="0000" w:firstRow="0" w:lastRow="0" w:firstColumn="0" w:lastColumn="0" w:noHBand="0" w:noVBand="0"/>
      </w:tblPr>
      <w:tblGrid>
        <w:gridCol w:w="13735"/>
      </w:tblGrid>
      <w:tr w:rsidR="000B4502" w14:paraId="226C9010" w14:textId="77777777" w:rsidTr="00294FBC">
        <w:trPr>
          <w:trHeight w:val="2727"/>
        </w:trPr>
        <w:tc>
          <w:tcPr>
            <w:tcW w:w="13735" w:type="dxa"/>
            <w:vAlign w:val="center"/>
          </w:tcPr>
          <w:p w14:paraId="0CAD6082" w14:textId="07AC1F64" w:rsidR="000B4502" w:rsidRDefault="000B4502" w:rsidP="00767621">
            <w:pPr>
              <w:ind w:right="1335"/>
            </w:pPr>
          </w:p>
          <w:p w14:paraId="5050E533" w14:textId="6369B930" w:rsidR="00C42A1A" w:rsidRDefault="00C42A1A" w:rsidP="00767621">
            <w:pPr>
              <w:ind w:right="1335"/>
            </w:pPr>
          </w:p>
          <w:p w14:paraId="224DDE5F" w14:textId="7DA07E1D" w:rsidR="00C42A1A" w:rsidRDefault="00C42A1A" w:rsidP="00767621">
            <w:pPr>
              <w:ind w:right="1335"/>
            </w:pPr>
          </w:p>
          <w:p w14:paraId="038A050C" w14:textId="2470BCAD" w:rsidR="00C42A1A" w:rsidRDefault="00C42A1A" w:rsidP="00767621">
            <w:pPr>
              <w:ind w:right="1335"/>
            </w:pPr>
          </w:p>
          <w:p w14:paraId="00DDD673" w14:textId="79098089" w:rsidR="00C42A1A" w:rsidRDefault="00C42A1A" w:rsidP="00767621">
            <w:pPr>
              <w:ind w:right="1335"/>
            </w:pPr>
          </w:p>
          <w:p w14:paraId="052E2D34" w14:textId="3EC12B80" w:rsidR="00C42A1A" w:rsidRDefault="00C42A1A" w:rsidP="00767621">
            <w:pPr>
              <w:ind w:right="1335"/>
            </w:pPr>
          </w:p>
          <w:p w14:paraId="39DA4A61" w14:textId="3485F37A" w:rsidR="00C42A1A" w:rsidRDefault="00C42A1A" w:rsidP="00767621">
            <w:pPr>
              <w:ind w:right="1335"/>
            </w:pPr>
          </w:p>
          <w:p w14:paraId="4DEC16C2" w14:textId="365716B5" w:rsidR="00C42A1A" w:rsidRDefault="00C42A1A" w:rsidP="00767621">
            <w:pPr>
              <w:ind w:right="1335"/>
            </w:pPr>
          </w:p>
          <w:p w14:paraId="1897C459" w14:textId="409614B3" w:rsidR="00C42A1A" w:rsidRDefault="00C42A1A" w:rsidP="00767621">
            <w:pPr>
              <w:ind w:right="1335"/>
            </w:pPr>
          </w:p>
          <w:p w14:paraId="6A356474" w14:textId="3792FB14" w:rsidR="00C42A1A" w:rsidRDefault="00C42A1A" w:rsidP="00767621">
            <w:pPr>
              <w:ind w:right="1335"/>
            </w:pPr>
          </w:p>
          <w:p w14:paraId="5DEB93A1" w14:textId="567D1695" w:rsidR="00C42A1A" w:rsidRDefault="00C42A1A" w:rsidP="00767621">
            <w:pPr>
              <w:ind w:right="1335"/>
            </w:pPr>
          </w:p>
          <w:p w14:paraId="4C1E99CE" w14:textId="65B8F78C" w:rsidR="00C42A1A" w:rsidRDefault="00C42A1A" w:rsidP="00767621">
            <w:pPr>
              <w:ind w:right="1335"/>
            </w:pPr>
          </w:p>
          <w:p w14:paraId="7C675415" w14:textId="41CE1AE0" w:rsidR="00C42A1A" w:rsidRDefault="00C42A1A" w:rsidP="00767621">
            <w:pPr>
              <w:ind w:right="1335"/>
            </w:pPr>
          </w:p>
          <w:p w14:paraId="751DBF9C" w14:textId="2CB24058" w:rsidR="00C42A1A" w:rsidRDefault="00C42A1A" w:rsidP="00767621">
            <w:pPr>
              <w:ind w:right="1335"/>
            </w:pPr>
          </w:p>
          <w:p w14:paraId="00DEFAD9" w14:textId="09A29C02" w:rsidR="00C42A1A" w:rsidRDefault="00C42A1A" w:rsidP="00767621">
            <w:pPr>
              <w:ind w:right="1335"/>
            </w:pPr>
          </w:p>
          <w:p w14:paraId="068E1273" w14:textId="7D3578AD" w:rsidR="00C42A1A" w:rsidRDefault="00C42A1A" w:rsidP="00767621">
            <w:pPr>
              <w:ind w:right="1335"/>
            </w:pPr>
          </w:p>
          <w:p w14:paraId="5FA92ACF" w14:textId="505DA6AF" w:rsidR="00C42A1A" w:rsidRDefault="00C42A1A" w:rsidP="00767621">
            <w:pPr>
              <w:ind w:right="1335"/>
            </w:pPr>
          </w:p>
          <w:p w14:paraId="571F5DF0" w14:textId="4148E4C4" w:rsidR="00C42A1A" w:rsidRDefault="00C42A1A" w:rsidP="00767621">
            <w:pPr>
              <w:ind w:right="1335"/>
            </w:pPr>
          </w:p>
          <w:p w14:paraId="2C04DCA2" w14:textId="7F5F0E95" w:rsidR="00C42A1A" w:rsidRDefault="00C42A1A" w:rsidP="00767621">
            <w:pPr>
              <w:ind w:right="1335"/>
            </w:pPr>
          </w:p>
          <w:p w14:paraId="409BA246" w14:textId="3B50F145" w:rsidR="00C42A1A" w:rsidRDefault="00C42A1A" w:rsidP="00767621">
            <w:pPr>
              <w:ind w:right="1335"/>
            </w:pPr>
          </w:p>
          <w:p w14:paraId="65179A77" w14:textId="4C28F215" w:rsidR="00C42A1A" w:rsidRDefault="00C42A1A" w:rsidP="00767621">
            <w:pPr>
              <w:ind w:right="1335"/>
            </w:pPr>
          </w:p>
          <w:p w14:paraId="3843205D" w14:textId="5BCD4CB2" w:rsidR="00C42A1A" w:rsidRDefault="00C42A1A" w:rsidP="00767621">
            <w:pPr>
              <w:ind w:right="1335"/>
            </w:pPr>
          </w:p>
          <w:p w14:paraId="07550475" w14:textId="449C3F07" w:rsidR="00C42A1A" w:rsidRDefault="00294FBC" w:rsidP="00767621">
            <w:pPr>
              <w:ind w:right="1335"/>
            </w:pPr>
            <w:r>
              <w:rPr>
                <w:noProof/>
              </w:rPr>
              <w:drawing>
                <wp:inline distT="0" distB="0" distL="0" distR="0" wp14:anchorId="080F027D" wp14:editId="42DF1DDF">
                  <wp:extent cx="7343775" cy="2192034"/>
                  <wp:effectExtent l="0" t="0" r="0" b="0"/>
                  <wp:docPr id="4" name="Immagin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4574" cy="2201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8E0C82F" w14:textId="79C4B48F" w:rsidR="00294FBC" w:rsidRPr="000B4502" w:rsidRDefault="00294FBC" w:rsidP="00767621">
            <w:pPr>
              <w:ind w:right="1335"/>
            </w:pPr>
            <w:r w:rsidRPr="00C42A1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2572EF2" wp14:editId="7C743487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4445</wp:posOffset>
                      </wp:positionV>
                      <wp:extent cx="6105525" cy="914400"/>
                      <wp:effectExtent l="0" t="0" r="9525" b="0"/>
                      <wp:wrapNone/>
                      <wp:docPr id="3" name="Casella di tes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105525" cy="9144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CCB87D8" w14:textId="77777777" w:rsidR="00294FBC" w:rsidRPr="00055C95" w:rsidRDefault="00294FBC" w:rsidP="00294FBC">
                                  <w:pPr>
                                    <w:ind w:right="1335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  <w:sz w:val="36"/>
                                      <w:szCs w:val="36"/>
                                    </w:rPr>
                                    <w:t xml:space="preserve">Diagramma di </w:t>
                                  </w:r>
                                  <w:proofErr w:type="spellStart"/>
                                  <w:r w:rsidRPr="00055C95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  <w:sz w:val="36"/>
                                      <w:szCs w:val="36"/>
                                    </w:rPr>
                                    <w:t>Gantt</w:t>
                                  </w:r>
                                  <w:proofErr w:type="spellEnd"/>
                                  <w:r w:rsidRPr="00767621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:</w:t>
                                  </w:r>
                                </w:p>
                                <w:p w14:paraId="47271800" w14:textId="77777777" w:rsidR="00294FBC" w:rsidRDefault="00294FBC" w:rsidP="00294FBC">
                                  <w:pPr>
                                    <w:pStyle w:val="Default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14:paraId="41D08A1F" w14:textId="77777777" w:rsidR="00294FBC" w:rsidRPr="00D01160" w:rsidRDefault="00294FBC" w:rsidP="00294FBC">
                                  <w:pPr>
                                    <w:pStyle w:val="Paragrafoelenco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ind w:left="426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572EF2" id="Casella di testo 3" o:spid="_x0000_s1033" type="#_x0000_t202" style="position:absolute;margin-left:.25pt;margin-top:.35pt;width:480.75pt;height:1in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" fillcolor="window" stroked="f" strokeweight=".5pt">
                      <v:textbox>
                        <w:txbxContent>
                          <w:p w14:paraId="1CCB87D8" w14:textId="77777777" w:rsidR="00294FBC" w:rsidRPr="00055C95" w:rsidRDefault="00294FBC" w:rsidP="00294FBC">
                            <w:pPr>
                              <w:ind w:right="1335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  <w:t xml:space="preserve">Diagramma di </w:t>
                            </w:r>
                            <w:proofErr w:type="spellStart"/>
                            <w:r w:rsidRPr="00055C9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  <w:t>Gantt</w:t>
                            </w:r>
                            <w:proofErr w:type="spellEnd"/>
                            <w:r w:rsidRPr="0076762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:</w:t>
                            </w:r>
                          </w:p>
                          <w:p w14:paraId="47271800" w14:textId="77777777" w:rsidR="00294FBC" w:rsidRDefault="00294FBC" w:rsidP="00294FBC">
                            <w:pPr>
                              <w:pStyle w:val="Default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14:paraId="41D08A1F" w14:textId="77777777" w:rsidR="00294FBC" w:rsidRPr="00D01160" w:rsidRDefault="00294FBC" w:rsidP="00294FBC">
                            <w:pPr>
                              <w:pStyle w:val="Paragrafoelenco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426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A1111B" w14:paraId="4D3B5202" w14:textId="77777777" w:rsidTr="00294FBC">
        <w:trPr>
          <w:trHeight w:val="630"/>
        </w:trPr>
        <w:tc>
          <w:tcPr>
            <w:tcW w:w="13735" w:type="dxa"/>
            <w:vAlign w:val="bottom"/>
          </w:tcPr>
          <w:p w14:paraId="39DF7940" w14:textId="035FDAAA" w:rsidR="00294FBC" w:rsidRDefault="00294FBC" w:rsidP="00294FBC">
            <w:pPr>
              <w:ind w:right="1875"/>
              <w:rPr>
                <w:lang w:bidi="it-IT"/>
              </w:rPr>
            </w:pPr>
            <w:r w:rsidRPr="00C42A1A"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CA765B1" wp14:editId="786F9095">
                      <wp:simplePos x="0" y="0"/>
                      <wp:positionH relativeFrom="column">
                        <wp:posOffset>288290</wp:posOffset>
                      </wp:positionH>
                      <wp:positionV relativeFrom="paragraph">
                        <wp:posOffset>111760</wp:posOffset>
                      </wp:positionV>
                      <wp:extent cx="6810375" cy="10058400"/>
                      <wp:effectExtent l="0" t="0" r="9525" b="0"/>
                      <wp:wrapNone/>
                      <wp:docPr id="10" name="Casella di test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810375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E8A0075" w14:textId="77777777" w:rsidR="00294FBC" w:rsidRPr="008653AC" w:rsidRDefault="00294FBC" w:rsidP="00294FBC">
                                  <w:pPr>
                                    <w:spacing w:after="0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  <w:sz w:val="36"/>
                                      <w:szCs w:val="36"/>
                                    </w:rPr>
                                  </w:pPr>
                                  <w:r w:rsidRPr="008653A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  <w:sz w:val="36"/>
                                      <w:szCs w:val="36"/>
                                    </w:rPr>
                                    <w:t>Ipotesi aggiuntive:</w:t>
                                  </w:r>
                                </w:p>
                                <w:p w14:paraId="784070BB" w14:textId="77777777" w:rsidR="00294FBC" w:rsidRPr="00294FBC" w:rsidRDefault="00294FBC" w:rsidP="00294FBC">
                                  <w:pPr>
                                    <w:spacing w:after="0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</w:rPr>
                                  </w:pPr>
                                  <w:r w:rsidRPr="00294FB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</w:rPr>
                                    <w:t xml:space="preserve">amministratore può effettuare operazioni di inserimento eliminazione modifica </w:t>
                                  </w:r>
                                </w:p>
                                <w:p w14:paraId="5B319EAF" w14:textId="77777777" w:rsidR="00294FBC" w:rsidRPr="00294FBC" w:rsidRDefault="00294FBC" w:rsidP="00294FBC">
                                  <w:pPr>
                                    <w:spacing w:after="0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</w:rPr>
                                  </w:pPr>
                                  <w:r w:rsidRPr="00294FB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</w:rPr>
                                    <w:t>per fare acquisti bisogna registrarsi in modo da essere inseriti in un database (chiave pubblica?)</w:t>
                                  </w:r>
                                </w:p>
                                <w:p w14:paraId="19A17705" w14:textId="77777777" w:rsidR="00294FBC" w:rsidRPr="00294FBC" w:rsidRDefault="00294FBC" w:rsidP="00294FBC">
                                  <w:pPr>
                                    <w:spacing w:after="0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</w:rPr>
                                  </w:pPr>
                                  <w:r w:rsidRPr="00294FB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</w:rPr>
                                    <w:t>forse per RSA di una stringa bisogna convertirla in Ascii</w:t>
                                  </w:r>
                                </w:p>
                                <w:p w14:paraId="625FAD51" w14:textId="77777777" w:rsidR="00294FBC" w:rsidRPr="00294FBC" w:rsidRDefault="00294FBC" w:rsidP="00294FBC">
                                  <w:pPr>
                                    <w:spacing w:after="0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</w:rPr>
                                  </w:pPr>
                                  <w:r w:rsidRPr="00294FB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</w:rPr>
                                    <w:t>Una volta registrati bisognerà confermare la propria identità o tramite numero di telefono (X) o tramite mail</w:t>
                                  </w:r>
                                </w:p>
                                <w:p w14:paraId="0B88E69A" w14:textId="77777777" w:rsidR="00294FBC" w:rsidRPr="00294FBC" w:rsidRDefault="00294FBC" w:rsidP="00294FBC">
                                  <w:pPr>
                                    <w:spacing w:after="0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</w:rPr>
                                  </w:pPr>
                                  <w:r w:rsidRPr="00294FB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</w:rPr>
                                    <w:t>La password verrà criptata in modo adeguato prima di essere inserita nel database</w:t>
                                  </w:r>
                                </w:p>
                                <w:p w14:paraId="1E03642F" w14:textId="77777777" w:rsidR="00294FBC" w:rsidRPr="00294FBC" w:rsidRDefault="00294FBC" w:rsidP="00294FBC">
                                  <w:pPr>
                                    <w:spacing w:after="0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</w:rPr>
                                  </w:pPr>
                                  <w:r w:rsidRPr="00294FB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</w:rPr>
                                    <w:t>Utenti abilitati alla gestione del sito (editor e amministratore) in una tabella a parte(X)</w:t>
                                  </w:r>
                                </w:p>
                                <w:p w14:paraId="0327286F" w14:textId="77777777" w:rsidR="00294FBC" w:rsidRPr="00294FBC" w:rsidRDefault="00294FBC" w:rsidP="00294FBC">
                                  <w:pPr>
                                    <w:spacing w:after="0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</w:rPr>
                                  </w:pPr>
                                  <w:r w:rsidRPr="00294FB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</w:rPr>
                                    <w:t>Editor e amministratori hanno una pagina di login nascosta al resto del pubblico</w:t>
                                  </w:r>
                                </w:p>
                                <w:p w14:paraId="1046D722" w14:textId="77777777" w:rsidR="00294FBC" w:rsidRPr="00294FBC" w:rsidRDefault="00294FBC" w:rsidP="00294FBC">
                                  <w:pPr>
                                    <w:spacing w:after="0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</w:rPr>
                                  </w:pPr>
                                  <w:r w:rsidRPr="00294FB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</w:rPr>
                                    <w:t>Sarà presente un carrello contenente tutti i prodotti con costo finale e bottone per procedere all’acquisto.</w:t>
                                  </w:r>
                                </w:p>
                                <w:p w14:paraId="08B7FEA9" w14:textId="77777777" w:rsidR="00294FBC" w:rsidRPr="00294FBC" w:rsidRDefault="00294FBC" w:rsidP="00294FBC">
                                  <w:pPr>
                                    <w:spacing w:after="0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</w:rPr>
                                  </w:pPr>
                                  <w:r w:rsidRPr="00294FB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</w:rPr>
                                    <w:t>Sezione di aiuto (X)</w:t>
                                  </w:r>
                                </w:p>
                                <w:p w14:paraId="15B15291" w14:textId="77777777" w:rsidR="00294FBC" w:rsidRPr="00294FBC" w:rsidRDefault="00294FBC" w:rsidP="00294FBC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14:paraId="4EB94EDB" w14:textId="77777777" w:rsidR="00294FBC" w:rsidRPr="00294FBC" w:rsidRDefault="00294FBC" w:rsidP="00294FBC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  <w:sz w:val="28"/>
                                      <w:szCs w:val="28"/>
                                    </w:rPr>
                                  </w:pPr>
                                  <w:r w:rsidRPr="00294FB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  <w:sz w:val="28"/>
                                      <w:szCs w:val="28"/>
                                    </w:rPr>
                                    <w:t>Navigazione sul sito:</w:t>
                                  </w:r>
                                </w:p>
                                <w:p w14:paraId="3612FAA8" w14:textId="77777777" w:rsidR="00294FBC" w:rsidRPr="00294FBC" w:rsidRDefault="00294FBC" w:rsidP="00294FBC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</w:rPr>
                                  </w:pPr>
                                  <w:r w:rsidRPr="00294FB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</w:rPr>
                                    <w:t>Ogni utente che vuole navigare sul sito può farlo senza necessitare di alcun tipo di registrazione.</w:t>
                                  </w:r>
                                </w:p>
                                <w:p w14:paraId="1126C35E" w14:textId="77777777" w:rsidR="00294FBC" w:rsidRPr="00294FBC" w:rsidRDefault="00294FBC" w:rsidP="00294FBC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</w:rPr>
                                  </w:pPr>
                                  <w:r w:rsidRPr="00294FB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</w:rPr>
                                    <w:t>Appena verrà visualizzata la pagina di index comparirà un popup (X) per informarlo sui cookie.</w:t>
                                  </w:r>
                                </w:p>
                                <w:p w14:paraId="1721B9CE" w14:textId="77777777" w:rsidR="00294FBC" w:rsidRPr="00294FBC" w:rsidRDefault="00294FBC" w:rsidP="00294FBC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14:paraId="03E1C059" w14:textId="77777777" w:rsidR="00294FBC" w:rsidRPr="00294FBC" w:rsidRDefault="00294FBC" w:rsidP="00294FBC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  <w:sz w:val="28"/>
                                      <w:szCs w:val="28"/>
                                    </w:rPr>
                                  </w:pPr>
                                  <w:r w:rsidRPr="00294FB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  <w:sz w:val="28"/>
                                      <w:szCs w:val="28"/>
                                    </w:rPr>
                                    <w:t>Login:</w:t>
                                  </w:r>
                                </w:p>
                                <w:p w14:paraId="069CC5C4" w14:textId="77777777" w:rsidR="00294FBC" w:rsidRPr="00294FBC" w:rsidRDefault="00294FBC" w:rsidP="00294FBC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</w:rPr>
                                  </w:pPr>
                                  <w:r w:rsidRPr="00294FB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</w:rPr>
                                    <w:t>L’utente che vuole accedere dovrà inserire mail e password (implica aver effettuato registrazione), prevedo l’utilizzo di un form unico per il login di un utente e dell’amministratore con un reindirizzamento a pagine diverse a seconda dei permessi.</w:t>
                                  </w:r>
                                </w:p>
                                <w:p w14:paraId="475BA2DB" w14:textId="77777777" w:rsidR="00294FBC" w:rsidRPr="00294FBC" w:rsidRDefault="00294FBC" w:rsidP="00294FBC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14:paraId="21837D4F" w14:textId="77777777" w:rsidR="00294FBC" w:rsidRPr="00294FBC" w:rsidRDefault="00294FBC" w:rsidP="00294FBC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  <w:sz w:val="28"/>
                                      <w:szCs w:val="28"/>
                                    </w:rPr>
                                  </w:pPr>
                                  <w:r w:rsidRPr="00294FB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  <w:sz w:val="28"/>
                                      <w:szCs w:val="28"/>
                                    </w:rPr>
                                    <w:t>Come acquistare?</w:t>
                                  </w:r>
                                </w:p>
                                <w:p w14:paraId="4C6AF9B1" w14:textId="77777777" w:rsidR="00294FBC" w:rsidRPr="00294FBC" w:rsidRDefault="00294FBC" w:rsidP="00294FBC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</w:rPr>
                                  </w:pPr>
                                  <w:r w:rsidRPr="00294FB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</w:rPr>
                                    <w:t>Bisogna aver effettuato il login ed aver inserito nel carrello almeno un elemento</w:t>
                                  </w:r>
                                </w:p>
                                <w:p w14:paraId="3EF9EBC5" w14:textId="77777777" w:rsidR="00294FBC" w:rsidRPr="00294FBC" w:rsidRDefault="00294FBC" w:rsidP="00294FBC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14:paraId="14D6B0B2" w14:textId="77777777" w:rsidR="00294FBC" w:rsidRPr="00294FBC" w:rsidRDefault="00294FBC" w:rsidP="00294FBC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  <w:sz w:val="28"/>
                                      <w:szCs w:val="28"/>
                                    </w:rPr>
                                  </w:pPr>
                                  <w:r w:rsidRPr="00294FB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  <w:sz w:val="28"/>
                                      <w:szCs w:val="28"/>
                                    </w:rPr>
                                    <w:t>Carrello:</w:t>
                                  </w:r>
                                </w:p>
                                <w:p w14:paraId="6AB57165" w14:textId="0045228B" w:rsidR="00294FBC" w:rsidRPr="00294FBC" w:rsidRDefault="00294FBC" w:rsidP="00294FBC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</w:rPr>
                                  </w:pPr>
                                  <w:r w:rsidRPr="00294FB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</w:rPr>
                                    <w:t>Il carrello sarà collegato tramite id ad uno specifico utente in modo tale che per accessi successivi conterrà sempre gli elementi, conterrà la somma totale dei prezzi dei singoli articoli e un link per il pagamento</w:t>
                                  </w:r>
                                </w:p>
                                <w:p w14:paraId="4DCC2AF3" w14:textId="7FC8DD8E" w:rsidR="00294FBC" w:rsidRPr="00294FBC" w:rsidRDefault="00294FBC" w:rsidP="00294FB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14:paraId="107A61F6" w14:textId="77777777" w:rsidR="00294FBC" w:rsidRPr="00294FBC" w:rsidRDefault="00294FBC" w:rsidP="00294FBC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  <w:sz w:val="28"/>
                                      <w:szCs w:val="28"/>
                                    </w:rPr>
                                  </w:pPr>
                                  <w:r w:rsidRPr="00294FB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  <w:sz w:val="28"/>
                                      <w:szCs w:val="28"/>
                                    </w:rPr>
                                    <w:t>Registrazione utente:</w:t>
                                  </w:r>
                                </w:p>
                                <w:p w14:paraId="420CC8F9" w14:textId="77777777" w:rsidR="00294FBC" w:rsidRPr="00294FBC" w:rsidRDefault="00294FBC" w:rsidP="00294FBC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</w:rPr>
                                  </w:pPr>
                                  <w:r w:rsidRPr="00294FB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</w:rPr>
                                    <w:t>Sarà presente un link apposta per la registrazione verrà (Check box (X)) esposta la normativa sulla privacy e sui data trattati (se non si prende visione non ci si registra), verrà chiesto di inserire:</w:t>
                                  </w:r>
                                </w:p>
                                <w:p w14:paraId="7F86D18B" w14:textId="7F7296AA" w:rsidR="00294FBC" w:rsidRPr="00294FBC" w:rsidRDefault="00294FBC" w:rsidP="00294FBC">
                                  <w:pPr>
                                    <w:pStyle w:val="Paragrafoelenco"/>
                                    <w:numPr>
                                      <w:ilvl w:val="0"/>
                                      <w:numId w:val="6"/>
                                    </w:numPr>
                                    <w:spacing w:after="0" w:line="240" w:lineRule="auto"/>
                                    <w:ind w:left="284" w:hanging="295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</w:rPr>
                                  </w:pPr>
                                  <w:r w:rsidRPr="00294FB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</w:rPr>
                                    <w:t>Nome</w:t>
                                  </w:r>
                                </w:p>
                                <w:p w14:paraId="7221C092" w14:textId="51A39948" w:rsidR="00294FBC" w:rsidRPr="00294FBC" w:rsidRDefault="00294FBC" w:rsidP="00294FBC">
                                  <w:pPr>
                                    <w:pStyle w:val="Paragrafoelenco"/>
                                    <w:numPr>
                                      <w:ilvl w:val="0"/>
                                      <w:numId w:val="6"/>
                                    </w:numPr>
                                    <w:spacing w:after="0" w:line="240" w:lineRule="auto"/>
                                    <w:ind w:left="284" w:hanging="295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</w:rPr>
                                  </w:pPr>
                                  <w:r w:rsidRPr="00294FB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</w:rPr>
                                    <w:t>Cognome</w:t>
                                  </w:r>
                                </w:p>
                                <w:p w14:paraId="13E5A3A4" w14:textId="3EDB828F" w:rsidR="00294FBC" w:rsidRPr="00294FBC" w:rsidRDefault="00294FBC" w:rsidP="00294FBC">
                                  <w:pPr>
                                    <w:pStyle w:val="Paragrafoelenco"/>
                                    <w:numPr>
                                      <w:ilvl w:val="0"/>
                                      <w:numId w:val="6"/>
                                    </w:numPr>
                                    <w:spacing w:after="0" w:line="240" w:lineRule="auto"/>
                                    <w:ind w:left="284" w:hanging="295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</w:rPr>
                                  </w:pPr>
                                  <w:r w:rsidRPr="00294FB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</w:rPr>
                                    <w:t>Data di nascita (ci si può registrare solo se maggiorenni)</w:t>
                                  </w:r>
                                </w:p>
                                <w:p w14:paraId="6BC39521" w14:textId="26AA81E6" w:rsidR="00294FBC" w:rsidRPr="00294FBC" w:rsidRDefault="00294FBC" w:rsidP="00294FBC">
                                  <w:pPr>
                                    <w:pStyle w:val="Paragrafoelenco"/>
                                    <w:numPr>
                                      <w:ilvl w:val="0"/>
                                      <w:numId w:val="6"/>
                                    </w:numPr>
                                    <w:spacing w:after="0" w:line="240" w:lineRule="auto"/>
                                    <w:ind w:left="284" w:hanging="295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</w:rPr>
                                  </w:pPr>
                                  <w:r w:rsidRPr="00294FB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</w:rPr>
                                    <w:t>Numero di telefono (X)</w:t>
                                  </w:r>
                                </w:p>
                                <w:p w14:paraId="493D08ED" w14:textId="1220694A" w:rsidR="00294FBC" w:rsidRPr="00294FBC" w:rsidRDefault="00294FBC" w:rsidP="00294FBC">
                                  <w:pPr>
                                    <w:pStyle w:val="Paragrafoelenco"/>
                                    <w:numPr>
                                      <w:ilvl w:val="0"/>
                                      <w:numId w:val="6"/>
                                    </w:numPr>
                                    <w:spacing w:after="0" w:line="240" w:lineRule="auto"/>
                                    <w:ind w:left="284" w:hanging="295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</w:rPr>
                                  </w:pPr>
                                  <w:r w:rsidRPr="00294FB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</w:rPr>
                                    <w:t>Email</w:t>
                                  </w:r>
                                </w:p>
                                <w:p w14:paraId="458C4257" w14:textId="24118038" w:rsidR="00294FBC" w:rsidRPr="00294FBC" w:rsidRDefault="00294FBC" w:rsidP="00294FBC">
                                  <w:pPr>
                                    <w:pStyle w:val="Paragrafoelenco"/>
                                    <w:numPr>
                                      <w:ilvl w:val="0"/>
                                      <w:numId w:val="6"/>
                                    </w:numPr>
                                    <w:spacing w:after="0" w:line="240" w:lineRule="auto"/>
                                    <w:ind w:left="284" w:hanging="295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</w:rPr>
                                  </w:pPr>
                                  <w:r w:rsidRPr="00294FB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</w:rPr>
                                    <w:t>Conferma email (X)</w:t>
                                  </w:r>
                                </w:p>
                                <w:p w14:paraId="30D9E011" w14:textId="0ADD4E02" w:rsidR="00294FBC" w:rsidRPr="00294FBC" w:rsidRDefault="00294FBC" w:rsidP="00294FBC">
                                  <w:pPr>
                                    <w:pStyle w:val="Paragrafoelenco"/>
                                    <w:numPr>
                                      <w:ilvl w:val="0"/>
                                      <w:numId w:val="6"/>
                                    </w:numPr>
                                    <w:spacing w:after="0" w:line="240" w:lineRule="auto"/>
                                    <w:ind w:left="284" w:hanging="295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</w:rPr>
                                  </w:pPr>
                                  <w:r w:rsidRPr="00294FB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</w:rPr>
                                    <w:t>Password</w:t>
                                  </w:r>
                                </w:p>
                                <w:p w14:paraId="3175CB90" w14:textId="2D238CAA" w:rsidR="00294FBC" w:rsidRPr="00294FBC" w:rsidRDefault="00294FBC" w:rsidP="00294FBC">
                                  <w:pPr>
                                    <w:pStyle w:val="Paragrafoelenco"/>
                                    <w:numPr>
                                      <w:ilvl w:val="0"/>
                                      <w:numId w:val="6"/>
                                    </w:numPr>
                                    <w:spacing w:after="0" w:line="240" w:lineRule="auto"/>
                                    <w:ind w:left="284" w:hanging="295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</w:rPr>
                                  </w:pPr>
                                  <w:r w:rsidRPr="00294FB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</w:rPr>
                                    <w:t>Conferma password</w:t>
                                  </w:r>
                                </w:p>
                                <w:p w14:paraId="0F0F0F8F" w14:textId="2BCD5F81" w:rsidR="00294FBC" w:rsidRPr="00294FBC" w:rsidRDefault="00294FBC" w:rsidP="00294FBC">
                                  <w:pPr>
                                    <w:pStyle w:val="Paragrafoelenco"/>
                                    <w:numPr>
                                      <w:ilvl w:val="0"/>
                                      <w:numId w:val="6"/>
                                    </w:numPr>
                                    <w:spacing w:after="0" w:line="240" w:lineRule="auto"/>
                                    <w:ind w:left="284" w:hanging="295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</w:rPr>
                                  </w:pPr>
                                  <w:proofErr w:type="spellStart"/>
                                  <w:r w:rsidRPr="00294FB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</w:rPr>
                                    <w:t>Captcha</w:t>
                                  </w:r>
                                  <w:proofErr w:type="spellEnd"/>
                                </w:p>
                                <w:p w14:paraId="57E893C9" w14:textId="77777777" w:rsidR="00294FBC" w:rsidRPr="00294FBC" w:rsidRDefault="00294FBC" w:rsidP="00294FB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A765B1" id="Casella di testo 10" o:spid="_x0000_s1034" type="#_x0000_t202" style="position:absolute;margin-left:22.7pt;margin-top:8.8pt;width:536.25pt;height:11in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" fillcolor="window" stroked="f" strokeweight=".5pt">
                      <v:textbox>
                        <w:txbxContent>
                          <w:p w14:paraId="6E8A0075" w14:textId="77777777" w:rsidR="00294FBC" w:rsidRPr="008653AC" w:rsidRDefault="00294FBC" w:rsidP="00294FB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</w:pPr>
                            <w:r w:rsidRPr="008653A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  <w:t>Ipotesi aggiuntive:</w:t>
                            </w:r>
                          </w:p>
                          <w:p w14:paraId="784070BB" w14:textId="77777777" w:rsidR="00294FBC" w:rsidRPr="00294FBC" w:rsidRDefault="00294FBC" w:rsidP="00294FB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294FBC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amministratore può effettuare operazioni di inserimento eliminazione modifica </w:t>
                            </w:r>
                          </w:p>
                          <w:p w14:paraId="5B319EAF" w14:textId="77777777" w:rsidR="00294FBC" w:rsidRPr="00294FBC" w:rsidRDefault="00294FBC" w:rsidP="00294FB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294FBC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per fare acquisti bisogna registrarsi in modo da essere inseriti in un database (chiave pubblica?)</w:t>
                            </w:r>
                          </w:p>
                          <w:p w14:paraId="19A17705" w14:textId="77777777" w:rsidR="00294FBC" w:rsidRPr="00294FBC" w:rsidRDefault="00294FBC" w:rsidP="00294FB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294FBC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forse per RSA di una stringa bisogna convertirla in Ascii</w:t>
                            </w:r>
                          </w:p>
                          <w:p w14:paraId="625FAD51" w14:textId="77777777" w:rsidR="00294FBC" w:rsidRPr="00294FBC" w:rsidRDefault="00294FBC" w:rsidP="00294FB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294FBC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Una volta registrati bisognerà confermare la propria identità o tramite numero di telefono (X) o tramite mail</w:t>
                            </w:r>
                          </w:p>
                          <w:p w14:paraId="0B88E69A" w14:textId="77777777" w:rsidR="00294FBC" w:rsidRPr="00294FBC" w:rsidRDefault="00294FBC" w:rsidP="00294FB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294FBC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La password verrà criptata in modo adeguato prima di essere inserita nel database</w:t>
                            </w:r>
                          </w:p>
                          <w:p w14:paraId="1E03642F" w14:textId="77777777" w:rsidR="00294FBC" w:rsidRPr="00294FBC" w:rsidRDefault="00294FBC" w:rsidP="00294FB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294FBC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Utenti abilitati alla gestione del sito (editor e amministratore) in una tabella a parte(X)</w:t>
                            </w:r>
                          </w:p>
                          <w:p w14:paraId="0327286F" w14:textId="77777777" w:rsidR="00294FBC" w:rsidRPr="00294FBC" w:rsidRDefault="00294FBC" w:rsidP="00294FB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294FBC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Editor e amministratori hanno una pagina di login nascosta al resto del pubblico</w:t>
                            </w:r>
                          </w:p>
                          <w:p w14:paraId="1046D722" w14:textId="77777777" w:rsidR="00294FBC" w:rsidRPr="00294FBC" w:rsidRDefault="00294FBC" w:rsidP="00294FB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294FBC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Sarà presente un carrello contenente tutti i prodotti con costo finale e bottone per procedere all’acquisto.</w:t>
                            </w:r>
                          </w:p>
                          <w:p w14:paraId="08B7FEA9" w14:textId="77777777" w:rsidR="00294FBC" w:rsidRPr="00294FBC" w:rsidRDefault="00294FBC" w:rsidP="00294FB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294FBC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Sezione di aiuto (X)</w:t>
                            </w:r>
                          </w:p>
                          <w:p w14:paraId="15B15291" w14:textId="77777777" w:rsidR="00294FBC" w:rsidRPr="00294FBC" w:rsidRDefault="00294FBC" w:rsidP="00294FB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14:paraId="4EB94EDB" w14:textId="77777777" w:rsidR="00294FBC" w:rsidRPr="00294FBC" w:rsidRDefault="00294FBC" w:rsidP="00294FB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294FB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Navigazione sul sito:</w:t>
                            </w:r>
                          </w:p>
                          <w:p w14:paraId="3612FAA8" w14:textId="77777777" w:rsidR="00294FBC" w:rsidRPr="00294FBC" w:rsidRDefault="00294FBC" w:rsidP="00294FB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294FBC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Ogni utente che vuole navigare sul sito può farlo senza necessitare di alcun tipo di registrazione.</w:t>
                            </w:r>
                          </w:p>
                          <w:p w14:paraId="1126C35E" w14:textId="77777777" w:rsidR="00294FBC" w:rsidRPr="00294FBC" w:rsidRDefault="00294FBC" w:rsidP="00294FB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294FBC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Appena verrà visualizzata la pagina di index comparirà un popup (X) per informarlo sui cookie.</w:t>
                            </w:r>
                          </w:p>
                          <w:p w14:paraId="1721B9CE" w14:textId="77777777" w:rsidR="00294FBC" w:rsidRPr="00294FBC" w:rsidRDefault="00294FBC" w:rsidP="00294FB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14:paraId="03E1C059" w14:textId="77777777" w:rsidR="00294FBC" w:rsidRPr="00294FBC" w:rsidRDefault="00294FBC" w:rsidP="00294FB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294FB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Login:</w:t>
                            </w:r>
                          </w:p>
                          <w:p w14:paraId="069CC5C4" w14:textId="77777777" w:rsidR="00294FBC" w:rsidRPr="00294FBC" w:rsidRDefault="00294FBC" w:rsidP="00294FB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294FBC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L’utente che vuole accedere dovrà inserire mail e password (implica aver effettuato registrazione), prevedo l’utilizzo di un form unico per il login di un utente e dell’amministratore con un reindirizzamento a pagine diverse a seconda dei permessi.</w:t>
                            </w:r>
                          </w:p>
                          <w:p w14:paraId="475BA2DB" w14:textId="77777777" w:rsidR="00294FBC" w:rsidRPr="00294FBC" w:rsidRDefault="00294FBC" w:rsidP="00294FB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14:paraId="21837D4F" w14:textId="77777777" w:rsidR="00294FBC" w:rsidRPr="00294FBC" w:rsidRDefault="00294FBC" w:rsidP="00294FB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294FB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Come acquistare?</w:t>
                            </w:r>
                          </w:p>
                          <w:p w14:paraId="4C6AF9B1" w14:textId="77777777" w:rsidR="00294FBC" w:rsidRPr="00294FBC" w:rsidRDefault="00294FBC" w:rsidP="00294FB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294FBC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Bisogna aver effettuato il login ed aver inserito nel carrello almeno un elemento</w:t>
                            </w:r>
                          </w:p>
                          <w:p w14:paraId="3EF9EBC5" w14:textId="77777777" w:rsidR="00294FBC" w:rsidRPr="00294FBC" w:rsidRDefault="00294FBC" w:rsidP="00294FB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14:paraId="14D6B0B2" w14:textId="77777777" w:rsidR="00294FBC" w:rsidRPr="00294FBC" w:rsidRDefault="00294FBC" w:rsidP="00294FB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294FB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Carrello:</w:t>
                            </w:r>
                          </w:p>
                          <w:p w14:paraId="6AB57165" w14:textId="0045228B" w:rsidR="00294FBC" w:rsidRPr="00294FBC" w:rsidRDefault="00294FBC" w:rsidP="00294FB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294FBC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Il carrello sarà collegato tramite id ad uno specifico utente in modo tale che per accessi successivi conterrà sempre gli elementi, conterrà la somma totale dei prezzi dei singoli articoli e un link per il pagamento</w:t>
                            </w:r>
                          </w:p>
                          <w:p w14:paraId="4DCC2AF3" w14:textId="7FC8DD8E" w:rsidR="00294FBC" w:rsidRPr="00294FBC" w:rsidRDefault="00294FBC" w:rsidP="00294F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14:paraId="107A61F6" w14:textId="77777777" w:rsidR="00294FBC" w:rsidRPr="00294FBC" w:rsidRDefault="00294FBC" w:rsidP="00294FB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294FB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Registrazione utente:</w:t>
                            </w:r>
                          </w:p>
                          <w:p w14:paraId="420CC8F9" w14:textId="77777777" w:rsidR="00294FBC" w:rsidRPr="00294FBC" w:rsidRDefault="00294FBC" w:rsidP="00294FB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294FBC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Sarà presente un link apposta per la registrazione verrà (Check box (X)) esposta la normativa sulla privacy e sui data trattati (se non si prende visione non ci si registra), verrà chiesto di inserire:</w:t>
                            </w:r>
                          </w:p>
                          <w:p w14:paraId="7F86D18B" w14:textId="7F7296AA" w:rsidR="00294FBC" w:rsidRPr="00294FBC" w:rsidRDefault="00294FBC" w:rsidP="00294FBC">
                            <w:pPr>
                              <w:pStyle w:val="Paragrafoelenco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ind w:left="284" w:hanging="295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294FBC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Nome</w:t>
                            </w:r>
                          </w:p>
                          <w:p w14:paraId="7221C092" w14:textId="51A39948" w:rsidR="00294FBC" w:rsidRPr="00294FBC" w:rsidRDefault="00294FBC" w:rsidP="00294FBC">
                            <w:pPr>
                              <w:pStyle w:val="Paragrafoelenco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ind w:left="284" w:hanging="295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294FBC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Cognome</w:t>
                            </w:r>
                          </w:p>
                          <w:p w14:paraId="13E5A3A4" w14:textId="3EDB828F" w:rsidR="00294FBC" w:rsidRPr="00294FBC" w:rsidRDefault="00294FBC" w:rsidP="00294FBC">
                            <w:pPr>
                              <w:pStyle w:val="Paragrafoelenco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ind w:left="284" w:hanging="295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294FBC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Data di nascita (ci si può registrare solo se maggiorenni)</w:t>
                            </w:r>
                          </w:p>
                          <w:p w14:paraId="6BC39521" w14:textId="26AA81E6" w:rsidR="00294FBC" w:rsidRPr="00294FBC" w:rsidRDefault="00294FBC" w:rsidP="00294FBC">
                            <w:pPr>
                              <w:pStyle w:val="Paragrafoelenco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ind w:left="284" w:hanging="295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294FBC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Numero di telefono (X)</w:t>
                            </w:r>
                          </w:p>
                          <w:p w14:paraId="493D08ED" w14:textId="1220694A" w:rsidR="00294FBC" w:rsidRPr="00294FBC" w:rsidRDefault="00294FBC" w:rsidP="00294FBC">
                            <w:pPr>
                              <w:pStyle w:val="Paragrafoelenco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ind w:left="284" w:hanging="295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294FBC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Email</w:t>
                            </w:r>
                          </w:p>
                          <w:p w14:paraId="458C4257" w14:textId="24118038" w:rsidR="00294FBC" w:rsidRPr="00294FBC" w:rsidRDefault="00294FBC" w:rsidP="00294FBC">
                            <w:pPr>
                              <w:pStyle w:val="Paragrafoelenco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ind w:left="284" w:hanging="295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294FBC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Conferma email (X)</w:t>
                            </w:r>
                          </w:p>
                          <w:p w14:paraId="30D9E011" w14:textId="0ADD4E02" w:rsidR="00294FBC" w:rsidRPr="00294FBC" w:rsidRDefault="00294FBC" w:rsidP="00294FBC">
                            <w:pPr>
                              <w:pStyle w:val="Paragrafoelenco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ind w:left="284" w:hanging="295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294FBC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Password</w:t>
                            </w:r>
                          </w:p>
                          <w:p w14:paraId="3175CB90" w14:textId="2D238CAA" w:rsidR="00294FBC" w:rsidRPr="00294FBC" w:rsidRDefault="00294FBC" w:rsidP="00294FBC">
                            <w:pPr>
                              <w:pStyle w:val="Paragrafoelenco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ind w:left="284" w:hanging="295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294FBC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Conferma password</w:t>
                            </w:r>
                          </w:p>
                          <w:p w14:paraId="0F0F0F8F" w14:textId="2BCD5F81" w:rsidR="00294FBC" w:rsidRPr="00294FBC" w:rsidRDefault="00294FBC" w:rsidP="00294FBC">
                            <w:pPr>
                              <w:pStyle w:val="Paragrafoelenco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ind w:left="284" w:hanging="295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294FBC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Captcha</w:t>
                            </w:r>
                            <w:proofErr w:type="spellEnd"/>
                          </w:p>
                          <w:p w14:paraId="57E893C9" w14:textId="77777777" w:rsidR="00294FBC" w:rsidRPr="00294FBC" w:rsidRDefault="00294FBC" w:rsidP="00294F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2F981ED0" w14:textId="44DAFB53" w:rsidR="00294FBC" w:rsidRDefault="00294FBC" w:rsidP="00294FBC">
      <w:pPr>
        <w:ind w:right="1875"/>
        <w:rPr>
          <w:lang w:bidi="it-IT"/>
        </w:rPr>
      </w:pPr>
    </w:p>
    <w:p w14:paraId="11FD59A0" w14:textId="6BC59ACB" w:rsidR="00294FBC" w:rsidRDefault="00294FBC" w:rsidP="00294FBC">
      <w:pPr>
        <w:ind w:right="1875"/>
        <w:rPr>
          <w:lang w:bidi="it-IT"/>
        </w:rPr>
      </w:pPr>
    </w:p>
    <w:p w14:paraId="7E50F6BF" w14:textId="4DE27223" w:rsidR="00294FBC" w:rsidRDefault="00294FBC" w:rsidP="00294FBC">
      <w:pPr>
        <w:ind w:right="1875"/>
        <w:rPr>
          <w:lang w:bidi="it-IT"/>
        </w:rPr>
      </w:pPr>
    </w:p>
    <w:p w14:paraId="244A98C2" w14:textId="47328EE3" w:rsidR="00294FBC" w:rsidRDefault="00294FBC" w:rsidP="00294FBC">
      <w:pPr>
        <w:ind w:right="1875"/>
        <w:rPr>
          <w:lang w:bidi="it-IT"/>
        </w:rPr>
      </w:pPr>
    </w:p>
    <w:p w14:paraId="2A088CE8" w14:textId="77777777" w:rsidR="00294FBC" w:rsidRDefault="00294FBC" w:rsidP="00294FBC">
      <w:pPr>
        <w:ind w:right="1875"/>
        <w:rPr>
          <w:lang w:bidi="it-IT"/>
        </w:rPr>
      </w:pPr>
    </w:p>
    <w:p w14:paraId="4D5D318B" w14:textId="6CD2E934" w:rsidR="00294FBC" w:rsidRDefault="00294FBC" w:rsidP="00294FBC">
      <w:pPr>
        <w:ind w:right="1875"/>
        <w:rPr>
          <w:lang w:bidi="it-IT"/>
        </w:rPr>
      </w:pPr>
    </w:p>
    <w:p w14:paraId="0EE4768A" w14:textId="5EAA6697" w:rsidR="00294FBC" w:rsidRDefault="00294FBC" w:rsidP="00294FBC">
      <w:pPr>
        <w:ind w:right="1875"/>
        <w:rPr>
          <w:lang w:bidi="it-IT"/>
        </w:rPr>
      </w:pPr>
    </w:p>
    <w:p w14:paraId="53C9B715" w14:textId="77777777" w:rsidR="00294FBC" w:rsidRDefault="00294FBC" w:rsidP="00294FBC">
      <w:pPr>
        <w:ind w:right="1875"/>
        <w:rPr>
          <w:lang w:bidi="it-IT"/>
        </w:rPr>
      </w:pPr>
    </w:p>
    <w:p w14:paraId="0D69A919" w14:textId="40CEAC31" w:rsidR="00294FBC" w:rsidRDefault="00294FBC" w:rsidP="00294FBC">
      <w:pPr>
        <w:ind w:right="1875"/>
        <w:rPr>
          <w:lang w:bidi="it-IT"/>
        </w:rPr>
      </w:pPr>
    </w:p>
    <w:p w14:paraId="02A85047" w14:textId="77777777" w:rsidR="00294FBC" w:rsidRDefault="00294FBC" w:rsidP="00294FBC">
      <w:pPr>
        <w:ind w:right="1875"/>
        <w:rPr>
          <w:lang w:bidi="it-IT"/>
        </w:rPr>
      </w:pPr>
    </w:p>
    <w:p w14:paraId="74F7399D" w14:textId="55AE5F3E" w:rsidR="00294FBC" w:rsidRDefault="00294FBC" w:rsidP="00294FBC">
      <w:pPr>
        <w:ind w:right="1875"/>
        <w:rPr>
          <w:lang w:bidi="it-IT"/>
        </w:rPr>
      </w:pPr>
    </w:p>
    <w:p w14:paraId="44F1E95A" w14:textId="77777777" w:rsidR="00294FBC" w:rsidRDefault="00294FBC" w:rsidP="00294FBC">
      <w:pPr>
        <w:ind w:right="1875"/>
        <w:rPr>
          <w:lang w:bidi="it-IT"/>
        </w:rPr>
      </w:pPr>
    </w:p>
    <w:p w14:paraId="71260903" w14:textId="77777777" w:rsidR="00294FBC" w:rsidRDefault="00294FBC" w:rsidP="00294FBC">
      <w:pPr>
        <w:ind w:right="1875"/>
        <w:rPr>
          <w:lang w:bidi="it-IT"/>
        </w:rPr>
      </w:pPr>
    </w:p>
    <w:p w14:paraId="0FE54E8D" w14:textId="238A71B7" w:rsidR="00294FBC" w:rsidRDefault="00294FBC" w:rsidP="00294FBC">
      <w:pPr>
        <w:ind w:right="1875"/>
        <w:rPr>
          <w:lang w:bidi="it-IT"/>
        </w:rPr>
      </w:pPr>
    </w:p>
    <w:p w14:paraId="7569F119" w14:textId="77777777" w:rsidR="00294FBC" w:rsidRDefault="00294FBC" w:rsidP="00294FBC">
      <w:pPr>
        <w:ind w:right="1875"/>
        <w:rPr>
          <w:lang w:bidi="it-IT"/>
        </w:rPr>
      </w:pPr>
    </w:p>
    <w:p w14:paraId="22ED1AE8" w14:textId="7055F9D7" w:rsidR="00294FBC" w:rsidRDefault="00294FBC" w:rsidP="00294FBC">
      <w:pPr>
        <w:ind w:right="1875"/>
        <w:rPr>
          <w:lang w:bidi="it-IT"/>
        </w:rPr>
      </w:pPr>
    </w:p>
    <w:p w14:paraId="679B300F" w14:textId="61C414C7" w:rsidR="00294FBC" w:rsidRDefault="00294FBC" w:rsidP="00294FBC">
      <w:pPr>
        <w:ind w:right="1875"/>
        <w:rPr>
          <w:lang w:bidi="it-IT"/>
        </w:rPr>
      </w:pPr>
    </w:p>
    <w:p w14:paraId="696D23B9" w14:textId="4AA51EFA" w:rsidR="00294FBC" w:rsidRDefault="00294FBC" w:rsidP="00294FBC">
      <w:pPr>
        <w:ind w:right="1875"/>
        <w:rPr>
          <w:lang w:bidi="it-IT"/>
        </w:rPr>
      </w:pPr>
    </w:p>
    <w:p w14:paraId="79E28974" w14:textId="77777777" w:rsidR="00294FBC" w:rsidRDefault="00294FBC" w:rsidP="00294FBC">
      <w:pPr>
        <w:ind w:right="1875"/>
        <w:rPr>
          <w:lang w:bidi="it-IT"/>
        </w:rPr>
      </w:pPr>
    </w:p>
    <w:p w14:paraId="1EB8437B" w14:textId="77777777" w:rsidR="00294FBC" w:rsidRDefault="00294FBC" w:rsidP="00294FBC">
      <w:pPr>
        <w:ind w:right="1875"/>
        <w:rPr>
          <w:lang w:bidi="it-IT"/>
        </w:rPr>
      </w:pPr>
    </w:p>
    <w:p w14:paraId="3A021D87" w14:textId="77777777" w:rsidR="00294FBC" w:rsidRDefault="00294FBC" w:rsidP="00294FBC">
      <w:pPr>
        <w:ind w:right="1875"/>
        <w:rPr>
          <w:lang w:bidi="it-IT"/>
        </w:rPr>
      </w:pPr>
    </w:p>
    <w:p w14:paraId="1AB8D5BF" w14:textId="3DFFF674" w:rsidR="00294FBC" w:rsidRDefault="00294FBC" w:rsidP="00294FBC">
      <w:pPr>
        <w:ind w:right="1875"/>
        <w:rPr>
          <w:lang w:bidi="it-IT"/>
        </w:rPr>
      </w:pPr>
    </w:p>
    <w:p w14:paraId="770D7355" w14:textId="48A4D8E7" w:rsidR="00294FBC" w:rsidRDefault="00294FBC" w:rsidP="00294FBC">
      <w:pPr>
        <w:ind w:right="1875"/>
        <w:rPr>
          <w:lang w:bidi="it-IT"/>
        </w:rPr>
      </w:pPr>
    </w:p>
    <w:p w14:paraId="79D12CAA" w14:textId="28395679" w:rsidR="00294FBC" w:rsidRDefault="00294FBC" w:rsidP="00294FBC">
      <w:pPr>
        <w:ind w:right="1875"/>
        <w:rPr>
          <w:lang w:bidi="it-IT"/>
        </w:rPr>
      </w:pPr>
    </w:p>
    <w:p w14:paraId="16407FE0" w14:textId="00EED16D" w:rsidR="00294FBC" w:rsidRDefault="00294FBC" w:rsidP="00294FBC">
      <w:pPr>
        <w:ind w:right="1875"/>
        <w:rPr>
          <w:lang w:bidi="it-IT"/>
        </w:rPr>
      </w:pPr>
    </w:p>
    <w:p w14:paraId="33B3E2C0" w14:textId="77777777" w:rsidR="00294FBC" w:rsidRDefault="00294FBC" w:rsidP="00294FBC">
      <w:pPr>
        <w:ind w:right="1875"/>
        <w:rPr>
          <w:lang w:bidi="it-IT"/>
        </w:rPr>
      </w:pPr>
    </w:p>
    <w:p w14:paraId="2BDB7D0E" w14:textId="442262F7" w:rsidR="00294FBC" w:rsidRDefault="00294FBC" w:rsidP="00294FBC">
      <w:pPr>
        <w:ind w:right="1875"/>
        <w:rPr>
          <w:lang w:bidi="it-IT"/>
        </w:rPr>
      </w:pPr>
    </w:p>
    <w:p w14:paraId="610F33F9" w14:textId="77777777" w:rsidR="00294FBC" w:rsidRDefault="00294FBC" w:rsidP="00294FBC">
      <w:pPr>
        <w:ind w:right="1875"/>
        <w:rPr>
          <w:lang w:bidi="it-IT"/>
        </w:rPr>
      </w:pPr>
    </w:p>
    <w:p w14:paraId="6A45D538" w14:textId="77777777" w:rsidR="00294FBC" w:rsidRDefault="00294FBC" w:rsidP="00294FBC">
      <w:pPr>
        <w:ind w:right="1875"/>
        <w:rPr>
          <w:lang w:bidi="it-IT"/>
        </w:rPr>
      </w:pPr>
    </w:p>
    <w:p w14:paraId="03E0B691" w14:textId="77777777" w:rsidR="00294FBC" w:rsidRDefault="00294FBC" w:rsidP="00294FBC">
      <w:pPr>
        <w:ind w:right="1875"/>
        <w:rPr>
          <w:lang w:bidi="it-IT"/>
        </w:rPr>
      </w:pPr>
    </w:p>
    <w:p w14:paraId="50C94DEA" w14:textId="1D198864" w:rsidR="00294FBC" w:rsidRDefault="00294FBC" w:rsidP="00294FBC">
      <w:pPr>
        <w:ind w:right="1875"/>
        <w:rPr>
          <w:lang w:bidi="it-IT"/>
        </w:rPr>
      </w:pPr>
    </w:p>
    <w:p w14:paraId="17E165E0" w14:textId="77777777" w:rsidR="00294FBC" w:rsidRDefault="00294FBC" w:rsidP="00294FBC">
      <w:pPr>
        <w:ind w:right="1875"/>
        <w:rPr>
          <w:lang w:bidi="it-IT"/>
        </w:rPr>
      </w:pPr>
    </w:p>
    <w:p w14:paraId="5F5AB2CD" w14:textId="1DC6FF99" w:rsidR="00294FBC" w:rsidRDefault="00294FBC" w:rsidP="00294FBC">
      <w:pPr>
        <w:ind w:right="1875"/>
        <w:rPr>
          <w:lang w:bidi="it-IT"/>
        </w:rPr>
      </w:pPr>
    </w:p>
    <w:p w14:paraId="1477AC62" w14:textId="5DA81A41" w:rsidR="00294FBC" w:rsidRDefault="00294FBC" w:rsidP="00294FBC">
      <w:pPr>
        <w:ind w:right="1875"/>
        <w:rPr>
          <w:lang w:bidi="it-IT"/>
        </w:rPr>
      </w:pPr>
      <w:r w:rsidRPr="00C42A1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FFBC6C" wp14:editId="776E6BC0">
                <wp:simplePos x="0" y="0"/>
                <wp:positionH relativeFrom="column">
                  <wp:posOffset>6751675</wp:posOffset>
                </wp:positionH>
                <wp:positionV relativeFrom="paragraph">
                  <wp:posOffset>482970</wp:posOffset>
                </wp:positionV>
                <wp:extent cx="1685925" cy="361950"/>
                <wp:effectExtent l="0" t="0" r="9525" b="0"/>
                <wp:wrapNone/>
                <wp:docPr id="12" name="Casella di tes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3619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B4AC15E" w14:textId="77777777" w:rsidR="00294FBC" w:rsidRPr="00D01160" w:rsidRDefault="00294FBC" w:rsidP="00294FBC">
                            <w:pPr>
                              <w:ind w:right="1335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294FBC">
                              <w:rPr>
                                <w:lang w:bidi="it-IT"/>
                              </w:rPr>
                              <w:t>Pagina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FBC6C" id="Casella di testo 12" o:spid="_x0000_s1035" type="#_x0000_t202" style="position:absolute;margin-left:531.65pt;margin-top:38.05pt;width:132.75pt;height:28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" fillcolor="window" stroked="f" strokeweight=".5pt">
                <v:textbox>
                  <w:txbxContent>
                    <w:p w14:paraId="4B4AC15E" w14:textId="77777777" w:rsidR="00294FBC" w:rsidRPr="00D01160" w:rsidRDefault="00294FBC" w:rsidP="00294FBC">
                      <w:pPr>
                        <w:ind w:right="1335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</w:pPr>
                      <w:r w:rsidRPr="00294FBC">
                        <w:rPr>
                          <w:lang w:bidi="it-IT"/>
                        </w:rPr>
                        <w:t>Pagina 3</w:t>
                      </w:r>
                    </w:p>
                  </w:txbxContent>
                </v:textbox>
              </v:shape>
            </w:pict>
          </mc:Fallback>
        </mc:AlternateContent>
      </w:r>
    </w:p>
    <w:p w14:paraId="4505AFAB" w14:textId="10F1FC6A" w:rsidR="00294FBC" w:rsidRDefault="00564483" w:rsidP="00294FBC">
      <w:pPr>
        <w:ind w:right="1875"/>
        <w:rPr>
          <w:lang w:bidi="it-IT"/>
        </w:rPr>
      </w:pPr>
      <w:r w:rsidRPr="00C42A1A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1095100" wp14:editId="40D05D23">
                <wp:simplePos x="0" y="0"/>
                <wp:positionH relativeFrom="column">
                  <wp:posOffset>244549</wp:posOffset>
                </wp:positionH>
                <wp:positionV relativeFrom="paragraph">
                  <wp:posOffset>95693</wp:posOffset>
                </wp:positionV>
                <wp:extent cx="7023026" cy="10058400"/>
                <wp:effectExtent l="0" t="0" r="6985" b="0"/>
                <wp:wrapNone/>
                <wp:docPr id="15" name="Casella di tes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3026" cy="10058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F0267DF" w14:textId="77777777" w:rsidR="00564483" w:rsidRPr="00564483" w:rsidRDefault="00564483" w:rsidP="005644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56448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Attività di amministrazione (solo amministratore):</w:t>
                            </w:r>
                          </w:p>
                          <w:p w14:paraId="4A57D756" w14:textId="77777777" w:rsidR="00564483" w:rsidRPr="00564483" w:rsidRDefault="00564483" w:rsidP="005644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564483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Controllo completo su tutto. Modifica, inserimento ed eliminazione dei prodotti, accesso al database.</w:t>
                            </w:r>
                          </w:p>
                          <w:p w14:paraId="26ECEBDD" w14:textId="77777777" w:rsidR="00564483" w:rsidRPr="00564483" w:rsidRDefault="00564483" w:rsidP="005644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564483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Controllo sulle transazioni(X), riepilogo attività sito (X). </w:t>
                            </w:r>
                          </w:p>
                          <w:p w14:paraId="6A214D28" w14:textId="77777777" w:rsidR="00564483" w:rsidRPr="00564483" w:rsidRDefault="00564483" w:rsidP="005644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564483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Avrà una sua area registrata per effettuare tali operazioni.</w:t>
                            </w:r>
                          </w:p>
                          <w:p w14:paraId="1A99E980" w14:textId="77777777" w:rsidR="00564483" w:rsidRPr="00564483" w:rsidRDefault="00564483" w:rsidP="005644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564483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1D9F918B" w14:textId="77777777" w:rsidR="00564483" w:rsidRPr="00564483" w:rsidRDefault="00564483" w:rsidP="005644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56448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Acquisto:</w:t>
                            </w:r>
                          </w:p>
                          <w:p w14:paraId="0D9F4443" w14:textId="08B60D06" w:rsidR="00564483" w:rsidRDefault="00564483" w:rsidP="005644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564483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Si potrà procedere per l’acquisto solo se si avranno elementi nel carrello e ci si sarà precedentemente loggati.</w:t>
                            </w:r>
                          </w:p>
                          <w:p w14:paraId="4B1E65B0" w14:textId="77777777" w:rsidR="00564483" w:rsidRPr="00564483" w:rsidRDefault="00564483" w:rsidP="005644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14:paraId="320A6BBF" w14:textId="460353E3" w:rsidR="00564483" w:rsidRPr="00564483" w:rsidRDefault="00564483" w:rsidP="005644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56448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Dati della carta di credito:</w:t>
                            </w:r>
                          </w:p>
                          <w:p w14:paraId="54D45B12" w14:textId="52F3AB47" w:rsidR="00564483" w:rsidRPr="00564483" w:rsidRDefault="00564483" w:rsidP="00564483">
                            <w:pPr>
                              <w:pStyle w:val="Paragrafoelenco"/>
                              <w:numPr>
                                <w:ilvl w:val="0"/>
                                <w:numId w:val="7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564483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Numero della carta</w:t>
                            </w:r>
                          </w:p>
                          <w:p w14:paraId="71B6B5D3" w14:textId="1D0A975D" w:rsidR="00564483" w:rsidRPr="00564483" w:rsidRDefault="00564483" w:rsidP="00564483">
                            <w:pPr>
                              <w:pStyle w:val="Paragrafoelenco"/>
                              <w:numPr>
                                <w:ilvl w:val="0"/>
                                <w:numId w:val="7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564483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Nome sulla carta</w:t>
                            </w:r>
                          </w:p>
                          <w:p w14:paraId="096A5C43" w14:textId="35D2292E" w:rsidR="00564483" w:rsidRPr="00564483" w:rsidRDefault="00564483" w:rsidP="00564483">
                            <w:pPr>
                              <w:pStyle w:val="Paragrafoelenco"/>
                              <w:numPr>
                                <w:ilvl w:val="0"/>
                                <w:numId w:val="7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564483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Data di scadenza</w:t>
                            </w:r>
                          </w:p>
                          <w:p w14:paraId="50622C83" w14:textId="77777777" w:rsidR="00564483" w:rsidRPr="00564483" w:rsidRDefault="00564483" w:rsidP="005644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564483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615283F1" w14:textId="48E99FA8" w:rsidR="00564483" w:rsidRPr="00564483" w:rsidRDefault="00564483" w:rsidP="005644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D</w:t>
                            </w:r>
                            <w:r w:rsidRPr="0056448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ati per la consegna:</w:t>
                            </w:r>
                          </w:p>
                          <w:p w14:paraId="359C9309" w14:textId="5AD40D65" w:rsidR="00564483" w:rsidRDefault="00564483" w:rsidP="00564483">
                            <w:pPr>
                              <w:pStyle w:val="Paragrafoelenco"/>
                              <w:numPr>
                                <w:ilvl w:val="0"/>
                                <w:numId w:val="9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Via</w:t>
                            </w:r>
                          </w:p>
                          <w:p w14:paraId="1412C3B2" w14:textId="012F3DF3" w:rsidR="003478AD" w:rsidRPr="003478AD" w:rsidRDefault="003478AD" w:rsidP="003478AD">
                            <w:pPr>
                              <w:pStyle w:val="Paragrafoelenco"/>
                              <w:numPr>
                                <w:ilvl w:val="0"/>
                                <w:numId w:val="9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564483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CAP</w:t>
                            </w:r>
                          </w:p>
                          <w:p w14:paraId="6889D29C" w14:textId="58587031" w:rsidR="00564483" w:rsidRPr="00564483" w:rsidRDefault="003478AD" w:rsidP="00564483">
                            <w:pPr>
                              <w:pStyle w:val="Paragrafoelenco"/>
                              <w:numPr>
                                <w:ilvl w:val="0"/>
                                <w:numId w:val="9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N</w:t>
                            </w:r>
                            <w:r w:rsidR="00564483" w:rsidRPr="00564483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umero civico</w:t>
                            </w:r>
                          </w:p>
                          <w:p w14:paraId="0A619021" w14:textId="52CFE2D0" w:rsidR="00564483" w:rsidRPr="00564483" w:rsidRDefault="003478AD" w:rsidP="00564483">
                            <w:pPr>
                              <w:pStyle w:val="Paragrafoelenco"/>
                              <w:numPr>
                                <w:ilvl w:val="0"/>
                                <w:numId w:val="9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Comune</w:t>
                            </w:r>
                          </w:p>
                          <w:p w14:paraId="5BE2F337" w14:textId="51F7FC2B" w:rsidR="00564483" w:rsidRPr="00564483" w:rsidRDefault="003478AD" w:rsidP="00564483">
                            <w:pPr>
                              <w:pStyle w:val="Paragrafoelenco"/>
                              <w:numPr>
                                <w:ilvl w:val="0"/>
                                <w:numId w:val="9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Provincia</w:t>
                            </w:r>
                          </w:p>
                          <w:p w14:paraId="63DE9641" w14:textId="50038566" w:rsidR="00564483" w:rsidRDefault="003478AD" w:rsidP="00564483">
                            <w:pPr>
                              <w:pStyle w:val="Paragrafoelenco"/>
                              <w:numPr>
                                <w:ilvl w:val="0"/>
                                <w:numId w:val="9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Informazioni Aggiuntive</w:t>
                            </w:r>
                            <w:r w:rsidR="00564483" w:rsidRPr="00564483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(facoltativo)</w:t>
                            </w:r>
                          </w:p>
                          <w:p w14:paraId="0541B7D0" w14:textId="77777777" w:rsidR="00564483" w:rsidRDefault="00564483" w:rsidP="00564483">
                            <w:pPr>
                              <w:pStyle w:val="Paragrafoelenco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14:paraId="7854780B" w14:textId="239D5EAE" w:rsidR="00564483" w:rsidRPr="00564483" w:rsidRDefault="00564483" w:rsidP="005644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D</w:t>
                            </w:r>
                            <w:r w:rsidRPr="0056448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 xml:space="preserve">ati per la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fattura</w:t>
                            </w:r>
                            <w:r w:rsidRPr="0056448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5B8E3535" w14:textId="6769141D" w:rsidR="00564483" w:rsidRPr="00564483" w:rsidRDefault="003478AD" w:rsidP="00564483">
                            <w:pPr>
                              <w:pStyle w:val="Paragrafoelenco"/>
                              <w:numPr>
                                <w:ilvl w:val="0"/>
                                <w:numId w:val="9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Ragione Sociale</w:t>
                            </w:r>
                          </w:p>
                          <w:p w14:paraId="799C0BCA" w14:textId="2BD3CC07" w:rsidR="00564483" w:rsidRPr="00564483" w:rsidRDefault="003478AD" w:rsidP="00564483">
                            <w:pPr>
                              <w:pStyle w:val="Paragrafoelenco"/>
                              <w:numPr>
                                <w:ilvl w:val="0"/>
                                <w:numId w:val="9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Pec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/Codice univoco</w:t>
                            </w:r>
                          </w:p>
                          <w:p w14:paraId="727D46E8" w14:textId="27452074" w:rsidR="00564483" w:rsidRPr="00564483" w:rsidRDefault="003478AD" w:rsidP="00564483">
                            <w:pPr>
                              <w:pStyle w:val="Paragrafoelenco"/>
                              <w:numPr>
                                <w:ilvl w:val="0"/>
                                <w:numId w:val="9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Codice fiscale</w:t>
                            </w:r>
                          </w:p>
                          <w:p w14:paraId="4B161C4E" w14:textId="58C4BACA" w:rsidR="00564483" w:rsidRPr="00564483" w:rsidRDefault="003478AD" w:rsidP="00564483">
                            <w:pPr>
                              <w:pStyle w:val="Paragrafoelenco"/>
                              <w:numPr>
                                <w:ilvl w:val="0"/>
                                <w:numId w:val="9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Via</w:t>
                            </w:r>
                          </w:p>
                          <w:p w14:paraId="2A48B713" w14:textId="702BBE00" w:rsidR="00564483" w:rsidRPr="00564483" w:rsidRDefault="003478AD" w:rsidP="00564483">
                            <w:pPr>
                              <w:pStyle w:val="Paragrafoelenco"/>
                              <w:numPr>
                                <w:ilvl w:val="0"/>
                                <w:numId w:val="9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Cap</w:t>
                            </w:r>
                          </w:p>
                          <w:p w14:paraId="42A42C78" w14:textId="77777777" w:rsidR="00564483" w:rsidRPr="00564483" w:rsidRDefault="00564483" w:rsidP="00564483">
                            <w:pPr>
                              <w:pStyle w:val="Paragrafoelenco"/>
                              <w:numPr>
                                <w:ilvl w:val="0"/>
                                <w:numId w:val="9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564483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Provincia</w:t>
                            </w:r>
                          </w:p>
                          <w:p w14:paraId="2F4AC5E5" w14:textId="77777777" w:rsidR="00564483" w:rsidRPr="00564483" w:rsidRDefault="00564483" w:rsidP="00564483">
                            <w:pPr>
                              <w:pStyle w:val="Paragrafoelenco"/>
                              <w:numPr>
                                <w:ilvl w:val="0"/>
                                <w:numId w:val="9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564483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CAP</w:t>
                            </w:r>
                          </w:p>
                          <w:p w14:paraId="6296B4E9" w14:textId="0BC18F7C" w:rsidR="00564483" w:rsidRPr="00564483" w:rsidRDefault="00564483" w:rsidP="00564483">
                            <w:pPr>
                              <w:pStyle w:val="Paragrafoelenco"/>
                              <w:numPr>
                                <w:ilvl w:val="0"/>
                                <w:numId w:val="9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564483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Numero</w:t>
                            </w:r>
                            <w:r w:rsidR="003478AD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civico</w:t>
                            </w:r>
                          </w:p>
                          <w:p w14:paraId="4AA73CDD" w14:textId="545EE746" w:rsidR="00564483" w:rsidRPr="00564483" w:rsidRDefault="003478AD" w:rsidP="00564483">
                            <w:pPr>
                              <w:pStyle w:val="Paragrafoelenco"/>
                              <w:numPr>
                                <w:ilvl w:val="0"/>
                                <w:numId w:val="9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Provincia</w:t>
                            </w:r>
                          </w:p>
                          <w:p w14:paraId="3E34748B" w14:textId="682FE7DA" w:rsidR="00564483" w:rsidRDefault="00564483" w:rsidP="005644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14:paraId="10DE8B03" w14:textId="23ED1195" w:rsidR="00564483" w:rsidRPr="00564483" w:rsidRDefault="00564483" w:rsidP="005644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95100" id="Casella di testo 15" o:spid="_x0000_s1036" type="#_x0000_t202" style="position:absolute;margin-left:19.25pt;margin-top:7.55pt;width:553pt;height:11in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" fillcolor="window" stroked="f" strokeweight=".5pt">
                <v:textbox>
                  <w:txbxContent>
                    <w:p w14:paraId="6F0267DF" w14:textId="77777777" w:rsidR="00564483" w:rsidRPr="00564483" w:rsidRDefault="00564483" w:rsidP="005644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8"/>
                          <w:szCs w:val="28"/>
                        </w:rPr>
                      </w:pPr>
                      <w:r w:rsidRPr="00564483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8"/>
                          <w:szCs w:val="28"/>
                        </w:rPr>
                        <w:t>Attività di amministrazione (solo amministratore):</w:t>
                      </w:r>
                    </w:p>
                    <w:p w14:paraId="4A57D756" w14:textId="77777777" w:rsidR="00564483" w:rsidRPr="00564483" w:rsidRDefault="00564483" w:rsidP="005644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</w:pPr>
                      <w:r w:rsidRPr="00564483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Controllo completo su tutto. Modifica, inserimento ed eliminazione dei prodotti, accesso al database.</w:t>
                      </w:r>
                    </w:p>
                    <w:p w14:paraId="26ECEBDD" w14:textId="77777777" w:rsidR="00564483" w:rsidRPr="00564483" w:rsidRDefault="00564483" w:rsidP="005644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</w:pPr>
                      <w:r w:rsidRPr="00564483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Controllo sulle transazioni(X), riepilogo attività sito (X). </w:t>
                      </w:r>
                    </w:p>
                    <w:p w14:paraId="6A214D28" w14:textId="77777777" w:rsidR="00564483" w:rsidRPr="00564483" w:rsidRDefault="00564483" w:rsidP="005644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</w:pPr>
                      <w:r w:rsidRPr="00564483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Avrà una sua area registrata per effettuare tali operazioni.</w:t>
                      </w:r>
                    </w:p>
                    <w:p w14:paraId="1A99E980" w14:textId="77777777" w:rsidR="00564483" w:rsidRPr="00564483" w:rsidRDefault="00564483" w:rsidP="005644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</w:pPr>
                      <w:r w:rsidRPr="00564483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1D9F918B" w14:textId="77777777" w:rsidR="00564483" w:rsidRPr="00564483" w:rsidRDefault="00564483" w:rsidP="005644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8"/>
                          <w:szCs w:val="28"/>
                        </w:rPr>
                      </w:pPr>
                      <w:r w:rsidRPr="00564483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8"/>
                          <w:szCs w:val="28"/>
                        </w:rPr>
                        <w:t>Acquisto:</w:t>
                      </w:r>
                    </w:p>
                    <w:p w14:paraId="0D9F4443" w14:textId="08B60D06" w:rsidR="00564483" w:rsidRDefault="00564483" w:rsidP="005644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</w:pPr>
                      <w:r w:rsidRPr="00564483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Si potrà procedere per l’acquisto solo se si avranno elementi nel carrello e ci si sarà precedentemente loggati.</w:t>
                      </w:r>
                    </w:p>
                    <w:p w14:paraId="4B1E65B0" w14:textId="77777777" w:rsidR="00564483" w:rsidRPr="00564483" w:rsidRDefault="00564483" w:rsidP="005644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</w:pPr>
                    </w:p>
                    <w:p w14:paraId="320A6BBF" w14:textId="460353E3" w:rsidR="00564483" w:rsidRPr="00564483" w:rsidRDefault="00564483" w:rsidP="005644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8"/>
                          <w:szCs w:val="28"/>
                        </w:rPr>
                      </w:pPr>
                      <w:r w:rsidRPr="00564483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8"/>
                          <w:szCs w:val="28"/>
                        </w:rPr>
                        <w:t>Dati della carta di credito:</w:t>
                      </w:r>
                    </w:p>
                    <w:p w14:paraId="54D45B12" w14:textId="52F3AB47" w:rsidR="00564483" w:rsidRPr="00564483" w:rsidRDefault="00564483" w:rsidP="00564483">
                      <w:pPr>
                        <w:pStyle w:val="Paragrafoelenco"/>
                        <w:numPr>
                          <w:ilvl w:val="0"/>
                          <w:numId w:val="7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</w:pPr>
                      <w:r w:rsidRPr="00564483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Numero della carta</w:t>
                      </w:r>
                    </w:p>
                    <w:p w14:paraId="71B6B5D3" w14:textId="1D0A975D" w:rsidR="00564483" w:rsidRPr="00564483" w:rsidRDefault="00564483" w:rsidP="00564483">
                      <w:pPr>
                        <w:pStyle w:val="Paragrafoelenco"/>
                        <w:numPr>
                          <w:ilvl w:val="0"/>
                          <w:numId w:val="7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</w:pPr>
                      <w:r w:rsidRPr="00564483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Nome sulla carta</w:t>
                      </w:r>
                    </w:p>
                    <w:p w14:paraId="096A5C43" w14:textId="35D2292E" w:rsidR="00564483" w:rsidRPr="00564483" w:rsidRDefault="00564483" w:rsidP="00564483">
                      <w:pPr>
                        <w:pStyle w:val="Paragrafoelenco"/>
                        <w:numPr>
                          <w:ilvl w:val="0"/>
                          <w:numId w:val="7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</w:pPr>
                      <w:r w:rsidRPr="00564483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Data di scadenza</w:t>
                      </w:r>
                    </w:p>
                    <w:p w14:paraId="50622C83" w14:textId="77777777" w:rsidR="00564483" w:rsidRPr="00564483" w:rsidRDefault="00564483" w:rsidP="005644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</w:pPr>
                      <w:r w:rsidRPr="00564483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615283F1" w14:textId="48E99FA8" w:rsidR="00564483" w:rsidRPr="00564483" w:rsidRDefault="00564483" w:rsidP="005644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8"/>
                          <w:szCs w:val="28"/>
                        </w:rPr>
                        <w:t>D</w:t>
                      </w:r>
                      <w:r w:rsidRPr="00564483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8"/>
                          <w:szCs w:val="28"/>
                        </w:rPr>
                        <w:t>ati per la consegna:</w:t>
                      </w:r>
                    </w:p>
                    <w:p w14:paraId="359C9309" w14:textId="5AD40D65" w:rsidR="00564483" w:rsidRDefault="00564483" w:rsidP="00564483">
                      <w:pPr>
                        <w:pStyle w:val="Paragrafoelenco"/>
                        <w:numPr>
                          <w:ilvl w:val="0"/>
                          <w:numId w:val="9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Via</w:t>
                      </w:r>
                    </w:p>
                    <w:p w14:paraId="1412C3B2" w14:textId="012F3DF3" w:rsidR="003478AD" w:rsidRPr="003478AD" w:rsidRDefault="003478AD" w:rsidP="003478AD">
                      <w:pPr>
                        <w:pStyle w:val="Paragrafoelenco"/>
                        <w:numPr>
                          <w:ilvl w:val="0"/>
                          <w:numId w:val="9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</w:pPr>
                      <w:r w:rsidRPr="00564483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CAP</w:t>
                      </w:r>
                    </w:p>
                    <w:p w14:paraId="6889D29C" w14:textId="58587031" w:rsidR="00564483" w:rsidRPr="00564483" w:rsidRDefault="003478AD" w:rsidP="00564483">
                      <w:pPr>
                        <w:pStyle w:val="Paragrafoelenco"/>
                        <w:numPr>
                          <w:ilvl w:val="0"/>
                          <w:numId w:val="9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N</w:t>
                      </w:r>
                      <w:r w:rsidR="00564483" w:rsidRPr="00564483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umero civico</w:t>
                      </w:r>
                    </w:p>
                    <w:p w14:paraId="0A619021" w14:textId="52CFE2D0" w:rsidR="00564483" w:rsidRPr="00564483" w:rsidRDefault="003478AD" w:rsidP="00564483">
                      <w:pPr>
                        <w:pStyle w:val="Paragrafoelenco"/>
                        <w:numPr>
                          <w:ilvl w:val="0"/>
                          <w:numId w:val="9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Comune</w:t>
                      </w:r>
                    </w:p>
                    <w:p w14:paraId="5BE2F337" w14:textId="51F7FC2B" w:rsidR="00564483" w:rsidRPr="00564483" w:rsidRDefault="003478AD" w:rsidP="00564483">
                      <w:pPr>
                        <w:pStyle w:val="Paragrafoelenco"/>
                        <w:numPr>
                          <w:ilvl w:val="0"/>
                          <w:numId w:val="9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Provincia</w:t>
                      </w:r>
                    </w:p>
                    <w:p w14:paraId="63DE9641" w14:textId="50038566" w:rsidR="00564483" w:rsidRDefault="003478AD" w:rsidP="00564483">
                      <w:pPr>
                        <w:pStyle w:val="Paragrafoelenco"/>
                        <w:numPr>
                          <w:ilvl w:val="0"/>
                          <w:numId w:val="9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Informazioni Aggiuntive</w:t>
                      </w:r>
                      <w:r w:rsidR="00564483" w:rsidRPr="00564483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 (facoltativo)</w:t>
                      </w:r>
                    </w:p>
                    <w:p w14:paraId="0541B7D0" w14:textId="77777777" w:rsidR="00564483" w:rsidRDefault="00564483" w:rsidP="00564483">
                      <w:pPr>
                        <w:pStyle w:val="Paragrafoelenco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</w:pPr>
                    </w:p>
                    <w:p w14:paraId="7854780B" w14:textId="239D5EAE" w:rsidR="00564483" w:rsidRPr="00564483" w:rsidRDefault="00564483" w:rsidP="005644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8"/>
                          <w:szCs w:val="28"/>
                        </w:rPr>
                        <w:t>D</w:t>
                      </w:r>
                      <w:r w:rsidRPr="00564483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8"/>
                          <w:szCs w:val="28"/>
                        </w:rPr>
                        <w:t xml:space="preserve">ati per la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8"/>
                          <w:szCs w:val="28"/>
                        </w:rPr>
                        <w:t>fattura</w:t>
                      </w:r>
                      <w:r w:rsidRPr="00564483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8"/>
                          <w:szCs w:val="28"/>
                        </w:rPr>
                        <w:t>:</w:t>
                      </w:r>
                    </w:p>
                    <w:p w14:paraId="5B8E3535" w14:textId="6769141D" w:rsidR="00564483" w:rsidRPr="00564483" w:rsidRDefault="003478AD" w:rsidP="00564483">
                      <w:pPr>
                        <w:pStyle w:val="Paragrafoelenco"/>
                        <w:numPr>
                          <w:ilvl w:val="0"/>
                          <w:numId w:val="9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Ragione Sociale</w:t>
                      </w:r>
                    </w:p>
                    <w:p w14:paraId="799C0BCA" w14:textId="2BD3CC07" w:rsidR="00564483" w:rsidRPr="00564483" w:rsidRDefault="003478AD" w:rsidP="00564483">
                      <w:pPr>
                        <w:pStyle w:val="Paragrafoelenco"/>
                        <w:numPr>
                          <w:ilvl w:val="0"/>
                          <w:numId w:val="9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Pec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/Codice univoco</w:t>
                      </w:r>
                    </w:p>
                    <w:p w14:paraId="727D46E8" w14:textId="27452074" w:rsidR="00564483" w:rsidRPr="00564483" w:rsidRDefault="003478AD" w:rsidP="00564483">
                      <w:pPr>
                        <w:pStyle w:val="Paragrafoelenco"/>
                        <w:numPr>
                          <w:ilvl w:val="0"/>
                          <w:numId w:val="9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Codice fiscale</w:t>
                      </w:r>
                    </w:p>
                    <w:p w14:paraId="4B161C4E" w14:textId="58C4BACA" w:rsidR="00564483" w:rsidRPr="00564483" w:rsidRDefault="003478AD" w:rsidP="00564483">
                      <w:pPr>
                        <w:pStyle w:val="Paragrafoelenco"/>
                        <w:numPr>
                          <w:ilvl w:val="0"/>
                          <w:numId w:val="9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Via</w:t>
                      </w:r>
                    </w:p>
                    <w:p w14:paraId="2A48B713" w14:textId="702BBE00" w:rsidR="00564483" w:rsidRPr="00564483" w:rsidRDefault="003478AD" w:rsidP="00564483">
                      <w:pPr>
                        <w:pStyle w:val="Paragrafoelenco"/>
                        <w:numPr>
                          <w:ilvl w:val="0"/>
                          <w:numId w:val="9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Cap</w:t>
                      </w:r>
                    </w:p>
                    <w:p w14:paraId="42A42C78" w14:textId="77777777" w:rsidR="00564483" w:rsidRPr="00564483" w:rsidRDefault="00564483" w:rsidP="00564483">
                      <w:pPr>
                        <w:pStyle w:val="Paragrafoelenco"/>
                        <w:numPr>
                          <w:ilvl w:val="0"/>
                          <w:numId w:val="9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</w:pPr>
                      <w:r w:rsidRPr="00564483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Provincia</w:t>
                      </w:r>
                    </w:p>
                    <w:p w14:paraId="2F4AC5E5" w14:textId="77777777" w:rsidR="00564483" w:rsidRPr="00564483" w:rsidRDefault="00564483" w:rsidP="00564483">
                      <w:pPr>
                        <w:pStyle w:val="Paragrafoelenco"/>
                        <w:numPr>
                          <w:ilvl w:val="0"/>
                          <w:numId w:val="9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</w:pPr>
                      <w:r w:rsidRPr="00564483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CAP</w:t>
                      </w:r>
                    </w:p>
                    <w:p w14:paraId="6296B4E9" w14:textId="0BC18F7C" w:rsidR="00564483" w:rsidRPr="00564483" w:rsidRDefault="00564483" w:rsidP="00564483">
                      <w:pPr>
                        <w:pStyle w:val="Paragrafoelenco"/>
                        <w:numPr>
                          <w:ilvl w:val="0"/>
                          <w:numId w:val="9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</w:pPr>
                      <w:r w:rsidRPr="00564483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Numero</w:t>
                      </w:r>
                      <w:r w:rsidR="003478AD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 civico</w:t>
                      </w:r>
                    </w:p>
                    <w:p w14:paraId="4AA73CDD" w14:textId="545EE746" w:rsidR="00564483" w:rsidRPr="00564483" w:rsidRDefault="003478AD" w:rsidP="00564483">
                      <w:pPr>
                        <w:pStyle w:val="Paragrafoelenco"/>
                        <w:numPr>
                          <w:ilvl w:val="0"/>
                          <w:numId w:val="9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Provincia</w:t>
                      </w:r>
                    </w:p>
                    <w:p w14:paraId="3E34748B" w14:textId="682FE7DA" w:rsidR="00564483" w:rsidRDefault="00564483" w:rsidP="005644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</w:pPr>
                    </w:p>
                    <w:p w14:paraId="10DE8B03" w14:textId="23ED1195" w:rsidR="00564483" w:rsidRPr="00564483" w:rsidRDefault="00564483" w:rsidP="005644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5578DAF" w14:textId="26841E99" w:rsidR="00294FBC" w:rsidRDefault="00294FBC" w:rsidP="00294FBC">
      <w:pPr>
        <w:ind w:right="1875"/>
        <w:rPr>
          <w:lang w:bidi="it-IT"/>
        </w:rPr>
      </w:pPr>
    </w:p>
    <w:p w14:paraId="6AAFCA6E" w14:textId="48A63AF3" w:rsidR="00294FBC" w:rsidRDefault="00294FBC" w:rsidP="00294FBC">
      <w:pPr>
        <w:ind w:right="1875"/>
        <w:rPr>
          <w:lang w:bidi="it-IT"/>
        </w:rPr>
      </w:pPr>
    </w:p>
    <w:p w14:paraId="162AF083" w14:textId="469F2FAD" w:rsidR="00294FBC" w:rsidRDefault="00294FBC" w:rsidP="00294FBC">
      <w:pPr>
        <w:ind w:right="1875"/>
        <w:rPr>
          <w:lang w:bidi="it-IT"/>
        </w:rPr>
      </w:pPr>
    </w:p>
    <w:p w14:paraId="6EDF5D00" w14:textId="421C598A" w:rsidR="00294FBC" w:rsidRDefault="00294FBC" w:rsidP="00294FBC">
      <w:pPr>
        <w:ind w:right="1875"/>
        <w:rPr>
          <w:lang w:bidi="it-IT"/>
        </w:rPr>
      </w:pPr>
    </w:p>
    <w:p w14:paraId="300858FD" w14:textId="120CD271" w:rsidR="00294FBC" w:rsidRDefault="00294FBC" w:rsidP="00294FBC">
      <w:pPr>
        <w:ind w:right="1875"/>
        <w:rPr>
          <w:lang w:bidi="it-IT"/>
        </w:rPr>
      </w:pPr>
    </w:p>
    <w:p w14:paraId="14D041E3" w14:textId="77777777" w:rsidR="00564483" w:rsidRDefault="00564483" w:rsidP="00294FBC">
      <w:pPr>
        <w:ind w:right="1875"/>
        <w:rPr>
          <w:lang w:bidi="it-IT"/>
        </w:rPr>
      </w:pPr>
    </w:p>
    <w:p w14:paraId="026E80BC" w14:textId="18CD6975" w:rsidR="00564483" w:rsidRDefault="00564483" w:rsidP="00294FBC">
      <w:pPr>
        <w:ind w:right="1875"/>
        <w:rPr>
          <w:lang w:bidi="it-IT"/>
        </w:rPr>
      </w:pPr>
    </w:p>
    <w:p w14:paraId="053AF94F" w14:textId="356069D3" w:rsidR="00564483" w:rsidRDefault="00564483" w:rsidP="00294FBC">
      <w:pPr>
        <w:ind w:right="1875"/>
        <w:rPr>
          <w:lang w:bidi="it-IT"/>
        </w:rPr>
      </w:pPr>
    </w:p>
    <w:p w14:paraId="04376C0A" w14:textId="44A792FD" w:rsidR="00564483" w:rsidRDefault="00564483" w:rsidP="00294FBC">
      <w:pPr>
        <w:ind w:right="1875"/>
        <w:rPr>
          <w:lang w:bidi="it-IT"/>
        </w:rPr>
      </w:pPr>
    </w:p>
    <w:p w14:paraId="5A1F4A6D" w14:textId="4588D704" w:rsidR="00564483" w:rsidRDefault="00564483" w:rsidP="00294FBC">
      <w:pPr>
        <w:ind w:right="1875"/>
        <w:rPr>
          <w:lang w:bidi="it-IT"/>
        </w:rPr>
      </w:pPr>
    </w:p>
    <w:p w14:paraId="5FC75A9C" w14:textId="35B58F6C" w:rsidR="00564483" w:rsidRDefault="00564483" w:rsidP="00294FBC">
      <w:pPr>
        <w:ind w:right="1875"/>
        <w:rPr>
          <w:lang w:bidi="it-IT"/>
        </w:rPr>
      </w:pPr>
    </w:p>
    <w:p w14:paraId="639478F1" w14:textId="7CB5CBA9" w:rsidR="00564483" w:rsidRDefault="00564483" w:rsidP="00294FBC">
      <w:pPr>
        <w:ind w:right="1875"/>
        <w:rPr>
          <w:lang w:bidi="it-IT"/>
        </w:rPr>
      </w:pPr>
    </w:p>
    <w:p w14:paraId="19C18711" w14:textId="7626A04F" w:rsidR="00564483" w:rsidRDefault="00564483" w:rsidP="00294FBC">
      <w:pPr>
        <w:ind w:right="1875"/>
        <w:rPr>
          <w:lang w:bidi="it-IT"/>
        </w:rPr>
      </w:pPr>
    </w:p>
    <w:p w14:paraId="04DE8366" w14:textId="7651CC17" w:rsidR="00564483" w:rsidRDefault="00564483" w:rsidP="00294FBC">
      <w:pPr>
        <w:ind w:right="1875"/>
        <w:rPr>
          <w:lang w:bidi="it-IT"/>
        </w:rPr>
      </w:pPr>
    </w:p>
    <w:p w14:paraId="6F4B3AAA" w14:textId="2E39AC26" w:rsidR="00564483" w:rsidRDefault="00564483" w:rsidP="00294FBC">
      <w:pPr>
        <w:ind w:right="1875"/>
        <w:rPr>
          <w:lang w:bidi="it-IT"/>
        </w:rPr>
      </w:pPr>
    </w:p>
    <w:p w14:paraId="605A6A3C" w14:textId="60A869FA" w:rsidR="00564483" w:rsidRDefault="00564483" w:rsidP="00294FBC">
      <w:pPr>
        <w:ind w:right="1875"/>
        <w:rPr>
          <w:lang w:bidi="it-IT"/>
        </w:rPr>
      </w:pPr>
    </w:p>
    <w:p w14:paraId="2CEFF761" w14:textId="68E7FC66" w:rsidR="00564483" w:rsidRDefault="00564483" w:rsidP="00294FBC">
      <w:pPr>
        <w:ind w:right="1875"/>
        <w:rPr>
          <w:lang w:bidi="it-IT"/>
        </w:rPr>
      </w:pPr>
    </w:p>
    <w:p w14:paraId="3ED4DE4F" w14:textId="2C204A21" w:rsidR="00564483" w:rsidRDefault="00564483" w:rsidP="00294FBC">
      <w:pPr>
        <w:ind w:right="1875"/>
        <w:rPr>
          <w:lang w:bidi="it-IT"/>
        </w:rPr>
      </w:pPr>
    </w:p>
    <w:p w14:paraId="3CE5966F" w14:textId="6AA4BCE7" w:rsidR="00564483" w:rsidRDefault="00564483" w:rsidP="00294FBC">
      <w:pPr>
        <w:ind w:right="1875"/>
        <w:rPr>
          <w:lang w:bidi="it-IT"/>
        </w:rPr>
      </w:pPr>
    </w:p>
    <w:p w14:paraId="0E6B97DB" w14:textId="30740959" w:rsidR="00564483" w:rsidRDefault="00564483" w:rsidP="00294FBC">
      <w:pPr>
        <w:ind w:right="1875"/>
        <w:rPr>
          <w:lang w:bidi="it-IT"/>
        </w:rPr>
      </w:pPr>
    </w:p>
    <w:p w14:paraId="2897506E" w14:textId="02B16F75" w:rsidR="00564483" w:rsidRDefault="00564483" w:rsidP="00294FBC">
      <w:pPr>
        <w:ind w:right="1875"/>
        <w:rPr>
          <w:lang w:bidi="it-IT"/>
        </w:rPr>
      </w:pPr>
    </w:p>
    <w:p w14:paraId="141E5D59" w14:textId="6762EC2A" w:rsidR="00564483" w:rsidRDefault="00564483" w:rsidP="00294FBC">
      <w:pPr>
        <w:ind w:right="1875"/>
        <w:rPr>
          <w:lang w:bidi="it-IT"/>
        </w:rPr>
      </w:pPr>
    </w:p>
    <w:p w14:paraId="69660D28" w14:textId="13BCF00F" w:rsidR="00564483" w:rsidRDefault="00564483" w:rsidP="00294FBC">
      <w:pPr>
        <w:ind w:right="1875"/>
        <w:rPr>
          <w:lang w:bidi="it-IT"/>
        </w:rPr>
      </w:pPr>
    </w:p>
    <w:p w14:paraId="09DC2E41" w14:textId="40477C6D" w:rsidR="00564483" w:rsidRDefault="00564483" w:rsidP="00294FBC">
      <w:pPr>
        <w:ind w:right="1875"/>
        <w:rPr>
          <w:lang w:bidi="it-IT"/>
        </w:rPr>
      </w:pPr>
    </w:p>
    <w:p w14:paraId="663D9EBB" w14:textId="20B1D711" w:rsidR="00564483" w:rsidRDefault="00564483" w:rsidP="00294FBC">
      <w:pPr>
        <w:ind w:right="1875"/>
        <w:rPr>
          <w:lang w:bidi="it-IT"/>
        </w:rPr>
      </w:pPr>
    </w:p>
    <w:p w14:paraId="32BF7099" w14:textId="0D60D9F9" w:rsidR="00564483" w:rsidRDefault="00564483" w:rsidP="00294FBC">
      <w:pPr>
        <w:ind w:right="1875"/>
        <w:rPr>
          <w:lang w:bidi="it-IT"/>
        </w:rPr>
      </w:pPr>
    </w:p>
    <w:p w14:paraId="0506F783" w14:textId="1489557F" w:rsidR="00564483" w:rsidRDefault="00564483" w:rsidP="00294FBC">
      <w:pPr>
        <w:ind w:right="1875"/>
        <w:rPr>
          <w:lang w:bidi="it-IT"/>
        </w:rPr>
      </w:pPr>
    </w:p>
    <w:p w14:paraId="242D979B" w14:textId="25B15B66" w:rsidR="00564483" w:rsidRDefault="00564483" w:rsidP="00294FBC">
      <w:pPr>
        <w:ind w:right="1875"/>
        <w:rPr>
          <w:lang w:bidi="it-IT"/>
        </w:rPr>
      </w:pPr>
    </w:p>
    <w:p w14:paraId="08A3768E" w14:textId="436B53C2" w:rsidR="00564483" w:rsidRDefault="00564483" w:rsidP="00294FBC">
      <w:pPr>
        <w:ind w:right="1875"/>
        <w:rPr>
          <w:lang w:bidi="it-IT"/>
        </w:rPr>
      </w:pPr>
    </w:p>
    <w:p w14:paraId="7FFCE50D" w14:textId="0A372C2E" w:rsidR="00564483" w:rsidRDefault="00564483" w:rsidP="00294FBC">
      <w:pPr>
        <w:ind w:right="1875"/>
        <w:rPr>
          <w:lang w:bidi="it-IT"/>
        </w:rPr>
      </w:pPr>
    </w:p>
    <w:p w14:paraId="37758964" w14:textId="7A62ABC8" w:rsidR="00564483" w:rsidRDefault="00564483" w:rsidP="00294FBC">
      <w:pPr>
        <w:ind w:right="1875"/>
        <w:rPr>
          <w:lang w:bidi="it-IT"/>
        </w:rPr>
      </w:pPr>
    </w:p>
    <w:p w14:paraId="1D72FD08" w14:textId="3778E5DF" w:rsidR="00564483" w:rsidRDefault="00564483" w:rsidP="00294FBC">
      <w:pPr>
        <w:ind w:right="1875"/>
        <w:rPr>
          <w:lang w:bidi="it-IT"/>
        </w:rPr>
      </w:pPr>
    </w:p>
    <w:p w14:paraId="45D0DA9C" w14:textId="79C10EF3" w:rsidR="00564483" w:rsidRDefault="00564483" w:rsidP="00294FBC">
      <w:pPr>
        <w:ind w:right="1875"/>
        <w:rPr>
          <w:lang w:bidi="it-IT"/>
        </w:rPr>
      </w:pPr>
    </w:p>
    <w:p w14:paraId="01457E95" w14:textId="6DD4DDC7" w:rsidR="00564483" w:rsidRDefault="00564483" w:rsidP="00294FBC">
      <w:pPr>
        <w:ind w:right="1875"/>
        <w:rPr>
          <w:lang w:bidi="it-IT"/>
        </w:rPr>
      </w:pPr>
      <w:r w:rsidRPr="00C42A1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33E5D69" wp14:editId="0C035749">
                <wp:simplePos x="0" y="0"/>
                <wp:positionH relativeFrom="column">
                  <wp:posOffset>6835997</wp:posOffset>
                </wp:positionH>
                <wp:positionV relativeFrom="paragraph">
                  <wp:posOffset>578013</wp:posOffset>
                </wp:positionV>
                <wp:extent cx="1685925" cy="361950"/>
                <wp:effectExtent l="0" t="0" r="9525" b="0"/>
                <wp:wrapNone/>
                <wp:docPr id="14" name="Casella di tes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3619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B719C6" w14:textId="45B94A9A" w:rsidR="008653AC" w:rsidRPr="00D01160" w:rsidRDefault="008653AC" w:rsidP="008653AC">
                            <w:pPr>
                              <w:ind w:right="1335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294FBC">
                              <w:rPr>
                                <w:lang w:bidi="it-IT"/>
                              </w:rPr>
                              <w:t xml:space="preserve">Pagina </w:t>
                            </w:r>
                            <w:r>
                              <w:rPr>
                                <w:lang w:bidi="it-IT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E5D69" id="Casella di testo 14" o:spid="_x0000_s1037" type="#_x0000_t202" style="position:absolute;margin-left:538.25pt;margin-top:45.5pt;width:132.75pt;height:28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" fillcolor="window" stroked="f" strokeweight=".5pt">
                <v:textbox>
                  <w:txbxContent>
                    <w:p w14:paraId="23B719C6" w14:textId="45B94A9A" w:rsidR="008653AC" w:rsidRPr="00D01160" w:rsidRDefault="008653AC" w:rsidP="008653AC">
                      <w:pPr>
                        <w:ind w:right="1335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</w:pPr>
                      <w:r w:rsidRPr="00294FBC">
                        <w:rPr>
                          <w:lang w:bidi="it-IT"/>
                        </w:rPr>
                        <w:t xml:space="preserve">Pagina </w:t>
                      </w:r>
                      <w:r>
                        <w:rPr>
                          <w:lang w:bidi="it-IT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14:paraId="7A40FC2F" w14:textId="522111A4" w:rsidR="00564483" w:rsidRDefault="00564483" w:rsidP="00294FBC">
      <w:pPr>
        <w:ind w:right="1875"/>
        <w:rPr>
          <w:lang w:bidi="it-IT"/>
        </w:rPr>
      </w:pPr>
    </w:p>
    <w:p w14:paraId="77A7F55F" w14:textId="51BCE2E5" w:rsidR="00294FBC" w:rsidRDefault="003478AD" w:rsidP="00294FBC">
      <w:pPr>
        <w:ind w:right="1875"/>
        <w:rPr>
          <w:lang w:bidi="it-IT"/>
        </w:rPr>
      </w:pPr>
      <w:r>
        <w:rPr>
          <w:lang w:bidi="it-IT"/>
        </w:rPr>
        <w:tab/>
      </w:r>
      <w:r w:rsidRPr="00D32DBC">
        <w:rPr>
          <w:rFonts w:ascii="Times New Roman" w:hAnsi="Times New Roman" w:cs="Times New Roman"/>
          <w:b/>
          <w:bCs/>
          <w:color w:val="000000"/>
          <w:sz w:val="36"/>
          <w:szCs w:val="36"/>
        </w:rPr>
        <w:t>Schema ER:</w:t>
      </w:r>
    </w:p>
    <w:p w14:paraId="74A64141" w14:textId="1AB3E663" w:rsidR="00D32DBC" w:rsidRDefault="00C117BB" w:rsidP="00294FBC">
      <w:pPr>
        <w:ind w:right="1875"/>
        <w:rPr>
          <w:lang w:bidi="it-IT"/>
        </w:rPr>
      </w:pPr>
      <w:r>
        <w:rPr>
          <w:noProof/>
        </w:rPr>
        <w:drawing>
          <wp:inline distT="0" distB="0" distL="0" distR="0" wp14:anchorId="081D3DE8" wp14:editId="273485AE">
            <wp:extent cx="7560310" cy="5572125"/>
            <wp:effectExtent l="0" t="0" r="2540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557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93BF7" w14:textId="2D7EF84E" w:rsidR="003478AD" w:rsidRDefault="00D32DBC" w:rsidP="00D32DBC">
      <w:pPr>
        <w:ind w:right="1875" w:firstLine="720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D32DBC">
        <w:rPr>
          <w:rFonts w:ascii="Times New Roman" w:hAnsi="Times New Roman" w:cs="Times New Roman"/>
          <w:b/>
          <w:bCs/>
          <w:color w:val="000000"/>
          <w:sz w:val="36"/>
          <w:szCs w:val="36"/>
        </w:rPr>
        <w:t>Schema logico:</w:t>
      </w:r>
    </w:p>
    <w:p w14:paraId="1F68F778" w14:textId="7D653A36" w:rsidR="00D32DBC" w:rsidRPr="00D069F4" w:rsidRDefault="00D32DBC" w:rsidP="00D069F4">
      <w:pPr>
        <w:spacing w:after="0"/>
        <w:ind w:right="1875"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D069F4">
        <w:rPr>
          <w:rFonts w:ascii="Times New Roman" w:hAnsi="Times New Roman" w:cs="Times New Roman"/>
          <w:color w:val="000000"/>
          <w:sz w:val="28"/>
          <w:szCs w:val="28"/>
        </w:rPr>
        <w:t>Chiave</w:t>
      </w:r>
      <w:r w:rsidR="00E10A91" w:rsidRPr="00D069F4">
        <w:rPr>
          <w:rFonts w:ascii="Times New Roman" w:hAnsi="Times New Roman" w:cs="Times New Roman"/>
          <w:color w:val="000000"/>
          <w:sz w:val="28"/>
          <w:szCs w:val="28"/>
        </w:rPr>
        <w:t>: (</w:t>
      </w:r>
      <w:proofErr w:type="spellStart"/>
      <w:proofErr w:type="gramStart"/>
      <w:r w:rsidR="00E10A91" w:rsidRPr="00D069F4">
        <w:rPr>
          <w:rFonts w:ascii="Times New Roman" w:hAnsi="Times New Roman" w:cs="Times New Roman"/>
          <w:color w:val="000000"/>
          <w:sz w:val="28"/>
          <w:szCs w:val="28"/>
        </w:rPr>
        <w:t>idChiave</w:t>
      </w:r>
      <w:proofErr w:type="spellEnd"/>
      <w:r w:rsidR="00D069F4" w:rsidRPr="00D069F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="00D069F4" w:rsidRPr="00D069F4">
        <w:rPr>
          <w:rFonts w:ascii="Times New Roman" w:hAnsi="Times New Roman" w:cs="Times New Roman"/>
          <w:color w:val="000000"/>
          <w:sz w:val="28"/>
          <w:szCs w:val="28"/>
        </w:rPr>
        <w:t>PK)</w:t>
      </w:r>
      <w:r w:rsidR="00E10A91" w:rsidRPr="00D069F4">
        <w:rPr>
          <w:rFonts w:ascii="Times New Roman" w:hAnsi="Times New Roman" w:cs="Times New Roman"/>
          <w:color w:val="000000"/>
          <w:sz w:val="28"/>
          <w:szCs w:val="28"/>
        </w:rPr>
        <w:t>, pubblica, privata);</w:t>
      </w:r>
    </w:p>
    <w:p w14:paraId="4DC0790D" w14:textId="77777777" w:rsidR="00B165E0" w:rsidRDefault="00D32DBC" w:rsidP="00B165E0">
      <w:pPr>
        <w:spacing w:after="0"/>
        <w:ind w:left="720" w:right="1875"/>
        <w:rPr>
          <w:rFonts w:ascii="Times New Roman" w:hAnsi="Times New Roman" w:cs="Times New Roman"/>
          <w:color w:val="000000"/>
          <w:sz w:val="28"/>
          <w:szCs w:val="28"/>
        </w:rPr>
      </w:pPr>
      <w:r w:rsidRPr="00D069F4">
        <w:rPr>
          <w:rFonts w:ascii="Times New Roman" w:hAnsi="Times New Roman" w:cs="Times New Roman"/>
          <w:color w:val="000000"/>
          <w:sz w:val="28"/>
          <w:szCs w:val="28"/>
        </w:rPr>
        <w:t>Utente:</w:t>
      </w:r>
      <w:r w:rsidR="00E10A91" w:rsidRPr="00D069F4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proofErr w:type="gramStart"/>
      <w:r w:rsidR="00E10A91" w:rsidRPr="00D069F4">
        <w:rPr>
          <w:rFonts w:ascii="Times New Roman" w:hAnsi="Times New Roman" w:cs="Times New Roman"/>
          <w:color w:val="000000"/>
          <w:sz w:val="28"/>
          <w:szCs w:val="28"/>
        </w:rPr>
        <w:t>idUtente</w:t>
      </w:r>
      <w:proofErr w:type="spellEnd"/>
      <w:r w:rsidR="00D069F4" w:rsidRPr="00D069F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="00D069F4" w:rsidRPr="00D069F4">
        <w:rPr>
          <w:rFonts w:ascii="Times New Roman" w:hAnsi="Times New Roman" w:cs="Times New Roman"/>
          <w:color w:val="000000"/>
          <w:sz w:val="28"/>
          <w:szCs w:val="28"/>
        </w:rPr>
        <w:t>PK)</w:t>
      </w:r>
      <w:r w:rsidR="00E10A91" w:rsidRPr="00D069F4">
        <w:rPr>
          <w:rFonts w:ascii="Times New Roman" w:hAnsi="Times New Roman" w:cs="Times New Roman"/>
          <w:color w:val="000000"/>
          <w:sz w:val="28"/>
          <w:szCs w:val="28"/>
        </w:rPr>
        <w:t xml:space="preserve">, nome, cognome, email, password, </w:t>
      </w:r>
      <w:proofErr w:type="spellStart"/>
      <w:r w:rsidR="00D069F4" w:rsidRPr="00D069F4">
        <w:rPr>
          <w:rFonts w:ascii="Times New Roman" w:hAnsi="Times New Roman" w:cs="Times New Roman"/>
          <w:color w:val="000000"/>
          <w:sz w:val="28"/>
          <w:szCs w:val="28"/>
        </w:rPr>
        <w:t>i</w:t>
      </w:r>
      <w:r w:rsidR="00E10A91" w:rsidRPr="00D069F4">
        <w:rPr>
          <w:rFonts w:ascii="Times New Roman" w:hAnsi="Times New Roman" w:cs="Times New Roman"/>
          <w:color w:val="000000"/>
          <w:sz w:val="28"/>
          <w:szCs w:val="28"/>
        </w:rPr>
        <w:t>sAdmin</w:t>
      </w:r>
      <w:proofErr w:type="spellEnd"/>
      <w:r w:rsidR="00D069F4" w:rsidRPr="00D069F4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B165E0" w:rsidRPr="00B165E0">
        <w:rPr>
          <w:rFonts w:ascii="Times New Roman" w:hAnsi="Times New Roman" w:cs="Times New Roman"/>
          <w:color w:val="000000"/>
          <w:sz w:val="28"/>
          <w:szCs w:val="28"/>
        </w:rPr>
        <w:t xml:space="preserve">via, </w:t>
      </w:r>
      <w:proofErr w:type="spellStart"/>
      <w:r w:rsidR="00B165E0" w:rsidRPr="00B165E0">
        <w:rPr>
          <w:rFonts w:ascii="Times New Roman" w:hAnsi="Times New Roman" w:cs="Times New Roman"/>
          <w:color w:val="000000"/>
          <w:sz w:val="28"/>
          <w:szCs w:val="28"/>
        </w:rPr>
        <w:t>cap</w:t>
      </w:r>
      <w:proofErr w:type="spellEnd"/>
      <w:r w:rsidR="00B165E0" w:rsidRPr="00B165E0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B165E0" w:rsidRPr="00B165E0">
        <w:rPr>
          <w:rFonts w:ascii="Times New Roman" w:hAnsi="Times New Roman" w:cs="Times New Roman"/>
          <w:color w:val="000000"/>
          <w:sz w:val="28"/>
          <w:szCs w:val="28"/>
        </w:rPr>
        <w:t>nCiv</w:t>
      </w:r>
      <w:proofErr w:type="spellEnd"/>
      <w:r w:rsidR="00B165E0" w:rsidRPr="00B165E0">
        <w:rPr>
          <w:rFonts w:ascii="Times New Roman" w:hAnsi="Times New Roman" w:cs="Times New Roman"/>
          <w:color w:val="000000"/>
          <w:sz w:val="28"/>
          <w:szCs w:val="28"/>
        </w:rPr>
        <w:t xml:space="preserve">, comune, provincia, </w:t>
      </w:r>
      <w:proofErr w:type="spellStart"/>
      <w:r w:rsidR="00B165E0" w:rsidRPr="00B165E0">
        <w:rPr>
          <w:rFonts w:ascii="Times New Roman" w:hAnsi="Times New Roman" w:cs="Times New Roman"/>
          <w:color w:val="000000"/>
          <w:sz w:val="28"/>
          <w:szCs w:val="28"/>
        </w:rPr>
        <w:t>FragioneSociale</w:t>
      </w:r>
      <w:proofErr w:type="spellEnd"/>
      <w:r w:rsidR="00B165E0" w:rsidRPr="00B165E0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B165E0" w:rsidRPr="00B165E0">
        <w:rPr>
          <w:rFonts w:ascii="Times New Roman" w:hAnsi="Times New Roman" w:cs="Times New Roman"/>
          <w:color w:val="000000"/>
          <w:sz w:val="28"/>
          <w:szCs w:val="28"/>
        </w:rPr>
        <w:t>FpecCod</w:t>
      </w:r>
      <w:proofErr w:type="spellEnd"/>
      <w:r w:rsidR="00B165E0" w:rsidRPr="00B165E0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B165E0" w:rsidRPr="00B165E0">
        <w:rPr>
          <w:rFonts w:ascii="Times New Roman" w:hAnsi="Times New Roman" w:cs="Times New Roman"/>
          <w:color w:val="000000"/>
          <w:sz w:val="28"/>
          <w:szCs w:val="28"/>
        </w:rPr>
        <w:t>FpartitaIva</w:t>
      </w:r>
      <w:proofErr w:type="spellEnd"/>
      <w:r w:rsidR="00B165E0" w:rsidRPr="00B165E0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B165E0" w:rsidRPr="00B165E0">
        <w:rPr>
          <w:rFonts w:ascii="Times New Roman" w:hAnsi="Times New Roman" w:cs="Times New Roman"/>
          <w:color w:val="000000"/>
          <w:sz w:val="28"/>
          <w:szCs w:val="28"/>
        </w:rPr>
        <w:t>Fvia</w:t>
      </w:r>
      <w:proofErr w:type="spellEnd"/>
      <w:r w:rsidR="00B165E0" w:rsidRPr="00B165E0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B165E0" w:rsidRPr="00B165E0">
        <w:rPr>
          <w:rFonts w:ascii="Times New Roman" w:hAnsi="Times New Roman" w:cs="Times New Roman"/>
          <w:color w:val="000000"/>
          <w:sz w:val="28"/>
          <w:szCs w:val="28"/>
        </w:rPr>
        <w:t>Fcap</w:t>
      </w:r>
      <w:proofErr w:type="spellEnd"/>
      <w:r w:rsidR="00B165E0" w:rsidRPr="00B165E0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B165E0" w:rsidRPr="00B165E0">
        <w:rPr>
          <w:rFonts w:ascii="Times New Roman" w:hAnsi="Times New Roman" w:cs="Times New Roman"/>
          <w:color w:val="000000"/>
          <w:sz w:val="28"/>
          <w:szCs w:val="28"/>
        </w:rPr>
        <w:t>FnCiv</w:t>
      </w:r>
      <w:proofErr w:type="spellEnd"/>
      <w:r w:rsidR="00B165E0" w:rsidRPr="00B165E0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B165E0" w:rsidRPr="00B165E0">
        <w:rPr>
          <w:rFonts w:ascii="Times New Roman" w:hAnsi="Times New Roman" w:cs="Times New Roman"/>
          <w:color w:val="000000"/>
          <w:sz w:val="28"/>
          <w:szCs w:val="28"/>
        </w:rPr>
        <w:t>Fcomune</w:t>
      </w:r>
      <w:proofErr w:type="spellEnd"/>
      <w:r w:rsidR="00B165E0" w:rsidRPr="00B165E0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B165E0" w:rsidRPr="00B165E0">
        <w:rPr>
          <w:rFonts w:ascii="Times New Roman" w:hAnsi="Times New Roman" w:cs="Times New Roman"/>
          <w:color w:val="000000"/>
          <w:sz w:val="28"/>
          <w:szCs w:val="28"/>
        </w:rPr>
        <w:t>Fprovincia</w:t>
      </w:r>
      <w:proofErr w:type="spellEnd"/>
      <w:r w:rsidR="00B165E0" w:rsidRPr="00B165E0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B165E0" w:rsidRPr="00B165E0">
        <w:rPr>
          <w:rFonts w:ascii="Times New Roman" w:hAnsi="Times New Roman" w:cs="Times New Roman"/>
          <w:color w:val="000000"/>
          <w:sz w:val="28"/>
          <w:szCs w:val="28"/>
        </w:rPr>
        <w:t>FcodFiscale</w:t>
      </w:r>
      <w:proofErr w:type="spellEnd"/>
      <w:r w:rsidR="00B165E0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D069F4" w:rsidRPr="00D069F4">
        <w:rPr>
          <w:rFonts w:ascii="Times New Roman" w:hAnsi="Times New Roman" w:cs="Times New Roman"/>
          <w:color w:val="000000"/>
          <w:sz w:val="28"/>
          <w:szCs w:val="28"/>
        </w:rPr>
        <w:t>idChiave</w:t>
      </w:r>
      <w:proofErr w:type="spellEnd"/>
      <w:r w:rsidR="00D069F4" w:rsidRPr="00D069F4">
        <w:rPr>
          <w:rFonts w:ascii="Times New Roman" w:hAnsi="Times New Roman" w:cs="Times New Roman"/>
          <w:color w:val="000000"/>
          <w:sz w:val="28"/>
          <w:szCs w:val="28"/>
        </w:rPr>
        <w:t>(FK)</w:t>
      </w:r>
      <w:r w:rsidR="00D069F4" w:rsidRPr="00D069F4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D069F4" w:rsidRPr="00D069F4">
        <w:rPr>
          <w:rFonts w:ascii="Times New Roman" w:hAnsi="Times New Roman" w:cs="Times New Roman"/>
          <w:color w:val="000000"/>
          <w:sz w:val="28"/>
          <w:szCs w:val="28"/>
        </w:rPr>
        <w:t>idCarrello</w:t>
      </w:r>
      <w:proofErr w:type="spellEnd"/>
      <w:r w:rsidR="00D069F4" w:rsidRPr="00D069F4">
        <w:rPr>
          <w:rFonts w:ascii="Times New Roman" w:hAnsi="Times New Roman" w:cs="Times New Roman"/>
          <w:color w:val="000000"/>
          <w:sz w:val="28"/>
          <w:szCs w:val="28"/>
        </w:rPr>
        <w:t>(FK)</w:t>
      </w:r>
      <w:r w:rsidR="00E10A91" w:rsidRPr="00D069F4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4F3D0497" w14:textId="6BC70966" w:rsidR="00D069F4" w:rsidRPr="00D069F4" w:rsidRDefault="00D069F4" w:rsidP="00B165E0">
      <w:pPr>
        <w:spacing w:after="0"/>
        <w:ind w:left="720" w:right="1875"/>
        <w:rPr>
          <w:rFonts w:ascii="Times New Roman" w:hAnsi="Times New Roman" w:cs="Times New Roman"/>
          <w:color w:val="000000"/>
          <w:sz w:val="28"/>
          <w:szCs w:val="28"/>
        </w:rPr>
      </w:pPr>
      <w:r w:rsidRPr="00D069F4">
        <w:rPr>
          <w:rFonts w:ascii="Times New Roman" w:hAnsi="Times New Roman" w:cs="Times New Roman"/>
          <w:color w:val="000000"/>
          <w:sz w:val="28"/>
          <w:szCs w:val="28"/>
        </w:rPr>
        <w:t>Compra(</w:t>
      </w:r>
      <w:proofErr w:type="spellStart"/>
      <w:proofErr w:type="gramStart"/>
      <w:r w:rsidRPr="00D069F4">
        <w:rPr>
          <w:rFonts w:ascii="Times New Roman" w:hAnsi="Times New Roman" w:cs="Times New Roman"/>
          <w:color w:val="000000"/>
          <w:sz w:val="28"/>
          <w:szCs w:val="28"/>
        </w:rPr>
        <w:t>idUtente</w:t>
      </w:r>
      <w:proofErr w:type="spellEnd"/>
      <w:r w:rsidRPr="00D069F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D069F4">
        <w:rPr>
          <w:rFonts w:ascii="Times New Roman" w:hAnsi="Times New Roman" w:cs="Times New Roman"/>
          <w:color w:val="000000"/>
          <w:sz w:val="28"/>
          <w:szCs w:val="28"/>
        </w:rPr>
        <w:t>PK)</w:t>
      </w:r>
      <w:r w:rsidRPr="00D069F4">
        <w:rPr>
          <w:rFonts w:ascii="Times New Roman" w:hAnsi="Times New Roman" w:cs="Times New Roman"/>
          <w:color w:val="000000"/>
          <w:sz w:val="28"/>
          <w:szCs w:val="28"/>
        </w:rPr>
        <w:t>(FK)</w:t>
      </w:r>
      <w:r w:rsidRPr="00D069F4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D069F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069F4">
        <w:rPr>
          <w:rFonts w:ascii="Times New Roman" w:hAnsi="Times New Roman" w:cs="Times New Roman"/>
          <w:color w:val="000000"/>
          <w:sz w:val="28"/>
          <w:szCs w:val="28"/>
        </w:rPr>
        <w:t>idProdotto</w:t>
      </w:r>
      <w:proofErr w:type="spellEnd"/>
      <w:r w:rsidRPr="00D069F4">
        <w:rPr>
          <w:rFonts w:ascii="Times New Roman" w:hAnsi="Times New Roman" w:cs="Times New Roman"/>
          <w:color w:val="000000"/>
          <w:sz w:val="28"/>
          <w:szCs w:val="28"/>
        </w:rPr>
        <w:t>(PK)</w:t>
      </w:r>
      <w:r w:rsidRPr="00D069F4">
        <w:rPr>
          <w:rFonts w:ascii="Times New Roman" w:hAnsi="Times New Roman" w:cs="Times New Roman"/>
          <w:color w:val="000000"/>
          <w:sz w:val="28"/>
          <w:szCs w:val="28"/>
        </w:rPr>
        <w:t>(FK));</w:t>
      </w:r>
    </w:p>
    <w:p w14:paraId="688E8BF1" w14:textId="1FA72103" w:rsidR="00D32DBC" w:rsidRPr="00D069F4" w:rsidRDefault="00D32DBC" w:rsidP="00B165E0">
      <w:pPr>
        <w:spacing w:after="0"/>
        <w:ind w:left="720" w:right="1875"/>
        <w:rPr>
          <w:rFonts w:ascii="Times New Roman" w:hAnsi="Times New Roman" w:cs="Times New Roman"/>
          <w:color w:val="000000"/>
          <w:sz w:val="28"/>
          <w:szCs w:val="28"/>
        </w:rPr>
      </w:pPr>
      <w:r w:rsidRPr="00D069F4">
        <w:rPr>
          <w:rFonts w:ascii="Times New Roman" w:hAnsi="Times New Roman" w:cs="Times New Roman"/>
          <w:color w:val="000000"/>
          <w:sz w:val="28"/>
          <w:szCs w:val="28"/>
        </w:rPr>
        <w:t>Prodotto:</w:t>
      </w:r>
      <w:r w:rsidR="00E10A91" w:rsidRPr="00D069F4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proofErr w:type="gramStart"/>
      <w:r w:rsidR="00E10A91" w:rsidRPr="00D069F4">
        <w:rPr>
          <w:rFonts w:ascii="Times New Roman" w:hAnsi="Times New Roman" w:cs="Times New Roman"/>
          <w:color w:val="000000"/>
          <w:sz w:val="28"/>
          <w:szCs w:val="28"/>
        </w:rPr>
        <w:t>idProdotto</w:t>
      </w:r>
      <w:proofErr w:type="spellEnd"/>
      <w:r w:rsidR="00D069F4" w:rsidRPr="00D069F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="00D069F4" w:rsidRPr="00D069F4">
        <w:rPr>
          <w:rFonts w:ascii="Times New Roman" w:hAnsi="Times New Roman" w:cs="Times New Roman"/>
          <w:color w:val="000000"/>
          <w:sz w:val="28"/>
          <w:szCs w:val="28"/>
        </w:rPr>
        <w:t>PK)</w:t>
      </w:r>
      <w:r w:rsidR="00E10A91" w:rsidRPr="00D069F4">
        <w:rPr>
          <w:rFonts w:ascii="Times New Roman" w:hAnsi="Times New Roman" w:cs="Times New Roman"/>
          <w:color w:val="000000"/>
          <w:sz w:val="28"/>
          <w:szCs w:val="28"/>
        </w:rPr>
        <w:t>, nome, prezzo, descrizione, immagine</w:t>
      </w:r>
      <w:r w:rsidR="00D069F4" w:rsidRPr="00D069F4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D069F4" w:rsidRPr="00D069F4">
        <w:rPr>
          <w:rFonts w:ascii="Times New Roman" w:hAnsi="Times New Roman" w:cs="Times New Roman"/>
          <w:color w:val="000000"/>
          <w:sz w:val="28"/>
          <w:szCs w:val="28"/>
        </w:rPr>
        <w:t>idCategoria</w:t>
      </w:r>
      <w:proofErr w:type="spellEnd"/>
      <w:r w:rsidR="00D069F4" w:rsidRPr="00D069F4">
        <w:rPr>
          <w:rFonts w:ascii="Times New Roman" w:hAnsi="Times New Roman" w:cs="Times New Roman"/>
          <w:color w:val="000000"/>
          <w:sz w:val="28"/>
          <w:szCs w:val="28"/>
        </w:rPr>
        <w:t>(FK)</w:t>
      </w:r>
      <w:r w:rsidR="00E10A91" w:rsidRPr="00D069F4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0A2531A4" w14:textId="4157FA80" w:rsidR="00D069F4" w:rsidRPr="00D069F4" w:rsidRDefault="00D069F4" w:rsidP="00B165E0">
      <w:pPr>
        <w:spacing w:after="0"/>
        <w:ind w:right="1875"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D069F4">
        <w:rPr>
          <w:rFonts w:ascii="Times New Roman" w:hAnsi="Times New Roman" w:cs="Times New Roman"/>
          <w:color w:val="000000"/>
          <w:sz w:val="28"/>
          <w:szCs w:val="28"/>
        </w:rPr>
        <w:t>Carrello: (</w:t>
      </w:r>
      <w:proofErr w:type="spellStart"/>
      <w:proofErr w:type="gramStart"/>
      <w:r w:rsidRPr="00D069F4">
        <w:rPr>
          <w:rFonts w:ascii="Times New Roman" w:hAnsi="Times New Roman" w:cs="Times New Roman"/>
          <w:color w:val="000000"/>
          <w:sz w:val="28"/>
          <w:szCs w:val="28"/>
        </w:rPr>
        <w:t>idCarrello</w:t>
      </w:r>
      <w:proofErr w:type="spellEnd"/>
      <w:r w:rsidRPr="00D069F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D069F4">
        <w:rPr>
          <w:rFonts w:ascii="Times New Roman" w:hAnsi="Times New Roman" w:cs="Times New Roman"/>
          <w:color w:val="000000"/>
          <w:sz w:val="28"/>
          <w:szCs w:val="28"/>
        </w:rPr>
        <w:t>PK)</w:t>
      </w:r>
      <w:r w:rsidRPr="00D069F4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39777044" w14:textId="3C114EC3" w:rsidR="00D069F4" w:rsidRPr="00D069F4" w:rsidRDefault="00D069F4" w:rsidP="00D069F4">
      <w:pPr>
        <w:spacing w:after="0"/>
        <w:ind w:left="720" w:right="1875"/>
        <w:rPr>
          <w:rFonts w:ascii="Times New Roman" w:hAnsi="Times New Roman" w:cs="Times New Roman"/>
          <w:color w:val="000000"/>
          <w:sz w:val="28"/>
          <w:szCs w:val="28"/>
        </w:rPr>
      </w:pPr>
      <w:r w:rsidRPr="00D069F4">
        <w:rPr>
          <w:rFonts w:ascii="Times New Roman" w:hAnsi="Times New Roman" w:cs="Times New Roman"/>
          <w:color w:val="000000"/>
          <w:sz w:val="28"/>
          <w:szCs w:val="28"/>
        </w:rPr>
        <w:t>Contenuto(</w:t>
      </w:r>
      <w:proofErr w:type="spellStart"/>
      <w:proofErr w:type="gramStart"/>
      <w:r w:rsidRPr="00D069F4">
        <w:rPr>
          <w:rFonts w:ascii="Times New Roman" w:hAnsi="Times New Roman" w:cs="Times New Roman"/>
          <w:color w:val="000000"/>
          <w:sz w:val="28"/>
          <w:szCs w:val="28"/>
        </w:rPr>
        <w:t>idCarrello</w:t>
      </w:r>
      <w:proofErr w:type="spellEnd"/>
      <w:r w:rsidRPr="00D069F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D069F4">
        <w:rPr>
          <w:rFonts w:ascii="Times New Roman" w:hAnsi="Times New Roman" w:cs="Times New Roman"/>
          <w:color w:val="000000"/>
          <w:sz w:val="28"/>
          <w:szCs w:val="28"/>
        </w:rPr>
        <w:t xml:space="preserve">PK)(FK), </w:t>
      </w:r>
      <w:proofErr w:type="spellStart"/>
      <w:r w:rsidRPr="00D069F4">
        <w:rPr>
          <w:rFonts w:ascii="Times New Roman" w:hAnsi="Times New Roman" w:cs="Times New Roman"/>
          <w:color w:val="000000"/>
          <w:sz w:val="28"/>
          <w:szCs w:val="28"/>
        </w:rPr>
        <w:t>idProdotto</w:t>
      </w:r>
      <w:proofErr w:type="spellEnd"/>
      <w:r w:rsidRPr="00D069F4">
        <w:rPr>
          <w:rFonts w:ascii="Times New Roman" w:hAnsi="Times New Roman" w:cs="Times New Roman"/>
          <w:color w:val="000000"/>
          <w:sz w:val="28"/>
          <w:szCs w:val="28"/>
        </w:rPr>
        <w:t>(PK)(FK)</w:t>
      </w:r>
      <w:r w:rsidRPr="00D069F4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73C999C4" w14:textId="424D5A28" w:rsidR="00D32DBC" w:rsidRPr="00D069F4" w:rsidRDefault="00D32DBC" w:rsidP="00D069F4">
      <w:pPr>
        <w:spacing w:after="0"/>
        <w:ind w:right="1875"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D069F4">
        <w:rPr>
          <w:rFonts w:ascii="Times New Roman" w:hAnsi="Times New Roman" w:cs="Times New Roman"/>
          <w:color w:val="000000"/>
          <w:sz w:val="28"/>
          <w:szCs w:val="28"/>
        </w:rPr>
        <w:t>Categoria:</w:t>
      </w:r>
      <w:r w:rsidR="00E10A91" w:rsidRPr="00D069F4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proofErr w:type="gramStart"/>
      <w:r w:rsidR="00E10A91" w:rsidRPr="00D069F4">
        <w:rPr>
          <w:rFonts w:ascii="Times New Roman" w:hAnsi="Times New Roman" w:cs="Times New Roman"/>
          <w:color w:val="000000"/>
          <w:sz w:val="28"/>
          <w:szCs w:val="28"/>
        </w:rPr>
        <w:t>idCategoria</w:t>
      </w:r>
      <w:proofErr w:type="spellEnd"/>
      <w:r w:rsidR="00D069F4" w:rsidRPr="00D069F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="00D069F4" w:rsidRPr="00D069F4">
        <w:rPr>
          <w:rFonts w:ascii="Times New Roman" w:hAnsi="Times New Roman" w:cs="Times New Roman"/>
          <w:color w:val="000000"/>
          <w:sz w:val="28"/>
          <w:szCs w:val="28"/>
        </w:rPr>
        <w:t>PK)</w:t>
      </w:r>
      <w:r w:rsidR="00E10A91" w:rsidRPr="00D069F4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E10A91" w:rsidRPr="00D069F4">
        <w:rPr>
          <w:rFonts w:ascii="Times New Roman" w:hAnsi="Times New Roman" w:cs="Times New Roman"/>
          <w:color w:val="000000"/>
          <w:sz w:val="28"/>
          <w:szCs w:val="28"/>
        </w:rPr>
        <w:t>nomeCat</w:t>
      </w:r>
      <w:proofErr w:type="spellEnd"/>
      <w:r w:rsidR="00E10A91" w:rsidRPr="00D069F4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7A6928AB" w14:textId="0A1D939F" w:rsidR="00D069F4" w:rsidRDefault="00D069F4" w:rsidP="00D32DBC">
      <w:pPr>
        <w:ind w:right="1875" w:firstLine="720"/>
        <w:rPr>
          <w:rFonts w:ascii="Times New Roman" w:hAnsi="Times New Roman" w:cs="Times New Roman"/>
          <w:color w:val="000000"/>
          <w:sz w:val="36"/>
          <w:szCs w:val="36"/>
        </w:rPr>
      </w:pPr>
    </w:p>
    <w:p w14:paraId="2BB4FE6C" w14:textId="59914FE5" w:rsidR="00D069F4" w:rsidRDefault="00D069F4" w:rsidP="00D32DBC">
      <w:pPr>
        <w:ind w:right="1875" w:firstLine="720"/>
        <w:rPr>
          <w:rFonts w:ascii="Times New Roman" w:hAnsi="Times New Roman" w:cs="Times New Roman"/>
          <w:color w:val="000000"/>
          <w:sz w:val="36"/>
          <w:szCs w:val="36"/>
        </w:rPr>
      </w:pPr>
    </w:p>
    <w:p w14:paraId="36B2FC27" w14:textId="0B803698" w:rsidR="00D069F4" w:rsidRDefault="00D069F4" w:rsidP="00D32DBC">
      <w:pPr>
        <w:ind w:right="1875" w:firstLine="720"/>
        <w:rPr>
          <w:rFonts w:ascii="Times New Roman" w:hAnsi="Times New Roman" w:cs="Times New Roman"/>
          <w:color w:val="000000"/>
          <w:sz w:val="36"/>
          <w:szCs w:val="36"/>
        </w:rPr>
      </w:pPr>
    </w:p>
    <w:p w14:paraId="50BB1133" w14:textId="338FC345" w:rsidR="00D069F4" w:rsidRDefault="00D069F4" w:rsidP="00D32DBC">
      <w:pPr>
        <w:ind w:right="1875" w:firstLine="720"/>
        <w:rPr>
          <w:rFonts w:ascii="Times New Roman" w:hAnsi="Times New Roman" w:cs="Times New Roman"/>
          <w:color w:val="000000"/>
          <w:sz w:val="36"/>
          <w:szCs w:val="36"/>
        </w:rPr>
      </w:pPr>
    </w:p>
    <w:sectPr w:rsidR="00D069F4" w:rsidSect="0081425F">
      <w:footerReference w:type="default" r:id="rId11"/>
      <w:pgSz w:w="11906" w:h="16838" w:code="9"/>
      <w:pgMar w:top="0" w:right="0" w:bottom="0" w:left="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F83C4E" w14:textId="77777777" w:rsidR="005411F2" w:rsidRDefault="005411F2" w:rsidP="00294FBC">
      <w:pPr>
        <w:spacing w:after="0" w:line="240" w:lineRule="auto"/>
      </w:pPr>
      <w:r>
        <w:separator/>
      </w:r>
    </w:p>
  </w:endnote>
  <w:endnote w:type="continuationSeparator" w:id="0">
    <w:p w14:paraId="6811C083" w14:textId="77777777" w:rsidR="005411F2" w:rsidRDefault="005411F2" w:rsidP="00294F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F9F0C" w14:textId="46746147" w:rsidR="00294FBC" w:rsidRDefault="00294FBC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86AA72" w14:textId="77777777" w:rsidR="005411F2" w:rsidRDefault="005411F2" w:rsidP="00294FBC">
      <w:pPr>
        <w:spacing w:after="0" w:line="240" w:lineRule="auto"/>
      </w:pPr>
      <w:r>
        <w:separator/>
      </w:r>
    </w:p>
  </w:footnote>
  <w:footnote w:type="continuationSeparator" w:id="0">
    <w:p w14:paraId="75440399" w14:textId="77777777" w:rsidR="005411F2" w:rsidRDefault="005411F2" w:rsidP="00294F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15C17"/>
    <w:multiLevelType w:val="hybridMultilevel"/>
    <w:tmpl w:val="97201D3A"/>
    <w:lvl w:ilvl="0" w:tplc="C7D03512">
      <w:numFmt w:val="bullet"/>
      <w:lvlText w:val="·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50B02"/>
    <w:multiLevelType w:val="hybridMultilevel"/>
    <w:tmpl w:val="E50CAA76"/>
    <w:lvl w:ilvl="0" w:tplc="041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26E42916"/>
    <w:multiLevelType w:val="hybridMultilevel"/>
    <w:tmpl w:val="BCE414FA"/>
    <w:lvl w:ilvl="0" w:tplc="04100001">
      <w:start w:val="1"/>
      <w:numFmt w:val="bullet"/>
      <w:lvlText w:val=""/>
      <w:lvlJc w:val="left"/>
      <w:pPr>
        <w:ind w:left="642" w:hanging="72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" w15:restartNumberingAfterBreak="0">
    <w:nsid w:val="466D08E7"/>
    <w:multiLevelType w:val="hybridMultilevel"/>
    <w:tmpl w:val="683C4B4C"/>
    <w:lvl w:ilvl="0" w:tplc="04100001">
      <w:start w:val="1"/>
      <w:numFmt w:val="bullet"/>
      <w:lvlText w:val=""/>
      <w:lvlJc w:val="left"/>
      <w:pPr>
        <w:ind w:left="5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4" w15:restartNumberingAfterBreak="0">
    <w:nsid w:val="49DA02B1"/>
    <w:multiLevelType w:val="hybridMultilevel"/>
    <w:tmpl w:val="00307F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A940B5"/>
    <w:multiLevelType w:val="hybridMultilevel"/>
    <w:tmpl w:val="68B69A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C46BB7"/>
    <w:multiLevelType w:val="hybridMultilevel"/>
    <w:tmpl w:val="4F8888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FD0C52"/>
    <w:multiLevelType w:val="hybridMultilevel"/>
    <w:tmpl w:val="4E4658F8"/>
    <w:lvl w:ilvl="0" w:tplc="C7D03512">
      <w:numFmt w:val="bullet"/>
      <w:lvlText w:val="·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0A3F83"/>
    <w:multiLevelType w:val="hybridMultilevel"/>
    <w:tmpl w:val="8AC63D5C"/>
    <w:lvl w:ilvl="0" w:tplc="957A183E">
      <w:numFmt w:val="bullet"/>
      <w:lvlText w:val="·"/>
      <w:lvlJc w:val="left"/>
      <w:pPr>
        <w:ind w:left="500" w:hanging="72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8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5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3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0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7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4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1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5900" w:hanging="360"/>
      </w:pPr>
      <w:rPr>
        <w:rFonts w:ascii="Wingdings" w:hAnsi="Wingdings" w:hint="default"/>
      </w:rPr>
    </w:lvl>
  </w:abstractNum>
  <w:abstractNum w:abstractNumId="9" w15:restartNumberingAfterBreak="0">
    <w:nsid w:val="6BB42213"/>
    <w:multiLevelType w:val="hybridMultilevel"/>
    <w:tmpl w:val="CB6EE31A"/>
    <w:lvl w:ilvl="0" w:tplc="957A183E">
      <w:numFmt w:val="bullet"/>
      <w:lvlText w:val="·"/>
      <w:lvlJc w:val="left"/>
      <w:pPr>
        <w:ind w:left="642" w:hanging="72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8"/>
  </w:num>
  <w:num w:numId="5">
    <w:abstractNumId w:val="9"/>
  </w:num>
  <w:num w:numId="6">
    <w:abstractNumId w:val="2"/>
  </w:num>
  <w:num w:numId="7">
    <w:abstractNumId w:val="5"/>
  </w:num>
  <w:num w:numId="8">
    <w:abstractNumId w:val="7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attachedTemplate r:id="rId1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7B4"/>
    <w:rsid w:val="00021C04"/>
    <w:rsid w:val="00055C95"/>
    <w:rsid w:val="000B4502"/>
    <w:rsid w:val="001057EA"/>
    <w:rsid w:val="001631B2"/>
    <w:rsid w:val="0024157F"/>
    <w:rsid w:val="00294FBC"/>
    <w:rsid w:val="003478AD"/>
    <w:rsid w:val="00392FA9"/>
    <w:rsid w:val="004054E2"/>
    <w:rsid w:val="00515218"/>
    <w:rsid w:val="005411F2"/>
    <w:rsid w:val="00564483"/>
    <w:rsid w:val="005C4375"/>
    <w:rsid w:val="006E1B44"/>
    <w:rsid w:val="00767621"/>
    <w:rsid w:val="007A0EA4"/>
    <w:rsid w:val="007C78CD"/>
    <w:rsid w:val="0081425F"/>
    <w:rsid w:val="008653AC"/>
    <w:rsid w:val="00896BB9"/>
    <w:rsid w:val="009157B4"/>
    <w:rsid w:val="00A1111B"/>
    <w:rsid w:val="00AD6794"/>
    <w:rsid w:val="00B165E0"/>
    <w:rsid w:val="00C117BB"/>
    <w:rsid w:val="00C42A1A"/>
    <w:rsid w:val="00CC7757"/>
    <w:rsid w:val="00D01160"/>
    <w:rsid w:val="00D069F4"/>
    <w:rsid w:val="00D32DBC"/>
    <w:rsid w:val="00D76AB2"/>
    <w:rsid w:val="00E10A91"/>
    <w:rsid w:val="00E74C51"/>
    <w:rsid w:val="00FB1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C6BF78"/>
  <w15:chartTrackingRefBased/>
  <w15:docId w15:val="{F2133BDE-31C6-4A8B-8B94-4434C1E19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76A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4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76A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0B45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CC7757"/>
    <w:pPr>
      <w:spacing w:after="0" w:line="240" w:lineRule="auto"/>
      <w:ind w:left="720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84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C7757"/>
    <w:rPr>
      <w:rFonts w:asciiTheme="majorHAnsi" w:eastAsiaTheme="majorEastAsia" w:hAnsiTheme="majorHAnsi" w:cstheme="majorBidi"/>
      <w:color w:val="FFFFFF" w:themeColor="background1"/>
      <w:spacing w:val="-10"/>
      <w:kern w:val="28"/>
      <w:sz w:val="84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B4502"/>
    <w:pPr>
      <w:numPr>
        <w:ilvl w:val="1"/>
      </w:numPr>
      <w:ind w:left="720"/>
    </w:pPr>
    <w:rPr>
      <w:rFonts w:eastAsiaTheme="minorEastAsia"/>
      <w:color w:val="F2F2F2" w:themeColor="background1" w:themeShade="F2"/>
      <w:spacing w:val="15"/>
      <w:sz w:val="4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B4502"/>
    <w:rPr>
      <w:rFonts w:eastAsiaTheme="minorEastAsia"/>
      <w:color w:val="F2F2F2" w:themeColor="background1" w:themeShade="F2"/>
      <w:spacing w:val="15"/>
      <w:sz w:val="48"/>
    </w:rPr>
  </w:style>
  <w:style w:type="character" w:customStyle="1" w:styleId="Titolo1Carattere">
    <w:name w:val="Titolo 1 Carattere"/>
    <w:basedOn w:val="Carpredefinitoparagrafo"/>
    <w:link w:val="Titolo1"/>
    <w:uiPriority w:val="9"/>
    <w:rsid w:val="00D76AB2"/>
    <w:rPr>
      <w:rFonts w:asciiTheme="majorHAnsi" w:eastAsiaTheme="majorEastAsia" w:hAnsiTheme="majorHAnsi" w:cstheme="majorBidi"/>
      <w:color w:val="2F5496" w:themeColor="accent1" w:themeShade="BF"/>
      <w:sz w:val="44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D76A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essunaspaziatura">
    <w:name w:val="No Spacing"/>
    <w:uiPriority w:val="1"/>
    <w:qFormat/>
    <w:rsid w:val="000B4502"/>
    <w:pPr>
      <w:spacing w:after="0" w:line="240" w:lineRule="auto"/>
    </w:pPr>
  </w:style>
  <w:style w:type="character" w:customStyle="1" w:styleId="Titolo3Carattere">
    <w:name w:val="Titolo 3 Carattere"/>
    <w:basedOn w:val="Carpredefinitoparagrafo"/>
    <w:link w:val="Titolo3"/>
    <w:uiPriority w:val="9"/>
    <w:rsid w:val="000B450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Default">
    <w:name w:val="Default"/>
    <w:rsid w:val="00AD679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D01160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294FB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94FBC"/>
  </w:style>
  <w:style w:type="paragraph" w:styleId="Pidipagina">
    <w:name w:val="footer"/>
    <w:basedOn w:val="Normale"/>
    <w:link w:val="PidipaginaCarattere"/>
    <w:uiPriority w:val="99"/>
    <w:unhideWhenUsed/>
    <w:rsid w:val="00294FB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94F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5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0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aste\AppData\Roaming\Microsoft\Templates\Rapporto%20(tema%20Origine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49A9D7-D704-4F81-B77F-029E7057DC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Rapporto (tema Origine).dotx</Template>
  <TotalTime>160</TotalTime>
  <Pages>6</Pages>
  <Words>98</Words>
  <Characters>561</Characters>
  <Application>Microsoft Office Word</Application>
  <DocSecurity>0</DocSecurity>
  <Lines>4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Delfrate</dc:creator>
  <cp:keywords/>
  <dc:description/>
  <cp:lastModifiedBy>Riccardo Delfrate</cp:lastModifiedBy>
  <cp:revision>10</cp:revision>
  <dcterms:created xsi:type="dcterms:W3CDTF">2021-05-09T16:15:00Z</dcterms:created>
  <dcterms:modified xsi:type="dcterms:W3CDTF">2021-05-24T14:27:00Z</dcterms:modified>
</cp:coreProperties>
</file>